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B63A0" w14:textId="55848909" w:rsidR="0007392C" w:rsidRPr="00AE591A" w:rsidRDefault="00514C89" w:rsidP="002003ED">
      <w:pPr>
        <w:pStyle w:val="Titledocument"/>
        <w:rPr>
          <w:rFonts w:asciiTheme="minorHAnsi" w:hAnsiTheme="minorHAnsi" w:cstheme="minorHAnsi"/>
        </w:rPr>
      </w:pPr>
      <w:r w:rsidRPr="00AE591A">
        <w:rPr>
          <w:rFonts w:asciiTheme="minorHAnsi" w:hAnsiTheme="minorHAnsi" w:cstheme="minorHAnsi"/>
        </w:rPr>
        <w:t>A Web Search Engine</w:t>
      </w:r>
    </w:p>
    <w:p w14:paraId="1879CEB7" w14:textId="7E14D9B3" w:rsidR="0007392C" w:rsidRPr="00AE591A" w:rsidRDefault="00514C89" w:rsidP="007A502C">
      <w:pPr>
        <w:pStyle w:val="Subtitle"/>
        <w:rPr>
          <w:rFonts w:asciiTheme="minorHAnsi" w:hAnsiTheme="minorHAnsi" w:cstheme="minorHAnsi"/>
          <w:sz w:val="18"/>
          <w:szCs w:val="18"/>
          <w14:ligatures w14:val="standard"/>
        </w:rPr>
      </w:pPr>
      <w:r w:rsidRPr="00AE591A">
        <w:rPr>
          <w:rFonts w:asciiTheme="minorHAnsi" w:hAnsiTheme="minorHAnsi" w:cstheme="minorHAnsi"/>
          <w:bCs/>
          <w:sz w:val="18"/>
          <w:szCs w:val="18"/>
          <w14:ligatures w14:val="standard"/>
        </w:rPr>
        <w:t>Intelligent Search Engine</w:t>
      </w:r>
    </w:p>
    <w:p w14:paraId="13FBF0F0" w14:textId="77777777" w:rsidR="00586A35" w:rsidRPr="00AE591A" w:rsidRDefault="00586A35" w:rsidP="002003ED">
      <w:pPr>
        <w:pStyle w:val="Authors"/>
        <w:rPr>
          <w:rStyle w:val="FirstName"/>
          <w:rFonts w:asciiTheme="minorHAnsi" w:hAnsiTheme="minorHAnsi" w:cstheme="minorHAnsi"/>
        </w:rPr>
        <w:sectPr w:rsidR="00586A35" w:rsidRPr="00AE591A" w:rsidSect="00586A35">
          <w:headerReference w:type="even" r:id="rId9"/>
          <w:headerReference w:type="default" r:id="rId10"/>
          <w:footerReference w:type="even" r:id="rId11"/>
          <w:footerReference w:type="default" r:id="rId12"/>
          <w:headerReference w:type="first" r:id="rId13"/>
          <w:footerReference w:type="first" r:id="rId14"/>
          <w:endnotePr>
            <w:numFmt w:val="decimal"/>
          </w:endnotePr>
          <w:type w:val="continuous"/>
          <w:pgSz w:w="12240" w:h="15840" w:code="9"/>
          <w:pgMar w:top="1500" w:right="1080" w:bottom="1600" w:left="1080" w:header="1080" w:footer="1080" w:gutter="0"/>
          <w:pgNumType w:start="1"/>
          <w:cols w:space="480"/>
          <w:titlePg/>
          <w:docGrid w:linePitch="360"/>
        </w:sectPr>
      </w:pPr>
    </w:p>
    <w:p w14:paraId="4356F257" w14:textId="771CFAAA" w:rsidR="00586A35" w:rsidRPr="00AE591A" w:rsidRDefault="00586A35" w:rsidP="002003ED">
      <w:pPr>
        <w:pStyle w:val="Authors"/>
        <w:rPr>
          <w:rFonts w:asciiTheme="minorHAnsi" w:hAnsiTheme="minorHAnsi" w:cstheme="minorHAnsi"/>
        </w:rPr>
      </w:pPr>
      <w:r w:rsidRPr="00AE591A">
        <w:rPr>
          <w:rFonts w:asciiTheme="minorHAnsi" w:hAnsiTheme="minorHAnsi" w:cstheme="minorHAnsi"/>
        </w:rPr>
        <w:br/>
      </w:r>
      <w:r w:rsidRPr="00AE591A">
        <w:rPr>
          <w:rStyle w:val="OrgDiv"/>
          <w:rFonts w:asciiTheme="minorHAnsi" w:hAnsiTheme="minorHAnsi" w:cstheme="minorHAnsi"/>
          <w:color w:val="auto"/>
        </w:rPr>
        <w:t xml:space="preserve"> </w:t>
      </w:r>
      <w:r w:rsidRPr="00AE591A">
        <w:rPr>
          <w:rStyle w:val="OrgName"/>
          <w:rFonts w:asciiTheme="minorHAnsi" w:hAnsiTheme="minorHAnsi" w:cstheme="minorHAnsi"/>
          <w:color w:val="auto"/>
        </w:rPr>
        <w:br/>
        <w:t xml:space="preserve"> </w:t>
      </w:r>
      <w:r w:rsidRPr="00AE591A">
        <w:rPr>
          <w:rStyle w:val="OrgName"/>
          <w:rFonts w:asciiTheme="minorHAnsi" w:hAnsiTheme="minorHAnsi" w:cstheme="minorHAnsi"/>
          <w:color w:val="auto"/>
        </w:rPr>
        <w:br/>
        <w:t xml:space="preserve"> </w:t>
      </w:r>
      <w:r w:rsidRPr="00AE591A">
        <w:rPr>
          <w:rFonts w:asciiTheme="minorHAnsi" w:hAnsiTheme="minorHAnsi" w:cstheme="minorHAnsi"/>
        </w:rPr>
        <w:br/>
        <w:t xml:space="preserve"> </w:t>
      </w:r>
    </w:p>
    <w:p w14:paraId="799BD48F" w14:textId="692FB41C" w:rsidR="00586A35" w:rsidRPr="00AE591A" w:rsidRDefault="00586A35" w:rsidP="002003ED">
      <w:pPr>
        <w:pStyle w:val="Authors"/>
        <w:rPr>
          <w:rFonts w:asciiTheme="minorHAnsi" w:hAnsiTheme="minorHAnsi" w:cstheme="minorHAnsi"/>
        </w:rPr>
      </w:pPr>
      <w:r w:rsidRPr="00AE591A">
        <w:rPr>
          <w:rFonts w:asciiTheme="minorHAnsi" w:hAnsiTheme="minorHAnsi" w:cstheme="minorHAnsi"/>
        </w:rPr>
        <w:br/>
      </w:r>
      <w:r w:rsidRPr="00AE591A">
        <w:rPr>
          <w:rStyle w:val="OrgDiv"/>
          <w:rFonts w:asciiTheme="minorHAnsi" w:hAnsiTheme="minorHAnsi" w:cstheme="minorHAnsi"/>
          <w:color w:val="auto"/>
        </w:rPr>
        <w:t xml:space="preserve"> </w:t>
      </w:r>
      <w:r w:rsidRPr="00AE591A">
        <w:rPr>
          <w:rStyle w:val="OrgName"/>
          <w:rFonts w:asciiTheme="minorHAnsi" w:hAnsiTheme="minorHAnsi" w:cstheme="minorHAnsi"/>
          <w:color w:val="auto"/>
        </w:rPr>
        <w:br/>
        <w:t xml:space="preserve"> </w:t>
      </w:r>
      <w:r w:rsidRPr="00AE591A">
        <w:rPr>
          <w:rStyle w:val="OrgName"/>
          <w:rFonts w:asciiTheme="minorHAnsi" w:hAnsiTheme="minorHAnsi" w:cstheme="minorHAnsi"/>
          <w:color w:val="auto"/>
        </w:rPr>
        <w:br/>
        <w:t xml:space="preserve"> </w:t>
      </w:r>
      <w:r w:rsidRPr="00AE591A">
        <w:rPr>
          <w:rFonts w:asciiTheme="minorHAnsi" w:hAnsiTheme="minorHAnsi" w:cstheme="minorHAnsi"/>
        </w:rPr>
        <w:br/>
        <w:t xml:space="preserve"> </w:t>
      </w:r>
    </w:p>
    <w:p w14:paraId="46055112" w14:textId="4235911A" w:rsidR="00586A35" w:rsidRPr="00AE591A" w:rsidRDefault="00795FE7" w:rsidP="002003ED">
      <w:pPr>
        <w:pStyle w:val="Authors"/>
        <w:rPr>
          <w:rFonts w:asciiTheme="minorHAnsi" w:hAnsiTheme="minorHAnsi" w:cstheme="minorHAnsi"/>
        </w:rPr>
        <w:sectPr w:rsidR="00586A35" w:rsidRPr="00AE591A"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r w:rsidRPr="00AE591A">
        <w:rPr>
          <w:rStyle w:val="FirstName"/>
          <w:rFonts w:asciiTheme="minorHAnsi" w:hAnsiTheme="minorHAnsi" w:cstheme="minorHAnsi"/>
        </w:rPr>
        <w:t>Vishal Kumar</w:t>
      </w:r>
      <w:r w:rsidR="003004E5" w:rsidRPr="00AE591A">
        <w:rPr>
          <w:rStyle w:val="FirstName"/>
          <w:rFonts w:asciiTheme="minorHAnsi" w:hAnsiTheme="minorHAnsi" w:cstheme="minorHAnsi"/>
        </w:rPr>
        <w:t xml:space="preserve"> </w:t>
      </w:r>
      <w:r w:rsidRPr="00AE591A">
        <w:rPr>
          <w:rStyle w:val="FirstName"/>
          <w:rFonts w:asciiTheme="minorHAnsi" w:hAnsiTheme="minorHAnsi" w:cstheme="minorHAnsi"/>
        </w:rPr>
        <w:t>Malli Gunasekaran</w:t>
      </w:r>
      <w:r w:rsidR="00586A35" w:rsidRPr="00AE591A">
        <w:rPr>
          <w:rFonts w:asciiTheme="minorHAnsi" w:hAnsiTheme="minorHAnsi" w:cstheme="minorHAnsi"/>
        </w:rPr>
        <w:br/>
      </w:r>
      <w:r w:rsidRPr="00AE591A">
        <w:rPr>
          <w:rStyle w:val="OrgDiv"/>
          <w:rFonts w:asciiTheme="minorHAnsi" w:hAnsiTheme="minorHAnsi" w:cstheme="minorHAnsi"/>
          <w:color w:val="auto"/>
        </w:rPr>
        <w:t>Computer Science</w:t>
      </w:r>
      <w:r w:rsidR="00586A35" w:rsidRPr="00AE591A">
        <w:rPr>
          <w:rStyle w:val="OrgName"/>
          <w:rFonts w:asciiTheme="minorHAnsi" w:hAnsiTheme="minorHAnsi" w:cstheme="minorHAnsi"/>
          <w:color w:val="auto"/>
        </w:rPr>
        <w:br/>
      </w:r>
      <w:r w:rsidRPr="00AE591A">
        <w:rPr>
          <w:rStyle w:val="OrgName"/>
          <w:rFonts w:asciiTheme="minorHAnsi" w:hAnsiTheme="minorHAnsi" w:cstheme="minorHAnsi"/>
          <w:color w:val="auto"/>
        </w:rPr>
        <w:t>University of Illinois at Chicago</w:t>
      </w:r>
      <w:r w:rsidR="00586A35" w:rsidRPr="00AE591A">
        <w:rPr>
          <w:rStyle w:val="OrgName"/>
          <w:rFonts w:asciiTheme="minorHAnsi" w:hAnsiTheme="minorHAnsi" w:cstheme="minorHAnsi"/>
          <w:color w:val="auto"/>
        </w:rPr>
        <w:br/>
      </w:r>
      <w:r w:rsidRPr="00AE591A">
        <w:rPr>
          <w:rStyle w:val="City"/>
          <w:rFonts w:asciiTheme="minorHAnsi" w:hAnsiTheme="minorHAnsi" w:cstheme="minorHAnsi"/>
        </w:rPr>
        <w:t>Chicago</w:t>
      </w:r>
      <w:r w:rsidR="00586A35" w:rsidRPr="00AE591A">
        <w:rPr>
          <w:rFonts w:asciiTheme="minorHAnsi" w:hAnsiTheme="minorHAnsi" w:cstheme="minorHAnsi"/>
        </w:rPr>
        <w:t xml:space="preserve"> </w:t>
      </w:r>
      <w:r w:rsidRPr="00AE591A">
        <w:rPr>
          <w:rStyle w:val="State"/>
          <w:rFonts w:asciiTheme="minorHAnsi" w:hAnsiTheme="minorHAnsi" w:cstheme="minorHAnsi"/>
          <w:color w:val="auto"/>
        </w:rPr>
        <w:t>Illinois</w:t>
      </w:r>
      <w:r w:rsidR="00586A35" w:rsidRPr="00AE591A">
        <w:rPr>
          <w:rStyle w:val="PinCode"/>
          <w:rFonts w:asciiTheme="minorHAnsi" w:hAnsiTheme="minorHAnsi" w:cstheme="minorHAnsi"/>
          <w:color w:val="auto"/>
        </w:rPr>
        <w:t xml:space="preserve"> </w:t>
      </w:r>
      <w:r w:rsidRPr="00AE591A">
        <w:rPr>
          <w:rStyle w:val="Country"/>
          <w:rFonts w:asciiTheme="minorHAnsi" w:hAnsiTheme="minorHAnsi" w:cstheme="minorHAnsi"/>
        </w:rPr>
        <w:t>USA</w:t>
      </w:r>
      <w:r w:rsidR="00586A35" w:rsidRPr="00AE591A">
        <w:rPr>
          <w:rFonts w:asciiTheme="minorHAnsi" w:hAnsiTheme="minorHAnsi" w:cstheme="minorHAnsi"/>
        </w:rPr>
        <w:br/>
      </w:r>
      <w:r w:rsidRPr="00AE591A">
        <w:rPr>
          <w:rStyle w:val="Email"/>
          <w:rFonts w:asciiTheme="minorHAnsi" w:hAnsiTheme="minorHAnsi" w:cstheme="minorHAnsi"/>
          <w:color w:val="auto"/>
        </w:rPr>
        <w:t>vmalli2@uic.edu</w:t>
      </w:r>
    </w:p>
    <w:p w14:paraId="13663CB7" w14:textId="77777777" w:rsidR="00586A35" w:rsidRPr="00AE591A" w:rsidRDefault="00586A35" w:rsidP="005E50A8">
      <w:pPr>
        <w:pStyle w:val="AbsHead"/>
        <w:rPr>
          <w:rFonts w:asciiTheme="minorHAnsi" w:hAnsiTheme="minorHAnsi" w:cstheme="minorHAnsi"/>
        </w:rPr>
        <w:sectPr w:rsidR="00586A35" w:rsidRPr="00AE591A"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6A84DE6B" w14:textId="12864A0E" w:rsidR="00DC112E" w:rsidRPr="00AE591A" w:rsidRDefault="007A502C" w:rsidP="005E50A8">
      <w:pPr>
        <w:pStyle w:val="AbsHead"/>
        <w:rPr>
          <w:rFonts w:asciiTheme="minorHAnsi" w:hAnsiTheme="minorHAnsi" w:cstheme="minorHAnsi"/>
          <w:b/>
        </w:rPr>
      </w:pPr>
      <w:r w:rsidRPr="00AE591A">
        <w:rPr>
          <w:rFonts w:asciiTheme="minorHAnsi" w:hAnsiTheme="minorHAnsi" w:cstheme="minorHAnsi"/>
          <w:b/>
        </w:rPr>
        <w:t>ABSTRACT</w:t>
      </w:r>
    </w:p>
    <w:p w14:paraId="13DE2BA0" w14:textId="017C2F54" w:rsidR="00DA17A7" w:rsidRPr="00AE591A" w:rsidRDefault="00DA17A7" w:rsidP="005E50A8">
      <w:pPr>
        <w:pStyle w:val="AbsHead"/>
        <w:rPr>
          <w:rFonts w:asciiTheme="minorHAnsi" w:hAnsiTheme="minorHAnsi" w:cstheme="minorHAnsi"/>
        </w:rPr>
      </w:pPr>
      <w:r w:rsidRPr="00AE591A">
        <w:rPr>
          <w:rFonts w:asciiTheme="minorHAnsi" w:hAnsiTheme="minorHAnsi" w:cstheme="minorHAnsi"/>
        </w:rPr>
        <w:t xml:space="preserve">The searching strategy that is used by search engine is very important for </w:t>
      </w:r>
      <w:r w:rsidR="00275EA2" w:rsidRPr="00AE591A">
        <w:rPr>
          <w:rFonts w:asciiTheme="minorHAnsi" w:hAnsiTheme="minorHAnsi" w:cstheme="minorHAnsi"/>
        </w:rPr>
        <w:t xml:space="preserve">its </w:t>
      </w:r>
      <w:r w:rsidRPr="00AE591A">
        <w:rPr>
          <w:rFonts w:asciiTheme="minorHAnsi" w:hAnsiTheme="minorHAnsi" w:cstheme="minorHAnsi"/>
        </w:rPr>
        <w:t xml:space="preserve">effective functioning </w:t>
      </w:r>
      <w:r w:rsidR="00275EA2" w:rsidRPr="00AE591A">
        <w:rPr>
          <w:rFonts w:asciiTheme="minorHAnsi" w:hAnsiTheme="minorHAnsi" w:cstheme="minorHAnsi"/>
        </w:rPr>
        <w:t>and retrieving the appropriate results</w:t>
      </w:r>
      <w:r w:rsidRPr="00AE591A">
        <w:rPr>
          <w:rFonts w:asciiTheme="minorHAnsi" w:hAnsiTheme="minorHAnsi" w:cstheme="minorHAnsi"/>
        </w:rPr>
        <w:t>. With</w:t>
      </w:r>
      <w:r w:rsidR="008B165A" w:rsidRPr="00AE591A">
        <w:rPr>
          <w:rFonts w:asciiTheme="minorHAnsi" w:hAnsiTheme="minorHAnsi" w:cstheme="minorHAnsi"/>
        </w:rPr>
        <w:t xml:space="preserve"> </w:t>
      </w:r>
      <w:r w:rsidRPr="00AE591A">
        <w:rPr>
          <w:rFonts w:asciiTheme="minorHAnsi" w:hAnsiTheme="minorHAnsi" w:cstheme="minorHAnsi"/>
        </w:rPr>
        <w:t xml:space="preserve">enormous data being accumulated day to day, it is very important to label the data and make use of them efficiently so that </w:t>
      </w:r>
      <w:r w:rsidR="00275EA2" w:rsidRPr="00AE591A">
        <w:rPr>
          <w:rFonts w:asciiTheme="minorHAnsi" w:hAnsiTheme="minorHAnsi" w:cstheme="minorHAnsi"/>
        </w:rPr>
        <w:t>it will be easier to retrieve the data by the search engines. Otherwise it will be a challenging task and we would get irrelevant results which might not be useful.</w:t>
      </w:r>
    </w:p>
    <w:p w14:paraId="593C7E2E" w14:textId="053643E0" w:rsidR="00275EA2" w:rsidRPr="00AE591A" w:rsidRDefault="00CD2CD4" w:rsidP="005E50A8">
      <w:pPr>
        <w:pStyle w:val="AbsHead"/>
        <w:rPr>
          <w:rFonts w:asciiTheme="minorHAnsi" w:hAnsiTheme="minorHAnsi" w:cstheme="minorHAnsi"/>
        </w:rPr>
      </w:pPr>
      <w:r w:rsidRPr="00AE591A">
        <w:rPr>
          <w:rFonts w:asciiTheme="minorHAnsi" w:hAnsiTheme="minorHAnsi" w:cstheme="minorHAnsi"/>
        </w:rPr>
        <w:t>We have built this project specifically for the domain “University of Illinois at Chicago”</w:t>
      </w:r>
      <w:r w:rsidR="00275EA2" w:rsidRPr="00AE591A">
        <w:rPr>
          <w:rFonts w:asciiTheme="minorHAnsi" w:hAnsiTheme="minorHAnsi" w:cstheme="minorHAnsi"/>
        </w:rPr>
        <w:t>, we are using the</w:t>
      </w:r>
      <w:r w:rsidR="009C790F" w:rsidRPr="00AE591A">
        <w:rPr>
          <w:rFonts w:asciiTheme="minorHAnsi" w:hAnsiTheme="minorHAnsi" w:cstheme="minorHAnsi"/>
        </w:rPr>
        <w:t xml:space="preserve"> components of web crawling, web page processing, indexing and intelligent searching technique</w:t>
      </w:r>
      <w:r w:rsidR="00C734D9" w:rsidRPr="00AE591A">
        <w:rPr>
          <w:rFonts w:asciiTheme="minorHAnsi" w:hAnsiTheme="minorHAnsi" w:cstheme="minorHAnsi"/>
        </w:rPr>
        <w:t xml:space="preserve"> and</w:t>
      </w:r>
      <w:r w:rsidR="004E1968" w:rsidRPr="00AE591A">
        <w:rPr>
          <w:rFonts w:asciiTheme="minorHAnsi" w:hAnsiTheme="minorHAnsi" w:cstheme="minorHAnsi"/>
        </w:rPr>
        <w:t xml:space="preserve"> interface for the user to interact with the search engine. To start with the searching process, we are first </w:t>
      </w:r>
      <w:r w:rsidR="00C734D9" w:rsidRPr="00AE591A">
        <w:rPr>
          <w:rFonts w:asciiTheme="minorHAnsi" w:hAnsiTheme="minorHAnsi" w:cstheme="minorHAnsi"/>
        </w:rPr>
        <w:t>giving</w:t>
      </w:r>
      <w:r w:rsidR="004E1968" w:rsidRPr="00AE591A">
        <w:rPr>
          <w:rFonts w:asciiTheme="minorHAnsi" w:hAnsiTheme="minorHAnsi" w:cstheme="minorHAnsi"/>
        </w:rPr>
        <w:t xml:space="preserve"> the UIC URL as an input and using BFS for web crawling technique, we are collecting all the associated links up to 300</w:t>
      </w:r>
      <w:r w:rsidRPr="00AE591A">
        <w:rPr>
          <w:rFonts w:asciiTheme="minorHAnsi" w:hAnsiTheme="minorHAnsi" w:cstheme="minorHAnsi"/>
        </w:rPr>
        <w:t>0</w:t>
      </w:r>
      <w:r w:rsidR="004E1968" w:rsidRPr="00AE591A">
        <w:rPr>
          <w:rFonts w:asciiTheme="minorHAnsi" w:hAnsiTheme="minorHAnsi" w:cstheme="minorHAnsi"/>
        </w:rPr>
        <w:t xml:space="preserve"> links</w:t>
      </w:r>
      <w:r w:rsidR="00C734D9" w:rsidRPr="00AE591A">
        <w:rPr>
          <w:rFonts w:asciiTheme="minorHAnsi" w:hAnsiTheme="minorHAnsi" w:cstheme="minorHAnsi"/>
        </w:rPr>
        <w:t xml:space="preserve">. </w:t>
      </w:r>
      <w:r w:rsidR="00D10BFA" w:rsidRPr="00AE591A">
        <w:rPr>
          <w:rFonts w:asciiTheme="minorHAnsi" w:hAnsiTheme="minorHAnsi" w:cstheme="minorHAnsi"/>
        </w:rPr>
        <w:t xml:space="preserve">An inverted index is constructed based on the indexed information. </w:t>
      </w:r>
      <w:r w:rsidR="004E1968" w:rsidRPr="00AE591A">
        <w:rPr>
          <w:rFonts w:asciiTheme="minorHAnsi" w:hAnsiTheme="minorHAnsi" w:cstheme="minorHAnsi"/>
        </w:rPr>
        <w:t xml:space="preserve">We create a bidirectional graph </w:t>
      </w:r>
      <w:r w:rsidR="00C734D9" w:rsidRPr="00AE591A">
        <w:rPr>
          <w:rFonts w:asciiTheme="minorHAnsi" w:hAnsiTheme="minorHAnsi" w:cstheme="minorHAnsi"/>
        </w:rPr>
        <w:t>of associated URLs</w:t>
      </w:r>
      <w:r w:rsidR="004E1968" w:rsidRPr="00AE591A">
        <w:rPr>
          <w:rFonts w:asciiTheme="minorHAnsi" w:hAnsiTheme="minorHAnsi" w:cstheme="minorHAnsi"/>
        </w:rPr>
        <w:t xml:space="preserve">. </w:t>
      </w:r>
      <w:r w:rsidR="00D10BFA" w:rsidRPr="00AE591A">
        <w:rPr>
          <w:rFonts w:asciiTheme="minorHAnsi" w:hAnsiTheme="minorHAnsi" w:cstheme="minorHAnsi"/>
        </w:rPr>
        <w:t>Then the</w:t>
      </w:r>
      <w:r w:rsidRPr="00AE591A">
        <w:rPr>
          <w:rFonts w:asciiTheme="minorHAnsi" w:hAnsiTheme="minorHAnsi" w:cstheme="minorHAnsi"/>
        </w:rPr>
        <w:t xml:space="preserve"> page rank score of each URL is calculated.</w:t>
      </w:r>
    </w:p>
    <w:p w14:paraId="606AB527" w14:textId="2493B870" w:rsidR="00E01124" w:rsidRPr="00AE591A" w:rsidRDefault="008844D4" w:rsidP="005E50A8">
      <w:pPr>
        <w:pStyle w:val="AbsHead"/>
        <w:rPr>
          <w:rFonts w:asciiTheme="minorHAnsi" w:hAnsiTheme="minorHAnsi" w:cstheme="minorHAnsi"/>
        </w:rPr>
      </w:pPr>
      <w:r w:rsidRPr="00AE591A">
        <w:rPr>
          <w:rFonts w:asciiTheme="minorHAnsi" w:hAnsiTheme="minorHAnsi" w:cstheme="minorHAnsi"/>
        </w:rPr>
        <w:t xml:space="preserve">For a given query, TF-IDF scores for relevant </w:t>
      </w:r>
      <w:r w:rsidR="00A40BEC" w:rsidRPr="00AE591A">
        <w:rPr>
          <w:rFonts w:asciiTheme="minorHAnsi" w:hAnsiTheme="minorHAnsi" w:cstheme="minorHAnsi"/>
        </w:rPr>
        <w:t>URLS</w:t>
      </w:r>
      <w:r w:rsidRPr="00AE591A">
        <w:rPr>
          <w:rFonts w:asciiTheme="minorHAnsi" w:hAnsiTheme="minorHAnsi" w:cstheme="minorHAnsi"/>
        </w:rPr>
        <w:t xml:space="preserve"> are calculated.</w:t>
      </w:r>
      <w:r w:rsidR="00DD59AC" w:rsidRPr="00AE591A">
        <w:rPr>
          <w:rFonts w:asciiTheme="minorHAnsi" w:hAnsiTheme="minorHAnsi" w:cstheme="minorHAnsi"/>
        </w:rPr>
        <w:t xml:space="preserve"> Based on the cosine similarity the relevant documents are retrieved. Then these documents are sorted in descending order based on the TF-IDF score. The “intelligence” technique that is used that we combine the page rank score of each URL and </w:t>
      </w:r>
      <w:r w:rsidR="00E44133" w:rsidRPr="00AE591A">
        <w:rPr>
          <w:rFonts w:asciiTheme="minorHAnsi" w:hAnsiTheme="minorHAnsi" w:cstheme="minorHAnsi"/>
        </w:rPr>
        <w:t xml:space="preserve">TF-IDF score to retrieve the most popular pages among the </w:t>
      </w:r>
      <w:r w:rsidRPr="00AE591A">
        <w:rPr>
          <w:rFonts w:asciiTheme="minorHAnsi" w:hAnsiTheme="minorHAnsi" w:cstheme="minorHAnsi"/>
        </w:rPr>
        <w:t>relevant documents</w:t>
      </w:r>
      <w:r w:rsidR="00E44133" w:rsidRPr="00AE591A">
        <w:rPr>
          <w:rFonts w:asciiTheme="minorHAnsi" w:hAnsiTheme="minorHAnsi" w:cstheme="minorHAnsi"/>
        </w:rPr>
        <w:t>. This intelligent search technique will give a good experience for the users by retrieve appropriate pages of their interest.</w:t>
      </w:r>
    </w:p>
    <w:p w14:paraId="774AD42D" w14:textId="77777777" w:rsidR="00426F72" w:rsidRPr="00AE591A" w:rsidRDefault="00426F72" w:rsidP="005E50A8">
      <w:pPr>
        <w:pStyle w:val="AbsHead"/>
        <w:rPr>
          <w:rFonts w:asciiTheme="minorHAnsi" w:hAnsiTheme="minorHAnsi" w:cstheme="minorHAnsi"/>
        </w:rPr>
      </w:pPr>
      <w:r w:rsidRPr="00AE591A">
        <w:rPr>
          <w:rFonts w:asciiTheme="minorHAnsi" w:hAnsiTheme="minorHAnsi" w:cstheme="minorHAnsi"/>
        </w:rPr>
        <w:t>In this paper, I have discussed about the main components  and technique that I have used in the search, the problems encountered while building the search engine, weighing scheme and similarity measure used, ‘intelligent’ component and detailed description of the ‘intelligent’ aspect added, I have discussed the results what I have produced with my search engine and finally I have discussed the related work and future work.</w:t>
      </w:r>
    </w:p>
    <w:p w14:paraId="77D359AA" w14:textId="37F619DC" w:rsidR="004709C7" w:rsidRPr="00AE591A" w:rsidRDefault="004709C7" w:rsidP="005E50A8">
      <w:pPr>
        <w:pStyle w:val="AbsHead"/>
        <w:rPr>
          <w:rFonts w:asciiTheme="minorHAnsi" w:hAnsiTheme="minorHAnsi" w:cstheme="minorHAnsi"/>
          <w:b/>
        </w:rPr>
      </w:pPr>
      <w:r w:rsidRPr="00AE591A">
        <w:rPr>
          <w:rFonts w:asciiTheme="minorHAnsi" w:hAnsiTheme="minorHAnsi" w:cstheme="minorHAnsi"/>
          <w:b/>
        </w:rPr>
        <w:t xml:space="preserve">1 Main Components of Search </w:t>
      </w:r>
    </w:p>
    <w:p w14:paraId="48A33D6C" w14:textId="36111EAA" w:rsidR="008844D4" w:rsidRPr="00AE591A" w:rsidRDefault="008B165A" w:rsidP="005E50A8">
      <w:pPr>
        <w:pStyle w:val="AbsHead"/>
        <w:numPr>
          <w:ilvl w:val="0"/>
          <w:numId w:val="47"/>
        </w:numPr>
        <w:rPr>
          <w:rFonts w:asciiTheme="minorHAnsi" w:hAnsiTheme="minorHAnsi" w:cstheme="minorHAnsi"/>
        </w:rPr>
      </w:pPr>
      <w:r w:rsidRPr="00AE591A">
        <w:rPr>
          <w:rFonts w:asciiTheme="minorHAnsi" w:hAnsiTheme="minorHAnsi" w:cstheme="minorHAnsi"/>
        </w:rPr>
        <w:t>Web crawler</w:t>
      </w:r>
    </w:p>
    <w:p w14:paraId="49D24223" w14:textId="1ED975AA" w:rsidR="008B165A" w:rsidRPr="00AE591A" w:rsidRDefault="008B165A" w:rsidP="005E50A8">
      <w:pPr>
        <w:pStyle w:val="AbsHead"/>
        <w:numPr>
          <w:ilvl w:val="0"/>
          <w:numId w:val="47"/>
        </w:numPr>
        <w:rPr>
          <w:rFonts w:asciiTheme="minorHAnsi" w:hAnsiTheme="minorHAnsi" w:cstheme="minorHAnsi"/>
        </w:rPr>
      </w:pPr>
      <w:r w:rsidRPr="00AE591A">
        <w:rPr>
          <w:rFonts w:asciiTheme="minorHAnsi" w:hAnsiTheme="minorHAnsi" w:cstheme="minorHAnsi"/>
        </w:rPr>
        <w:t>Term</w:t>
      </w:r>
      <w:r w:rsidR="00FE3061" w:rsidRPr="00AE591A">
        <w:rPr>
          <w:rFonts w:asciiTheme="minorHAnsi" w:hAnsiTheme="minorHAnsi" w:cstheme="minorHAnsi"/>
        </w:rPr>
        <w:t xml:space="preserve"> </w:t>
      </w:r>
      <w:r w:rsidRPr="00AE591A">
        <w:rPr>
          <w:rFonts w:asciiTheme="minorHAnsi" w:hAnsiTheme="minorHAnsi" w:cstheme="minorHAnsi"/>
        </w:rPr>
        <w:t>Frequency-Inverse Document Frequency (TF-IDF)</w:t>
      </w:r>
    </w:p>
    <w:p w14:paraId="049F4844" w14:textId="1919C4AB" w:rsidR="008B165A" w:rsidRPr="00AE591A" w:rsidRDefault="008B165A" w:rsidP="005E50A8">
      <w:pPr>
        <w:pStyle w:val="AbsHead"/>
        <w:numPr>
          <w:ilvl w:val="0"/>
          <w:numId w:val="47"/>
        </w:numPr>
        <w:rPr>
          <w:rFonts w:asciiTheme="minorHAnsi" w:hAnsiTheme="minorHAnsi" w:cstheme="minorHAnsi"/>
        </w:rPr>
      </w:pPr>
      <w:r w:rsidRPr="00AE591A">
        <w:rPr>
          <w:rFonts w:asciiTheme="minorHAnsi" w:hAnsiTheme="minorHAnsi" w:cstheme="minorHAnsi"/>
        </w:rPr>
        <w:t>Page Rank</w:t>
      </w:r>
    </w:p>
    <w:p w14:paraId="0C9A9EFA" w14:textId="5710B00A" w:rsidR="008B165A" w:rsidRPr="00AE591A" w:rsidRDefault="008B165A" w:rsidP="005E50A8">
      <w:pPr>
        <w:pStyle w:val="AbsHead"/>
        <w:numPr>
          <w:ilvl w:val="0"/>
          <w:numId w:val="47"/>
        </w:numPr>
        <w:rPr>
          <w:rFonts w:asciiTheme="minorHAnsi" w:hAnsiTheme="minorHAnsi" w:cstheme="minorHAnsi"/>
        </w:rPr>
      </w:pPr>
      <w:r w:rsidRPr="00AE591A">
        <w:rPr>
          <w:rFonts w:asciiTheme="minorHAnsi" w:hAnsiTheme="minorHAnsi" w:cstheme="minorHAnsi"/>
        </w:rPr>
        <w:t>Cosine Similarity</w:t>
      </w:r>
    </w:p>
    <w:p w14:paraId="363E5097" w14:textId="56EF9E6E" w:rsidR="008B165A" w:rsidRPr="00AE591A" w:rsidRDefault="008B165A" w:rsidP="005E50A8">
      <w:pPr>
        <w:pStyle w:val="AbsHead"/>
        <w:numPr>
          <w:ilvl w:val="0"/>
          <w:numId w:val="47"/>
        </w:numPr>
        <w:rPr>
          <w:rFonts w:asciiTheme="minorHAnsi" w:hAnsiTheme="minorHAnsi" w:cstheme="minorHAnsi"/>
        </w:rPr>
      </w:pPr>
      <w:r w:rsidRPr="00AE591A">
        <w:rPr>
          <w:rFonts w:asciiTheme="minorHAnsi" w:hAnsiTheme="minorHAnsi" w:cstheme="minorHAnsi"/>
        </w:rPr>
        <w:t>Harmonic Mean</w:t>
      </w:r>
    </w:p>
    <w:p w14:paraId="419DBEA6" w14:textId="312E4255" w:rsidR="008B165A" w:rsidRPr="00AE591A" w:rsidRDefault="008B165A" w:rsidP="005E50A8">
      <w:pPr>
        <w:pStyle w:val="AbsHead"/>
        <w:numPr>
          <w:ilvl w:val="0"/>
          <w:numId w:val="47"/>
        </w:numPr>
        <w:rPr>
          <w:rFonts w:asciiTheme="minorHAnsi" w:hAnsiTheme="minorHAnsi" w:cstheme="minorHAnsi"/>
        </w:rPr>
      </w:pPr>
      <w:r w:rsidRPr="00AE591A">
        <w:rPr>
          <w:rFonts w:asciiTheme="minorHAnsi" w:hAnsiTheme="minorHAnsi" w:cstheme="minorHAnsi"/>
        </w:rPr>
        <w:t>Inverted Index</w:t>
      </w:r>
    </w:p>
    <w:p w14:paraId="0C6A6690" w14:textId="319E38BB" w:rsidR="002C4FE2" w:rsidRPr="00AE591A" w:rsidRDefault="008B165A" w:rsidP="005E50A8">
      <w:pPr>
        <w:pStyle w:val="AbsHead"/>
        <w:numPr>
          <w:ilvl w:val="0"/>
          <w:numId w:val="47"/>
        </w:numPr>
        <w:rPr>
          <w:rFonts w:asciiTheme="minorHAnsi" w:hAnsiTheme="minorHAnsi" w:cstheme="minorHAnsi"/>
        </w:rPr>
      </w:pPr>
      <w:r w:rsidRPr="00AE591A">
        <w:rPr>
          <w:rFonts w:asciiTheme="minorHAnsi" w:hAnsiTheme="minorHAnsi" w:cstheme="minorHAnsi"/>
        </w:rPr>
        <w:t>Beautiful Sou</w:t>
      </w:r>
      <w:r w:rsidR="006F5AE1" w:rsidRPr="00AE591A">
        <w:rPr>
          <w:rFonts w:asciiTheme="minorHAnsi" w:hAnsiTheme="minorHAnsi" w:cstheme="minorHAnsi"/>
        </w:rPr>
        <w:t>p</w:t>
      </w:r>
    </w:p>
    <w:p w14:paraId="21A99CD5" w14:textId="77777777" w:rsidR="002C4FE2" w:rsidRPr="00AE591A" w:rsidRDefault="002C4FE2" w:rsidP="005E50A8">
      <w:pPr>
        <w:pStyle w:val="AbsHead"/>
        <w:rPr>
          <w:rFonts w:asciiTheme="minorHAnsi" w:hAnsiTheme="minorHAnsi" w:cstheme="minorHAnsi"/>
        </w:rPr>
      </w:pPr>
    </w:p>
    <w:p w14:paraId="7B3FAD8E" w14:textId="59506F5E" w:rsidR="004709C7" w:rsidRPr="00AE591A" w:rsidRDefault="00344376" w:rsidP="005E50A8">
      <w:pPr>
        <w:pStyle w:val="AbsHead"/>
        <w:rPr>
          <w:rFonts w:asciiTheme="minorHAnsi" w:hAnsiTheme="minorHAnsi" w:cstheme="minorHAnsi"/>
          <w:b/>
        </w:rPr>
      </w:pPr>
      <w:r w:rsidRPr="00AE591A">
        <w:rPr>
          <w:rFonts w:asciiTheme="minorHAnsi" w:hAnsiTheme="minorHAnsi" w:cstheme="minorHAnsi"/>
          <w:b/>
        </w:rPr>
        <w:t>Web crawler</w:t>
      </w:r>
    </w:p>
    <w:p w14:paraId="33E73535" w14:textId="5AAAFB86" w:rsidR="00FE3061" w:rsidRPr="00AE591A" w:rsidRDefault="00344376" w:rsidP="005E50A8">
      <w:pPr>
        <w:pStyle w:val="AbsHead"/>
        <w:rPr>
          <w:rFonts w:asciiTheme="minorHAnsi" w:hAnsiTheme="minorHAnsi" w:cstheme="minorHAnsi"/>
        </w:rPr>
      </w:pPr>
      <w:r w:rsidRPr="00AE591A">
        <w:rPr>
          <w:rFonts w:asciiTheme="minorHAnsi" w:hAnsiTheme="minorHAnsi" w:cstheme="minorHAnsi"/>
        </w:rPr>
        <w:t xml:space="preserve">A Web crawler is an Internet bot which helps in Web indexing. They crawl one page at a time through a website until all pages have been indexed. Web crawlers help in collecting information about a website and the links </w:t>
      </w:r>
      <w:r w:rsidRPr="00AE591A">
        <w:rPr>
          <w:rFonts w:asciiTheme="minorHAnsi" w:hAnsiTheme="minorHAnsi" w:cstheme="minorHAnsi"/>
        </w:rPr>
        <w:t xml:space="preserve">related to them, </w:t>
      </w:r>
      <w:proofErr w:type="gramStart"/>
      <w:r w:rsidRPr="00AE591A">
        <w:rPr>
          <w:rFonts w:asciiTheme="minorHAnsi" w:hAnsiTheme="minorHAnsi" w:cstheme="minorHAnsi"/>
        </w:rPr>
        <w:t>and also</w:t>
      </w:r>
      <w:proofErr w:type="gramEnd"/>
      <w:r w:rsidRPr="00AE591A">
        <w:rPr>
          <w:rFonts w:asciiTheme="minorHAnsi" w:hAnsiTheme="minorHAnsi" w:cstheme="minorHAnsi"/>
        </w:rPr>
        <w:t xml:space="preserve"> help in validating the HTML code and hyperlinks.</w:t>
      </w:r>
      <w:r w:rsidR="0015329C" w:rsidRPr="00AE591A">
        <w:rPr>
          <w:rFonts w:asciiTheme="minorHAnsi" w:hAnsiTheme="minorHAnsi" w:cstheme="minorHAnsi"/>
        </w:rPr>
        <w:t xml:space="preserve"> In our project we use BFS to index and crawl the URL. We restrict the domain to ‘UIC’ in our case because we are using our search restricted only to ‘UIC’. </w:t>
      </w:r>
      <w:r w:rsidR="008645D8" w:rsidRPr="00AE591A">
        <w:rPr>
          <w:rFonts w:asciiTheme="minorHAnsi" w:hAnsiTheme="minorHAnsi" w:cstheme="minorHAnsi"/>
        </w:rPr>
        <w:t xml:space="preserve">In our </w:t>
      </w:r>
      <w:r w:rsidR="00A40BEC" w:rsidRPr="00AE591A">
        <w:rPr>
          <w:rFonts w:asciiTheme="minorHAnsi" w:hAnsiTheme="minorHAnsi" w:cstheme="minorHAnsi"/>
        </w:rPr>
        <w:t>case</w:t>
      </w:r>
      <w:r w:rsidR="008645D8" w:rsidRPr="00AE591A">
        <w:rPr>
          <w:rFonts w:asciiTheme="minorHAnsi" w:hAnsiTheme="minorHAnsi" w:cstheme="minorHAnsi"/>
        </w:rPr>
        <w:t xml:space="preserve"> the crawler is implement using </w:t>
      </w:r>
      <w:r w:rsidR="00236730" w:rsidRPr="00AE591A">
        <w:rPr>
          <w:rFonts w:asciiTheme="minorHAnsi" w:hAnsiTheme="minorHAnsi" w:cstheme="minorHAnsi"/>
        </w:rPr>
        <w:t>multi-threading</w:t>
      </w:r>
      <w:r w:rsidR="008645D8" w:rsidRPr="00AE591A">
        <w:rPr>
          <w:rFonts w:asciiTheme="minorHAnsi" w:hAnsiTheme="minorHAnsi" w:cstheme="minorHAnsi"/>
        </w:rPr>
        <w:t xml:space="preserve"> so that we can perform the search operation faster.</w:t>
      </w:r>
    </w:p>
    <w:p w14:paraId="7AF9D2AC" w14:textId="0CBAB897" w:rsidR="00E01124" w:rsidRPr="00AE591A" w:rsidRDefault="00E01124" w:rsidP="005E50A8">
      <w:pPr>
        <w:pStyle w:val="AbsHead"/>
        <w:rPr>
          <w:rFonts w:asciiTheme="minorHAnsi" w:hAnsiTheme="minorHAnsi" w:cstheme="minorHAnsi"/>
        </w:rPr>
      </w:pPr>
      <w:r w:rsidRPr="00AE591A">
        <w:rPr>
          <w:rFonts w:asciiTheme="minorHAnsi" w:hAnsiTheme="minorHAnsi" w:cstheme="minorHAnsi"/>
        </w:rPr>
        <w:t>Inverted Index</w:t>
      </w:r>
    </w:p>
    <w:p w14:paraId="63026204" w14:textId="0B88D704" w:rsidR="00E01124" w:rsidRPr="00AE591A" w:rsidRDefault="00E01124" w:rsidP="00E01124">
      <w:pPr>
        <w:pStyle w:val="NormalWeb"/>
        <w:shd w:val="clear" w:color="auto" w:fill="FFFFFF"/>
        <w:spacing w:before="0" w:beforeAutospacing="0" w:after="150" w:afterAutospacing="0"/>
        <w:textAlignment w:val="baseline"/>
        <w:rPr>
          <w:rFonts w:asciiTheme="minorHAnsi" w:eastAsiaTheme="minorHAnsi" w:hAnsiTheme="minorHAnsi" w:cstheme="minorHAnsi"/>
          <w:color w:val="000000" w:themeColor="text1"/>
          <w:sz w:val="16"/>
          <w:szCs w:val="16"/>
          <w14:ligatures w14:val="standard"/>
        </w:rPr>
      </w:pPr>
      <w:r w:rsidRPr="00AE591A">
        <w:rPr>
          <w:rFonts w:asciiTheme="minorHAnsi" w:eastAsiaTheme="minorHAnsi" w:hAnsiTheme="minorHAnsi" w:cstheme="minorHAnsi"/>
          <w:color w:val="000000" w:themeColor="text1"/>
          <w:sz w:val="16"/>
          <w:szCs w:val="16"/>
          <w14:ligatures w14:val="standard"/>
        </w:rPr>
        <w:t xml:space="preserve">An inverted index is </w:t>
      </w:r>
      <w:r w:rsidR="00236730" w:rsidRPr="00AE591A">
        <w:rPr>
          <w:rFonts w:asciiTheme="minorHAnsi" w:eastAsiaTheme="minorHAnsi" w:hAnsiTheme="minorHAnsi" w:cstheme="minorHAnsi"/>
          <w:color w:val="000000" w:themeColor="text1"/>
          <w:sz w:val="16"/>
          <w:szCs w:val="16"/>
          <w14:ligatures w14:val="standard"/>
        </w:rPr>
        <w:t>a</w:t>
      </w:r>
      <w:r w:rsidRPr="00AE591A">
        <w:rPr>
          <w:rFonts w:asciiTheme="minorHAnsi" w:eastAsiaTheme="minorHAnsi" w:hAnsiTheme="minorHAnsi" w:cstheme="minorHAnsi"/>
          <w:color w:val="000000" w:themeColor="text1"/>
          <w:sz w:val="16"/>
          <w:szCs w:val="16"/>
          <w14:ligatures w14:val="standard"/>
        </w:rPr>
        <w:t xml:space="preserve"> data structure index which stores a mapping to its location from its content in a document or a set of documents.</w:t>
      </w:r>
    </w:p>
    <w:p w14:paraId="6D770E44" w14:textId="77777777" w:rsidR="00E01124" w:rsidRPr="00AE591A" w:rsidRDefault="00E01124" w:rsidP="00E01124">
      <w:pPr>
        <w:pStyle w:val="NormalWeb"/>
        <w:shd w:val="clear" w:color="auto" w:fill="FFFFFF"/>
        <w:spacing w:before="0" w:beforeAutospacing="0" w:after="0" w:afterAutospacing="0"/>
        <w:textAlignment w:val="baseline"/>
        <w:rPr>
          <w:rFonts w:asciiTheme="minorHAnsi" w:eastAsiaTheme="minorHAnsi" w:hAnsiTheme="minorHAnsi" w:cstheme="minorHAnsi"/>
          <w:color w:val="000000" w:themeColor="text1"/>
          <w:sz w:val="16"/>
          <w:szCs w:val="16"/>
          <w14:ligatures w14:val="standard"/>
        </w:rPr>
      </w:pPr>
      <w:r w:rsidRPr="00AE591A">
        <w:rPr>
          <w:rFonts w:asciiTheme="minorHAnsi" w:eastAsiaTheme="minorHAnsi" w:hAnsiTheme="minorHAnsi" w:cstheme="minorHAnsi"/>
          <w:color w:val="000000" w:themeColor="text1"/>
          <w:sz w:val="16"/>
          <w:szCs w:val="16"/>
          <w14:ligatures w14:val="standard"/>
        </w:rPr>
        <w:t>Inverted index can be classified into two categories:</w:t>
      </w:r>
    </w:p>
    <w:p w14:paraId="0B6B263E" w14:textId="0012F14C" w:rsidR="00E01124" w:rsidRPr="00AE591A" w:rsidRDefault="00B91B25" w:rsidP="00E01124">
      <w:pPr>
        <w:pStyle w:val="NormalWeb"/>
        <w:shd w:val="clear" w:color="auto" w:fill="FFFFFF"/>
        <w:spacing w:before="0" w:beforeAutospacing="0" w:after="0" w:afterAutospacing="0"/>
        <w:textAlignment w:val="baseline"/>
        <w:rPr>
          <w:rFonts w:asciiTheme="minorHAnsi" w:eastAsiaTheme="minorHAnsi" w:hAnsiTheme="minorHAnsi" w:cstheme="minorHAnsi"/>
          <w:color w:val="000000" w:themeColor="text1"/>
          <w:sz w:val="16"/>
          <w:szCs w:val="16"/>
          <w14:ligatures w14:val="standard"/>
        </w:rPr>
      </w:pPr>
      <w:r w:rsidRPr="00AE591A">
        <w:rPr>
          <w:rFonts w:asciiTheme="minorHAnsi" w:eastAsiaTheme="minorHAnsi" w:hAnsiTheme="minorHAnsi" w:cstheme="minorHAnsi"/>
          <w:color w:val="000000" w:themeColor="text1"/>
          <w:sz w:val="16"/>
          <w:szCs w:val="16"/>
          <w14:ligatures w14:val="standard"/>
        </w:rPr>
        <w:t>a</w:t>
      </w:r>
      <w:r w:rsidR="00E01124" w:rsidRPr="00AE591A">
        <w:rPr>
          <w:rFonts w:asciiTheme="minorHAnsi" w:eastAsiaTheme="minorHAnsi" w:hAnsiTheme="minorHAnsi" w:cstheme="minorHAnsi"/>
          <w:color w:val="000000" w:themeColor="text1"/>
          <w:sz w:val="16"/>
          <w:szCs w:val="16"/>
          <w14:ligatures w14:val="standard"/>
        </w:rPr>
        <w:t xml:space="preserve">. In a record-level inverted index each word is referenced to its document. </w:t>
      </w:r>
    </w:p>
    <w:p w14:paraId="28A6BC6A" w14:textId="617F40B9" w:rsidR="00E01124" w:rsidRPr="00AE591A" w:rsidRDefault="00B91B25" w:rsidP="00E01124">
      <w:pPr>
        <w:pStyle w:val="NormalWeb"/>
        <w:shd w:val="clear" w:color="auto" w:fill="FFFFFF"/>
        <w:spacing w:before="0" w:beforeAutospacing="0" w:after="0" w:afterAutospacing="0"/>
        <w:textAlignment w:val="baseline"/>
        <w:rPr>
          <w:rFonts w:asciiTheme="minorHAnsi" w:eastAsiaTheme="minorHAnsi" w:hAnsiTheme="minorHAnsi" w:cstheme="minorHAnsi"/>
          <w:color w:val="000000" w:themeColor="text1"/>
          <w:sz w:val="16"/>
          <w:szCs w:val="16"/>
          <w14:ligatures w14:val="standard"/>
        </w:rPr>
      </w:pPr>
      <w:r w:rsidRPr="00AE591A">
        <w:rPr>
          <w:rFonts w:asciiTheme="minorHAnsi" w:eastAsiaTheme="minorHAnsi" w:hAnsiTheme="minorHAnsi" w:cstheme="minorHAnsi"/>
          <w:color w:val="000000" w:themeColor="text1"/>
          <w:sz w:val="16"/>
          <w:szCs w:val="16"/>
          <w14:ligatures w14:val="standard"/>
        </w:rPr>
        <w:t>b</w:t>
      </w:r>
      <w:r w:rsidR="00E01124" w:rsidRPr="00AE591A">
        <w:rPr>
          <w:rFonts w:asciiTheme="minorHAnsi" w:eastAsiaTheme="minorHAnsi" w:hAnsiTheme="minorHAnsi" w:cstheme="minorHAnsi"/>
          <w:color w:val="000000" w:themeColor="text1"/>
          <w:sz w:val="16"/>
          <w:szCs w:val="16"/>
          <w14:ligatures w14:val="standard"/>
        </w:rPr>
        <w:t xml:space="preserve">. In a word-level inverted index, in addition to above feature, each position of the word is also referenced. </w:t>
      </w:r>
    </w:p>
    <w:p w14:paraId="1F970893" w14:textId="77777777" w:rsidR="00E01124" w:rsidRPr="00AE591A" w:rsidRDefault="00E01124" w:rsidP="00E01124">
      <w:pPr>
        <w:pStyle w:val="NormalWeb"/>
        <w:shd w:val="clear" w:color="auto" w:fill="FFFFFF"/>
        <w:spacing w:before="0" w:beforeAutospacing="0" w:after="0" w:afterAutospacing="0"/>
        <w:textAlignment w:val="baseline"/>
        <w:rPr>
          <w:rFonts w:asciiTheme="minorHAnsi" w:eastAsiaTheme="minorHAnsi" w:hAnsiTheme="minorHAnsi" w:cstheme="minorHAnsi"/>
          <w:sz w:val="16"/>
          <w:szCs w:val="16"/>
          <w:lang w:eastAsia="it-IT"/>
        </w:rPr>
      </w:pPr>
    </w:p>
    <w:p w14:paraId="0030AF9F" w14:textId="2B70ABCC" w:rsidR="00E01124" w:rsidRPr="00AE591A" w:rsidRDefault="00E01124" w:rsidP="00E01124">
      <w:pPr>
        <w:pStyle w:val="NormalWeb"/>
        <w:shd w:val="clear" w:color="auto" w:fill="FFFFFF"/>
        <w:spacing w:before="0" w:beforeAutospacing="0" w:after="0" w:afterAutospacing="0"/>
        <w:textAlignment w:val="baseline"/>
        <w:rPr>
          <w:rFonts w:asciiTheme="minorHAnsi" w:eastAsiaTheme="minorHAnsi" w:hAnsiTheme="minorHAnsi" w:cstheme="minorHAnsi"/>
          <w:color w:val="000000" w:themeColor="text1"/>
          <w:sz w:val="16"/>
          <w:szCs w:val="16"/>
          <w14:ligatures w14:val="standard"/>
        </w:rPr>
      </w:pPr>
      <w:r w:rsidRPr="00AE591A">
        <w:rPr>
          <w:rFonts w:asciiTheme="minorHAnsi" w:eastAsiaTheme="minorHAnsi" w:hAnsiTheme="minorHAnsi" w:cstheme="minorHAnsi"/>
          <w:color w:val="000000" w:themeColor="text1"/>
          <w:sz w:val="16"/>
          <w:szCs w:val="16"/>
          <w14:ligatures w14:val="standard"/>
        </w:rPr>
        <w:t>The following actions are performed in inverted index</w:t>
      </w:r>
    </w:p>
    <w:p w14:paraId="66CE0D6C" w14:textId="77777777" w:rsidR="00E01124" w:rsidRPr="00AE591A" w:rsidRDefault="00E01124" w:rsidP="00E01124">
      <w:pPr>
        <w:pStyle w:val="NormalWeb"/>
        <w:shd w:val="clear" w:color="auto" w:fill="FFFFFF"/>
        <w:spacing w:before="0" w:beforeAutospacing="0" w:after="0" w:afterAutospacing="0"/>
        <w:textAlignment w:val="baseline"/>
        <w:rPr>
          <w:rFonts w:asciiTheme="minorHAnsi" w:eastAsiaTheme="minorHAnsi" w:hAnsiTheme="minorHAnsi" w:cstheme="minorHAnsi"/>
          <w:color w:val="000000" w:themeColor="text1"/>
          <w:sz w:val="16"/>
          <w:szCs w:val="16"/>
          <w14:ligatures w14:val="standard"/>
        </w:rPr>
      </w:pPr>
    </w:p>
    <w:p w14:paraId="09E5DDF4" w14:textId="77777777" w:rsidR="00E01124" w:rsidRPr="00AE591A" w:rsidRDefault="00E01124" w:rsidP="00E01124">
      <w:pPr>
        <w:numPr>
          <w:ilvl w:val="0"/>
          <w:numId w:val="40"/>
        </w:numPr>
        <w:shd w:val="clear" w:color="auto" w:fill="FFFFFF"/>
        <w:spacing w:line="240" w:lineRule="auto"/>
        <w:ind w:left="540"/>
        <w:textAlignment w:val="baseline"/>
        <w:rPr>
          <w:rFonts w:asciiTheme="minorHAnsi" w:hAnsiTheme="minorHAnsi" w:cstheme="minorHAnsi"/>
          <w:color w:val="000000" w:themeColor="text1"/>
          <w:sz w:val="16"/>
          <w:szCs w:val="16"/>
          <w14:ligatures w14:val="standard"/>
        </w:rPr>
      </w:pPr>
      <w:r w:rsidRPr="00AE591A">
        <w:rPr>
          <w:rFonts w:asciiTheme="minorHAnsi" w:hAnsiTheme="minorHAnsi" w:cstheme="minorHAnsi"/>
          <w:color w:val="000000" w:themeColor="text1"/>
          <w:sz w:val="16"/>
          <w:szCs w:val="16"/>
          <w14:ligatures w14:val="standard"/>
        </w:rPr>
        <w:t>Removing of Stop Words</w:t>
      </w:r>
    </w:p>
    <w:p w14:paraId="528082DA" w14:textId="33884576" w:rsidR="00E01124" w:rsidRPr="00AE591A" w:rsidRDefault="00E01124" w:rsidP="00E01124">
      <w:pPr>
        <w:shd w:val="clear" w:color="auto" w:fill="FFFFFF"/>
        <w:spacing w:line="240" w:lineRule="auto"/>
        <w:ind w:left="540"/>
        <w:textAlignment w:val="baseline"/>
        <w:rPr>
          <w:rFonts w:asciiTheme="minorHAnsi" w:hAnsiTheme="minorHAnsi" w:cstheme="minorHAnsi"/>
          <w:color w:val="000000" w:themeColor="text1"/>
          <w:sz w:val="16"/>
          <w:szCs w:val="16"/>
          <w14:ligatures w14:val="standard"/>
        </w:rPr>
      </w:pPr>
      <w:r w:rsidRPr="00AE591A">
        <w:rPr>
          <w:rFonts w:asciiTheme="minorHAnsi" w:hAnsiTheme="minorHAnsi" w:cstheme="minorHAnsi"/>
          <w:color w:val="000000" w:themeColor="text1"/>
          <w:sz w:val="16"/>
          <w:szCs w:val="16"/>
          <w14:ligatures w14:val="standard"/>
        </w:rPr>
        <w:t xml:space="preserve">Stop words are most occurring and useless words in document like “I”, “the”, “we”, “is”, “an”. </w:t>
      </w:r>
      <w:r w:rsidR="00236730" w:rsidRPr="00AE591A">
        <w:rPr>
          <w:rFonts w:asciiTheme="minorHAnsi" w:hAnsiTheme="minorHAnsi" w:cstheme="minorHAnsi"/>
          <w:color w:val="000000" w:themeColor="text1"/>
          <w:sz w:val="16"/>
          <w:szCs w:val="16"/>
          <w14:ligatures w14:val="standard"/>
        </w:rPr>
        <w:t>So,</w:t>
      </w:r>
      <w:r w:rsidRPr="00AE591A">
        <w:rPr>
          <w:rFonts w:asciiTheme="minorHAnsi" w:hAnsiTheme="minorHAnsi" w:cstheme="minorHAnsi"/>
          <w:color w:val="000000" w:themeColor="text1"/>
          <w:sz w:val="16"/>
          <w:szCs w:val="16"/>
          <w14:ligatures w14:val="standard"/>
        </w:rPr>
        <w:t xml:space="preserve"> these words </w:t>
      </w:r>
      <w:proofErr w:type="gramStart"/>
      <w:r w:rsidRPr="00AE591A">
        <w:rPr>
          <w:rFonts w:asciiTheme="minorHAnsi" w:hAnsiTheme="minorHAnsi" w:cstheme="minorHAnsi"/>
          <w:color w:val="000000" w:themeColor="text1"/>
          <w:sz w:val="16"/>
          <w:szCs w:val="16"/>
          <w14:ligatures w14:val="standard"/>
        </w:rPr>
        <w:t>have to</w:t>
      </w:r>
      <w:proofErr w:type="gramEnd"/>
      <w:r w:rsidRPr="00AE591A">
        <w:rPr>
          <w:rFonts w:asciiTheme="minorHAnsi" w:hAnsiTheme="minorHAnsi" w:cstheme="minorHAnsi"/>
          <w:color w:val="000000" w:themeColor="text1"/>
          <w:sz w:val="16"/>
          <w:szCs w:val="16"/>
          <w14:ligatures w14:val="standard"/>
        </w:rPr>
        <w:t xml:space="preserve"> be removed because they are of no use.</w:t>
      </w:r>
    </w:p>
    <w:p w14:paraId="2728BB4A" w14:textId="62F7CB88" w:rsidR="00E01124" w:rsidRPr="00AE591A" w:rsidRDefault="00E01124" w:rsidP="00E01124">
      <w:pPr>
        <w:numPr>
          <w:ilvl w:val="0"/>
          <w:numId w:val="40"/>
        </w:numPr>
        <w:shd w:val="clear" w:color="auto" w:fill="FFFFFF"/>
        <w:spacing w:line="240" w:lineRule="auto"/>
        <w:ind w:left="540"/>
        <w:textAlignment w:val="baseline"/>
        <w:rPr>
          <w:rFonts w:asciiTheme="minorHAnsi" w:hAnsiTheme="minorHAnsi" w:cstheme="minorHAnsi"/>
          <w:color w:val="000000" w:themeColor="text1"/>
          <w:sz w:val="16"/>
          <w:szCs w:val="16"/>
          <w14:ligatures w14:val="standard"/>
        </w:rPr>
      </w:pPr>
      <w:r w:rsidRPr="00AE591A">
        <w:rPr>
          <w:rFonts w:asciiTheme="minorHAnsi" w:hAnsiTheme="minorHAnsi" w:cstheme="minorHAnsi"/>
          <w:color w:val="000000" w:themeColor="text1"/>
          <w:sz w:val="16"/>
          <w:szCs w:val="16"/>
          <w14:ligatures w14:val="standard"/>
        </w:rPr>
        <w:t xml:space="preserve">Record Document </w:t>
      </w:r>
      <w:r w:rsidR="00236730" w:rsidRPr="00AE591A">
        <w:rPr>
          <w:rFonts w:asciiTheme="minorHAnsi" w:hAnsiTheme="minorHAnsi" w:cstheme="minorHAnsi"/>
          <w:color w:val="000000" w:themeColor="text1"/>
          <w:sz w:val="16"/>
          <w:szCs w:val="16"/>
          <w14:ligatures w14:val="standard"/>
        </w:rPr>
        <w:t>IDs:</w:t>
      </w:r>
      <w:r w:rsidRPr="00AE591A">
        <w:rPr>
          <w:rFonts w:asciiTheme="minorHAnsi" w:hAnsiTheme="minorHAnsi" w:cstheme="minorHAnsi"/>
          <w:color w:val="000000" w:themeColor="text1"/>
          <w:sz w:val="16"/>
          <w:szCs w:val="16"/>
          <w14:ligatures w14:val="standard"/>
        </w:rPr>
        <w:t xml:space="preserve"> If word is already present add reference of document to index else create new entry. Add additional information like frequency of word, location of word etc.</w:t>
      </w:r>
    </w:p>
    <w:p w14:paraId="56320826" w14:textId="746ADF09" w:rsidR="00E01124" w:rsidRPr="00AE591A" w:rsidRDefault="00E01124" w:rsidP="00E01124">
      <w:pPr>
        <w:numPr>
          <w:ilvl w:val="0"/>
          <w:numId w:val="40"/>
        </w:numPr>
        <w:shd w:val="clear" w:color="auto" w:fill="FFFFFF"/>
        <w:spacing w:line="240" w:lineRule="auto"/>
        <w:ind w:left="540"/>
        <w:textAlignment w:val="baseline"/>
        <w:rPr>
          <w:rFonts w:asciiTheme="minorHAnsi" w:hAnsiTheme="minorHAnsi" w:cstheme="minorHAnsi"/>
          <w:color w:val="000000" w:themeColor="text1"/>
          <w:sz w:val="16"/>
          <w:szCs w:val="16"/>
          <w14:ligatures w14:val="standard"/>
        </w:rPr>
      </w:pPr>
      <w:r w:rsidRPr="00AE591A">
        <w:rPr>
          <w:rFonts w:asciiTheme="minorHAnsi" w:hAnsiTheme="minorHAnsi" w:cstheme="minorHAnsi"/>
          <w:color w:val="000000" w:themeColor="text1"/>
          <w:sz w:val="16"/>
          <w:szCs w:val="16"/>
          <w14:ligatures w14:val="standard"/>
        </w:rPr>
        <w:t xml:space="preserve">Stemming of Root </w:t>
      </w:r>
      <w:r w:rsidR="00236730" w:rsidRPr="00AE591A">
        <w:rPr>
          <w:rFonts w:asciiTheme="minorHAnsi" w:hAnsiTheme="minorHAnsi" w:cstheme="minorHAnsi"/>
          <w:color w:val="000000" w:themeColor="text1"/>
          <w:sz w:val="16"/>
          <w:szCs w:val="16"/>
          <w14:ligatures w14:val="standard"/>
        </w:rPr>
        <w:t>Word:</w:t>
      </w:r>
      <w:r w:rsidRPr="00AE591A">
        <w:rPr>
          <w:rFonts w:asciiTheme="minorHAnsi" w:hAnsiTheme="minorHAnsi" w:cstheme="minorHAnsi"/>
          <w:color w:val="000000" w:themeColor="text1"/>
          <w:sz w:val="16"/>
          <w:szCs w:val="16"/>
          <w14:ligatures w14:val="standard"/>
        </w:rPr>
        <w:t xml:space="preserve"> Stemming of Root word is chopping of the big words and linking it with the actual words and see if we can map them. For example, if I am searching for a word called “map”, I should get the documents which has the word “mapping”, “mapped” etc.</w:t>
      </w:r>
    </w:p>
    <w:p w14:paraId="44F48D3C" w14:textId="77777777" w:rsidR="009253D5" w:rsidRPr="00AE591A" w:rsidRDefault="009253D5" w:rsidP="0027486D">
      <w:pPr>
        <w:shd w:val="clear" w:color="auto" w:fill="FFFFFF"/>
        <w:spacing w:line="240" w:lineRule="auto"/>
        <w:ind w:left="540"/>
        <w:textAlignment w:val="baseline"/>
        <w:rPr>
          <w:rFonts w:asciiTheme="minorHAnsi" w:hAnsiTheme="minorHAnsi" w:cstheme="minorHAnsi"/>
          <w:color w:val="000000" w:themeColor="text1"/>
          <w:sz w:val="16"/>
          <w:szCs w:val="16"/>
          <w14:ligatures w14:val="standard"/>
        </w:rPr>
      </w:pPr>
    </w:p>
    <w:p w14:paraId="2ACC8312" w14:textId="79E1AB7B" w:rsidR="009253D5" w:rsidRPr="00AE591A" w:rsidRDefault="009253D5" w:rsidP="009253D5">
      <w:pPr>
        <w:pStyle w:val="MetadataHead"/>
        <w:rPr>
          <w:rFonts w:asciiTheme="minorHAnsi" w:hAnsiTheme="minorHAnsi" w:cstheme="minorHAnsi"/>
          <w:b/>
          <w:color w:val="000000" w:themeColor="text1"/>
          <w:sz w:val="16"/>
          <w:szCs w:val="16"/>
        </w:rPr>
      </w:pPr>
      <w:r w:rsidRPr="00AE591A">
        <w:rPr>
          <w:rFonts w:asciiTheme="minorHAnsi" w:hAnsiTheme="minorHAnsi" w:cstheme="minorHAnsi"/>
          <w:b/>
          <w:color w:val="000000" w:themeColor="text1"/>
          <w:sz w:val="16"/>
          <w:szCs w:val="16"/>
        </w:rPr>
        <w:t>Beautiful Soup</w:t>
      </w:r>
    </w:p>
    <w:p w14:paraId="02CD0D21" w14:textId="77777777" w:rsidR="009253D5" w:rsidRPr="00AE591A" w:rsidRDefault="009253D5" w:rsidP="009253D5">
      <w:pPr>
        <w:pStyle w:val="MetadataHead"/>
        <w:rPr>
          <w:rFonts w:asciiTheme="minorHAnsi" w:hAnsiTheme="minorHAnsi" w:cstheme="minorHAnsi"/>
          <w:color w:val="auto"/>
          <w:sz w:val="16"/>
          <w:szCs w:val="16"/>
          <w:lang w:eastAsia="it-IT"/>
        </w:rPr>
      </w:pPr>
    </w:p>
    <w:p w14:paraId="093CBF48" w14:textId="7441ECF6" w:rsidR="009253D5" w:rsidRPr="00AE591A" w:rsidRDefault="0081412A" w:rsidP="009253D5">
      <w:pPr>
        <w:pStyle w:val="Image"/>
        <w:jc w:val="both"/>
        <w:rPr>
          <w:rFonts w:asciiTheme="minorHAnsi" w:hAnsiTheme="minorHAnsi" w:cstheme="minorHAnsi"/>
          <w:color w:val="000000" w:themeColor="text1"/>
          <w:sz w:val="16"/>
          <w:szCs w:val="16"/>
          <w14:ligatures w14:val="standard"/>
        </w:rPr>
      </w:pPr>
      <w:hyperlink r:id="rId15" w:history="1">
        <w:r w:rsidR="009253D5" w:rsidRPr="00AE591A">
          <w:rPr>
            <w:rFonts w:asciiTheme="minorHAnsi" w:hAnsiTheme="minorHAnsi" w:cstheme="minorHAnsi"/>
            <w:color w:val="000000" w:themeColor="text1"/>
            <w:sz w:val="16"/>
            <w:szCs w:val="16"/>
            <w14:ligatures w14:val="standard"/>
          </w:rPr>
          <w:t>Beautiful Soup</w:t>
        </w:r>
      </w:hyperlink>
      <w:r w:rsidR="009253D5" w:rsidRPr="00AE591A">
        <w:rPr>
          <w:rFonts w:asciiTheme="minorHAnsi" w:hAnsiTheme="minorHAnsi" w:cstheme="minorHAnsi"/>
          <w:color w:val="000000" w:themeColor="text1"/>
          <w:sz w:val="16"/>
          <w:szCs w:val="16"/>
          <w14:ligatures w14:val="standard"/>
        </w:rPr>
        <w:t> is an HTML/XML parser for Python that can turn even invalid markup into a parse tree. It provides simple, idiomatic ways of navigating, searching, and modifying the parse tree. It commonly saves programmers hours or days of work. If you give Beautiful Soup a perfectly-formed document, the parsed data structure looks just like the original document. But if there's something wrong with the document, Beautiful Soup uses heuristics to figure out a reasonable structure for the data structure.</w:t>
      </w:r>
    </w:p>
    <w:p w14:paraId="1292F4F8" w14:textId="77777777" w:rsidR="009253D5" w:rsidRPr="00AE591A" w:rsidRDefault="009253D5" w:rsidP="005E50A8">
      <w:pPr>
        <w:pStyle w:val="AbsHead"/>
        <w:rPr>
          <w:rFonts w:asciiTheme="minorHAnsi" w:hAnsiTheme="minorHAnsi" w:cstheme="minorHAnsi"/>
          <w:highlight w:val="green"/>
        </w:rPr>
      </w:pPr>
    </w:p>
    <w:p w14:paraId="66B8AFEA" w14:textId="7CE67F7B" w:rsidR="004709C7" w:rsidRPr="00AE591A" w:rsidRDefault="008B165A" w:rsidP="005E50A8">
      <w:pPr>
        <w:pStyle w:val="AbsHead"/>
        <w:rPr>
          <w:rFonts w:asciiTheme="minorHAnsi" w:hAnsiTheme="minorHAnsi" w:cstheme="minorHAnsi"/>
          <w:b/>
        </w:rPr>
      </w:pPr>
      <w:r w:rsidRPr="00AE591A">
        <w:rPr>
          <w:rFonts w:asciiTheme="minorHAnsi" w:hAnsiTheme="minorHAnsi" w:cstheme="minorHAnsi"/>
          <w:b/>
        </w:rPr>
        <w:t xml:space="preserve">2 </w:t>
      </w:r>
      <w:r w:rsidR="004709C7" w:rsidRPr="00AE591A">
        <w:rPr>
          <w:rFonts w:asciiTheme="minorHAnsi" w:hAnsiTheme="minorHAnsi" w:cstheme="minorHAnsi"/>
          <w:b/>
        </w:rPr>
        <w:t xml:space="preserve">Main Challenges </w:t>
      </w:r>
      <w:r w:rsidR="003218BA" w:rsidRPr="00AE591A">
        <w:rPr>
          <w:rFonts w:asciiTheme="minorHAnsi" w:hAnsiTheme="minorHAnsi" w:cstheme="minorHAnsi"/>
          <w:b/>
        </w:rPr>
        <w:t>e</w:t>
      </w:r>
      <w:r w:rsidR="004709C7" w:rsidRPr="00AE591A">
        <w:rPr>
          <w:rFonts w:asciiTheme="minorHAnsi" w:hAnsiTheme="minorHAnsi" w:cstheme="minorHAnsi"/>
          <w:b/>
        </w:rPr>
        <w:t xml:space="preserve">ncountered in </w:t>
      </w:r>
      <w:r w:rsidRPr="00AE591A">
        <w:rPr>
          <w:rFonts w:asciiTheme="minorHAnsi" w:hAnsiTheme="minorHAnsi" w:cstheme="minorHAnsi"/>
          <w:b/>
        </w:rPr>
        <w:t>B</w:t>
      </w:r>
      <w:r w:rsidR="004709C7" w:rsidRPr="00AE591A">
        <w:rPr>
          <w:rFonts w:asciiTheme="minorHAnsi" w:hAnsiTheme="minorHAnsi" w:cstheme="minorHAnsi"/>
          <w:b/>
        </w:rPr>
        <w:t xml:space="preserve">uilding the </w:t>
      </w:r>
      <w:r w:rsidR="003218BA" w:rsidRPr="00AE591A">
        <w:rPr>
          <w:rFonts w:asciiTheme="minorHAnsi" w:hAnsiTheme="minorHAnsi" w:cstheme="minorHAnsi"/>
          <w:b/>
        </w:rPr>
        <w:t>S</w:t>
      </w:r>
      <w:r w:rsidRPr="00AE591A">
        <w:rPr>
          <w:rFonts w:asciiTheme="minorHAnsi" w:hAnsiTheme="minorHAnsi" w:cstheme="minorHAnsi"/>
          <w:b/>
        </w:rPr>
        <w:t>earch</w:t>
      </w:r>
      <w:r w:rsidR="004709C7" w:rsidRPr="00AE591A">
        <w:rPr>
          <w:rFonts w:asciiTheme="minorHAnsi" w:hAnsiTheme="minorHAnsi" w:cstheme="minorHAnsi"/>
          <w:b/>
        </w:rPr>
        <w:t xml:space="preserve"> </w:t>
      </w:r>
      <w:r w:rsidRPr="00AE591A">
        <w:rPr>
          <w:rFonts w:asciiTheme="minorHAnsi" w:hAnsiTheme="minorHAnsi" w:cstheme="minorHAnsi"/>
          <w:b/>
        </w:rPr>
        <w:t>Engine</w:t>
      </w:r>
    </w:p>
    <w:p w14:paraId="31B57EA1" w14:textId="40587093" w:rsidR="00EB4F52" w:rsidRPr="00AE591A" w:rsidRDefault="00FE3061" w:rsidP="005E50A8">
      <w:pPr>
        <w:pStyle w:val="AbsHead"/>
        <w:numPr>
          <w:ilvl w:val="0"/>
          <w:numId w:val="48"/>
        </w:numPr>
        <w:rPr>
          <w:rFonts w:asciiTheme="minorHAnsi" w:hAnsiTheme="minorHAnsi" w:cstheme="minorHAnsi"/>
        </w:rPr>
      </w:pPr>
      <w:r w:rsidRPr="00AE591A">
        <w:rPr>
          <w:rFonts w:asciiTheme="minorHAnsi" w:hAnsiTheme="minorHAnsi" w:cstheme="minorHAnsi"/>
        </w:rPr>
        <w:t xml:space="preserve">One of </w:t>
      </w:r>
      <w:r w:rsidR="00236730" w:rsidRPr="00AE591A">
        <w:rPr>
          <w:rFonts w:asciiTheme="minorHAnsi" w:hAnsiTheme="minorHAnsi" w:cstheme="minorHAnsi"/>
        </w:rPr>
        <w:t>the</w:t>
      </w:r>
      <w:r w:rsidR="00EB4F52" w:rsidRPr="00AE591A">
        <w:rPr>
          <w:rFonts w:asciiTheme="minorHAnsi" w:hAnsiTheme="minorHAnsi" w:cstheme="minorHAnsi"/>
        </w:rPr>
        <w:t xml:space="preserve"> main </w:t>
      </w:r>
      <w:r w:rsidR="00236730" w:rsidRPr="00AE591A">
        <w:rPr>
          <w:rFonts w:asciiTheme="minorHAnsi" w:hAnsiTheme="minorHAnsi" w:cstheme="minorHAnsi"/>
        </w:rPr>
        <w:t>challenges</w:t>
      </w:r>
      <w:r w:rsidR="00EB4F52" w:rsidRPr="00AE591A">
        <w:rPr>
          <w:rFonts w:asciiTheme="minorHAnsi" w:hAnsiTheme="minorHAnsi" w:cstheme="minorHAnsi"/>
        </w:rPr>
        <w:t xml:space="preserve"> encountered </w:t>
      </w:r>
      <w:r w:rsidRPr="00AE591A">
        <w:rPr>
          <w:rFonts w:asciiTheme="minorHAnsi" w:hAnsiTheme="minorHAnsi" w:cstheme="minorHAnsi"/>
        </w:rPr>
        <w:t>was finding an optimal approach to combine TF-IDF score with the page rank algorithm</w:t>
      </w:r>
    </w:p>
    <w:p w14:paraId="3AB223F1" w14:textId="3A954EB4" w:rsidR="00FE3061" w:rsidRPr="00AE591A" w:rsidRDefault="00FE3061" w:rsidP="005E50A8">
      <w:pPr>
        <w:pStyle w:val="AbsHead"/>
        <w:numPr>
          <w:ilvl w:val="0"/>
          <w:numId w:val="48"/>
        </w:numPr>
        <w:rPr>
          <w:rFonts w:asciiTheme="minorHAnsi" w:hAnsiTheme="minorHAnsi" w:cstheme="minorHAnsi"/>
        </w:rPr>
      </w:pPr>
      <w:r w:rsidRPr="00AE591A">
        <w:rPr>
          <w:rFonts w:asciiTheme="minorHAnsi" w:hAnsiTheme="minorHAnsi" w:cstheme="minorHAnsi"/>
        </w:rPr>
        <w:t xml:space="preserve">There were errors in text </w:t>
      </w:r>
      <w:r w:rsidR="00236730" w:rsidRPr="00AE591A">
        <w:rPr>
          <w:rFonts w:asciiTheme="minorHAnsi" w:hAnsiTheme="minorHAnsi" w:cstheme="minorHAnsi"/>
        </w:rPr>
        <w:t>preprocessing</w:t>
      </w:r>
      <w:r w:rsidRPr="00AE591A">
        <w:rPr>
          <w:rFonts w:asciiTheme="minorHAnsi" w:hAnsiTheme="minorHAnsi" w:cstheme="minorHAnsi"/>
        </w:rPr>
        <w:t xml:space="preserve">. </w:t>
      </w:r>
      <w:r w:rsidR="00236730" w:rsidRPr="00AE591A">
        <w:rPr>
          <w:rFonts w:asciiTheme="minorHAnsi" w:hAnsiTheme="minorHAnsi" w:cstheme="minorHAnsi"/>
        </w:rPr>
        <w:t>So,</w:t>
      </w:r>
      <w:r w:rsidRPr="00AE591A">
        <w:rPr>
          <w:rFonts w:asciiTheme="minorHAnsi" w:hAnsiTheme="minorHAnsi" w:cstheme="minorHAnsi"/>
        </w:rPr>
        <w:t xml:space="preserve"> I have to fine tune it iteratively.</w:t>
      </w:r>
    </w:p>
    <w:p w14:paraId="63C2919F" w14:textId="7AA1BD9D" w:rsidR="00FE3061" w:rsidRPr="000E221F" w:rsidRDefault="00FE3061" w:rsidP="005E50A8">
      <w:pPr>
        <w:pStyle w:val="AbsHead"/>
        <w:numPr>
          <w:ilvl w:val="0"/>
          <w:numId w:val="48"/>
        </w:numPr>
      </w:pPr>
      <w:r w:rsidRPr="000E221F">
        <w:lastRenderedPageBreak/>
        <w:t>Implementation of the page rank was chall</w:t>
      </w:r>
      <w:r w:rsidR="00ED4C17" w:rsidRPr="000E221F">
        <w:t>e</w:t>
      </w:r>
      <w:r w:rsidRPr="000E221F">
        <w:t>nging because many of the linked URL will not be present in the crawled data. So careful measures were taken to avoid miscalculations.</w:t>
      </w:r>
    </w:p>
    <w:p w14:paraId="372825CD" w14:textId="77777777" w:rsidR="00347A60" w:rsidRPr="000E221F" w:rsidRDefault="00347A60" w:rsidP="005E50A8">
      <w:pPr>
        <w:pStyle w:val="AbsHead"/>
      </w:pPr>
    </w:p>
    <w:p w14:paraId="4E55509F" w14:textId="381729C8" w:rsidR="004709C7" w:rsidRPr="002334D4" w:rsidRDefault="004709C7" w:rsidP="005E50A8">
      <w:pPr>
        <w:pStyle w:val="AbsHead"/>
        <w:rPr>
          <w:b/>
        </w:rPr>
      </w:pPr>
      <w:r w:rsidRPr="002334D4">
        <w:rPr>
          <w:b/>
        </w:rPr>
        <w:t xml:space="preserve">3 </w:t>
      </w:r>
      <w:r w:rsidR="008B165A" w:rsidRPr="002334D4">
        <w:rPr>
          <w:b/>
        </w:rPr>
        <w:t>W</w:t>
      </w:r>
      <w:r w:rsidRPr="002334D4">
        <w:rPr>
          <w:b/>
        </w:rPr>
        <w:t xml:space="preserve">eighting </w:t>
      </w:r>
      <w:r w:rsidR="008B165A" w:rsidRPr="002334D4">
        <w:rPr>
          <w:b/>
        </w:rPr>
        <w:t>S</w:t>
      </w:r>
      <w:r w:rsidRPr="002334D4">
        <w:rPr>
          <w:b/>
        </w:rPr>
        <w:t>cheme</w:t>
      </w:r>
    </w:p>
    <w:p w14:paraId="0220CB52" w14:textId="395BC52F" w:rsidR="008B165A" w:rsidRPr="000E221F" w:rsidRDefault="008B165A" w:rsidP="005E50A8">
      <w:pPr>
        <w:pStyle w:val="AbsHead"/>
      </w:pPr>
      <w:r w:rsidRPr="000E221F">
        <w:t>3.1 Term Frequency-Inverse Document Frequency (TF-IDF)</w:t>
      </w:r>
    </w:p>
    <w:p w14:paraId="5F2DE135" w14:textId="6E8EBFF0" w:rsidR="008B165A" w:rsidRPr="000E221F" w:rsidRDefault="008B165A" w:rsidP="008B165A">
      <w:pPr>
        <w:pStyle w:val="Image"/>
        <w:jc w:val="both"/>
        <w:rPr>
          <w:rFonts w:asciiTheme="minorHAnsi" w:hAnsiTheme="minorHAnsi" w:cstheme="minorHAnsi"/>
          <w:sz w:val="16"/>
          <w:szCs w:val="16"/>
          <w:lang w:eastAsia="it-IT"/>
        </w:rPr>
      </w:pPr>
      <w:r w:rsidRPr="000E221F">
        <w:rPr>
          <w:rFonts w:asciiTheme="minorHAnsi" w:hAnsiTheme="minorHAnsi" w:cstheme="minorHAnsi"/>
          <w:sz w:val="16"/>
          <w:szCs w:val="16"/>
          <w:lang w:eastAsia="it-IT"/>
        </w:rPr>
        <w:t xml:space="preserve">TF-IDF, is a numeric measure that is used to score the importance of a word in a document based on how often it appeared in that document and a given collection of documents. </w:t>
      </w:r>
      <w:r w:rsidR="00344376" w:rsidRPr="000E221F">
        <w:rPr>
          <w:rFonts w:asciiTheme="minorHAnsi" w:hAnsiTheme="minorHAnsi" w:cstheme="minorHAnsi"/>
          <w:sz w:val="16"/>
          <w:szCs w:val="16"/>
          <w:lang w:eastAsia="it-IT"/>
        </w:rPr>
        <w:t>According to our intuition, we assume that i</w:t>
      </w:r>
      <w:r w:rsidRPr="000E221F">
        <w:rPr>
          <w:rFonts w:asciiTheme="minorHAnsi" w:hAnsiTheme="minorHAnsi" w:cstheme="minorHAnsi"/>
          <w:sz w:val="16"/>
          <w:szCs w:val="16"/>
          <w:lang w:eastAsia="it-IT"/>
        </w:rPr>
        <w:t xml:space="preserve">f a word appears frequently in a document, then it should be </w:t>
      </w:r>
      <w:r w:rsidR="00344376" w:rsidRPr="000E221F">
        <w:rPr>
          <w:rFonts w:asciiTheme="minorHAnsi" w:hAnsiTheme="minorHAnsi" w:cstheme="minorHAnsi"/>
          <w:sz w:val="16"/>
          <w:szCs w:val="16"/>
          <w:lang w:eastAsia="it-IT"/>
        </w:rPr>
        <w:t>important,</w:t>
      </w:r>
      <w:r w:rsidRPr="000E221F">
        <w:rPr>
          <w:rFonts w:asciiTheme="minorHAnsi" w:hAnsiTheme="minorHAnsi" w:cstheme="minorHAnsi"/>
          <w:sz w:val="16"/>
          <w:szCs w:val="16"/>
          <w:lang w:eastAsia="it-IT"/>
        </w:rPr>
        <w:t xml:space="preserve"> and we should give that word a high score. But if a word appears in too many other documents, it’s probably not a unique identifier, therefore we should assign a lower score to that word. </w:t>
      </w:r>
    </w:p>
    <w:p w14:paraId="6E7C0FFA" w14:textId="77777777" w:rsidR="00344376" w:rsidRPr="000E221F" w:rsidRDefault="00344376" w:rsidP="008B165A">
      <w:pPr>
        <w:pStyle w:val="Image"/>
        <w:jc w:val="both"/>
        <w:rPr>
          <w:rFonts w:asciiTheme="minorHAnsi" w:hAnsiTheme="minorHAnsi" w:cstheme="minorHAnsi"/>
          <w:sz w:val="16"/>
          <w:szCs w:val="16"/>
          <w:lang w:eastAsia="it-IT"/>
        </w:rPr>
      </w:pPr>
    </w:p>
    <w:p w14:paraId="00B4D477" w14:textId="1D11D5BF" w:rsidR="008B165A" w:rsidRPr="000E221F" w:rsidRDefault="008B165A" w:rsidP="008B165A">
      <w:pPr>
        <w:pStyle w:val="Image"/>
        <w:jc w:val="both"/>
        <w:rPr>
          <w:rFonts w:asciiTheme="minorHAnsi" w:hAnsiTheme="minorHAnsi" w:cstheme="minorHAnsi"/>
          <w:color w:val="000000" w:themeColor="text1"/>
          <w:sz w:val="16"/>
          <w:szCs w:val="16"/>
          <w14:ligatures w14:val="standard"/>
        </w:rPr>
      </w:pPr>
      <w:r w:rsidRPr="000E221F">
        <w:rPr>
          <w:rFonts w:asciiTheme="minorHAnsi" w:hAnsiTheme="minorHAnsi" w:cstheme="minorHAnsi"/>
          <w:color w:val="000000" w:themeColor="text1"/>
          <w:sz w:val="16"/>
          <w:szCs w:val="16"/>
          <w14:ligatures w14:val="standard"/>
        </w:rPr>
        <w:t>The math formula for this measure:</w:t>
      </w:r>
    </w:p>
    <w:p w14:paraId="36446091" w14:textId="77777777" w:rsidR="008B165A" w:rsidRPr="00340232" w:rsidRDefault="008B165A" w:rsidP="008B165A">
      <w:pPr>
        <w:pStyle w:val="Image"/>
        <w:jc w:val="both"/>
        <w:rPr>
          <w:rFonts w:asciiTheme="minorHAnsi" w:hAnsiTheme="minorHAnsi" w:cstheme="minorHAnsi"/>
          <w:color w:val="000000" w:themeColor="text1"/>
          <w:sz w:val="16"/>
          <w:szCs w:val="16"/>
          <w:lang w:val="fr-LU"/>
          <w14:ligatures w14:val="standard"/>
        </w:rPr>
      </w:pPr>
      <w:proofErr w:type="spellStart"/>
      <w:proofErr w:type="gramStart"/>
      <w:r w:rsidRPr="00340232">
        <w:rPr>
          <w:rFonts w:asciiTheme="minorHAnsi" w:hAnsiTheme="minorHAnsi" w:cstheme="minorHAnsi"/>
          <w:color w:val="000000" w:themeColor="text1"/>
          <w:sz w:val="16"/>
          <w:szCs w:val="16"/>
          <w:lang w:val="fr-LU"/>
          <w14:ligatures w14:val="standard"/>
        </w:rPr>
        <w:t>tfidf</w:t>
      </w:r>
      <w:proofErr w:type="spellEnd"/>
      <w:proofErr w:type="gramEnd"/>
      <w:r w:rsidRPr="00340232">
        <w:rPr>
          <w:rFonts w:asciiTheme="minorHAnsi" w:hAnsiTheme="minorHAnsi" w:cstheme="minorHAnsi"/>
          <w:color w:val="000000" w:themeColor="text1"/>
          <w:sz w:val="16"/>
          <w:szCs w:val="16"/>
          <w:lang w:val="fr-LU"/>
          <w14:ligatures w14:val="standard"/>
        </w:rPr>
        <w:t>(</w:t>
      </w:r>
      <w:proofErr w:type="spellStart"/>
      <w:r w:rsidRPr="00340232">
        <w:rPr>
          <w:rFonts w:asciiTheme="minorHAnsi" w:hAnsiTheme="minorHAnsi" w:cstheme="minorHAnsi"/>
          <w:color w:val="000000" w:themeColor="text1"/>
          <w:sz w:val="16"/>
          <w:szCs w:val="16"/>
          <w:lang w:val="fr-LU"/>
          <w14:ligatures w14:val="standard"/>
        </w:rPr>
        <w:t>t,d,D</w:t>
      </w:r>
      <w:proofErr w:type="spellEnd"/>
      <w:r w:rsidRPr="00340232">
        <w:rPr>
          <w:rFonts w:asciiTheme="minorHAnsi" w:hAnsiTheme="minorHAnsi" w:cstheme="minorHAnsi"/>
          <w:color w:val="000000" w:themeColor="text1"/>
          <w:sz w:val="16"/>
          <w:szCs w:val="16"/>
          <w:lang w:val="fr-LU"/>
          <w14:ligatures w14:val="standard"/>
        </w:rPr>
        <w:t>)=</w:t>
      </w:r>
      <w:proofErr w:type="spellStart"/>
      <w:r w:rsidRPr="00340232">
        <w:rPr>
          <w:rFonts w:asciiTheme="minorHAnsi" w:hAnsiTheme="minorHAnsi" w:cstheme="minorHAnsi"/>
          <w:color w:val="000000" w:themeColor="text1"/>
          <w:sz w:val="16"/>
          <w:szCs w:val="16"/>
          <w:lang w:val="fr-LU"/>
          <w14:ligatures w14:val="standard"/>
        </w:rPr>
        <w:t>tf</w:t>
      </w:r>
      <w:proofErr w:type="spellEnd"/>
      <w:r w:rsidRPr="00340232">
        <w:rPr>
          <w:rFonts w:asciiTheme="minorHAnsi" w:hAnsiTheme="minorHAnsi" w:cstheme="minorHAnsi"/>
          <w:color w:val="000000" w:themeColor="text1"/>
          <w:sz w:val="16"/>
          <w:szCs w:val="16"/>
          <w:lang w:val="fr-LU"/>
          <w14:ligatures w14:val="standard"/>
        </w:rPr>
        <w:t>(</w:t>
      </w:r>
      <w:proofErr w:type="spellStart"/>
      <w:r w:rsidRPr="00340232">
        <w:rPr>
          <w:rFonts w:asciiTheme="minorHAnsi" w:hAnsiTheme="minorHAnsi" w:cstheme="minorHAnsi"/>
          <w:color w:val="000000" w:themeColor="text1"/>
          <w:sz w:val="16"/>
          <w:szCs w:val="16"/>
          <w:lang w:val="fr-LU"/>
          <w14:ligatures w14:val="standard"/>
        </w:rPr>
        <w:t>t,d</w:t>
      </w:r>
      <w:proofErr w:type="spellEnd"/>
      <w:r w:rsidRPr="00340232">
        <w:rPr>
          <w:rFonts w:asciiTheme="minorHAnsi" w:hAnsiTheme="minorHAnsi" w:cstheme="minorHAnsi"/>
          <w:color w:val="000000" w:themeColor="text1"/>
          <w:sz w:val="16"/>
          <w:szCs w:val="16"/>
          <w:lang w:val="fr-LU"/>
          <w14:ligatures w14:val="standard"/>
        </w:rPr>
        <w:t>)×</w:t>
      </w:r>
      <w:proofErr w:type="spellStart"/>
      <w:r w:rsidRPr="00340232">
        <w:rPr>
          <w:rFonts w:asciiTheme="minorHAnsi" w:hAnsiTheme="minorHAnsi" w:cstheme="minorHAnsi"/>
          <w:color w:val="000000" w:themeColor="text1"/>
          <w:sz w:val="16"/>
          <w:szCs w:val="16"/>
          <w:lang w:val="fr-LU"/>
          <w14:ligatures w14:val="standard"/>
        </w:rPr>
        <w:t>idf</w:t>
      </w:r>
      <w:proofErr w:type="spellEnd"/>
      <w:r w:rsidRPr="00340232">
        <w:rPr>
          <w:rFonts w:asciiTheme="minorHAnsi" w:hAnsiTheme="minorHAnsi" w:cstheme="minorHAnsi"/>
          <w:color w:val="000000" w:themeColor="text1"/>
          <w:sz w:val="16"/>
          <w:szCs w:val="16"/>
          <w:lang w:val="fr-LU"/>
          <w14:ligatures w14:val="standard"/>
        </w:rPr>
        <w:t>(</w:t>
      </w:r>
      <w:proofErr w:type="spellStart"/>
      <w:r w:rsidRPr="00340232">
        <w:rPr>
          <w:rFonts w:asciiTheme="minorHAnsi" w:hAnsiTheme="minorHAnsi" w:cstheme="minorHAnsi"/>
          <w:color w:val="000000" w:themeColor="text1"/>
          <w:sz w:val="16"/>
          <w:szCs w:val="16"/>
          <w:lang w:val="fr-LU"/>
          <w14:ligatures w14:val="standard"/>
        </w:rPr>
        <w:t>t,D</w:t>
      </w:r>
      <w:proofErr w:type="spellEnd"/>
      <w:r w:rsidRPr="00340232">
        <w:rPr>
          <w:rFonts w:asciiTheme="minorHAnsi" w:hAnsiTheme="minorHAnsi" w:cstheme="minorHAnsi"/>
          <w:color w:val="000000" w:themeColor="text1"/>
          <w:sz w:val="16"/>
          <w:szCs w:val="16"/>
          <w:lang w:val="fr-LU"/>
          <w14:ligatures w14:val="standard"/>
        </w:rPr>
        <w:t>)</w:t>
      </w:r>
      <w:proofErr w:type="spellStart"/>
      <w:r w:rsidRPr="00340232">
        <w:rPr>
          <w:rFonts w:asciiTheme="minorHAnsi" w:hAnsiTheme="minorHAnsi" w:cstheme="minorHAnsi"/>
          <w:color w:val="000000" w:themeColor="text1"/>
          <w:sz w:val="16"/>
          <w:szCs w:val="16"/>
          <w:lang w:val="fr-LU"/>
          <w14:ligatures w14:val="standard"/>
        </w:rPr>
        <w:t>tfidf</w:t>
      </w:r>
      <w:proofErr w:type="spellEnd"/>
      <w:r w:rsidRPr="00340232">
        <w:rPr>
          <w:rFonts w:asciiTheme="minorHAnsi" w:hAnsiTheme="minorHAnsi" w:cstheme="minorHAnsi"/>
          <w:color w:val="000000" w:themeColor="text1"/>
          <w:sz w:val="16"/>
          <w:szCs w:val="16"/>
          <w:lang w:val="fr-LU"/>
          <w14:ligatures w14:val="standard"/>
        </w:rPr>
        <w:t>(</w:t>
      </w:r>
      <w:proofErr w:type="spellStart"/>
      <w:r w:rsidRPr="00340232">
        <w:rPr>
          <w:rFonts w:asciiTheme="minorHAnsi" w:hAnsiTheme="minorHAnsi" w:cstheme="minorHAnsi"/>
          <w:color w:val="000000" w:themeColor="text1"/>
          <w:sz w:val="16"/>
          <w:szCs w:val="16"/>
          <w:lang w:val="fr-LU"/>
          <w14:ligatures w14:val="standard"/>
        </w:rPr>
        <w:t>t,d,D</w:t>
      </w:r>
      <w:proofErr w:type="spellEnd"/>
      <w:r w:rsidRPr="00340232">
        <w:rPr>
          <w:rFonts w:asciiTheme="minorHAnsi" w:hAnsiTheme="minorHAnsi" w:cstheme="minorHAnsi"/>
          <w:color w:val="000000" w:themeColor="text1"/>
          <w:sz w:val="16"/>
          <w:szCs w:val="16"/>
          <w:lang w:val="fr-LU"/>
          <w14:ligatures w14:val="standard"/>
        </w:rPr>
        <w:t>)=</w:t>
      </w:r>
      <w:proofErr w:type="spellStart"/>
      <w:r w:rsidRPr="00340232">
        <w:rPr>
          <w:rFonts w:asciiTheme="minorHAnsi" w:hAnsiTheme="minorHAnsi" w:cstheme="minorHAnsi"/>
          <w:color w:val="000000" w:themeColor="text1"/>
          <w:sz w:val="16"/>
          <w:szCs w:val="16"/>
          <w:lang w:val="fr-LU"/>
          <w14:ligatures w14:val="standard"/>
        </w:rPr>
        <w:t>tf</w:t>
      </w:r>
      <w:proofErr w:type="spellEnd"/>
      <w:r w:rsidRPr="00340232">
        <w:rPr>
          <w:rFonts w:asciiTheme="minorHAnsi" w:hAnsiTheme="minorHAnsi" w:cstheme="minorHAnsi"/>
          <w:color w:val="000000" w:themeColor="text1"/>
          <w:sz w:val="16"/>
          <w:szCs w:val="16"/>
          <w:lang w:val="fr-LU"/>
          <w14:ligatures w14:val="standard"/>
        </w:rPr>
        <w:t>(</w:t>
      </w:r>
      <w:proofErr w:type="spellStart"/>
      <w:r w:rsidRPr="00340232">
        <w:rPr>
          <w:rFonts w:asciiTheme="minorHAnsi" w:hAnsiTheme="minorHAnsi" w:cstheme="minorHAnsi"/>
          <w:color w:val="000000" w:themeColor="text1"/>
          <w:sz w:val="16"/>
          <w:szCs w:val="16"/>
          <w:lang w:val="fr-LU"/>
          <w14:ligatures w14:val="standard"/>
        </w:rPr>
        <w:t>t,d</w:t>
      </w:r>
      <w:proofErr w:type="spellEnd"/>
      <w:r w:rsidRPr="00340232">
        <w:rPr>
          <w:rFonts w:asciiTheme="minorHAnsi" w:hAnsiTheme="minorHAnsi" w:cstheme="minorHAnsi"/>
          <w:color w:val="000000" w:themeColor="text1"/>
          <w:sz w:val="16"/>
          <w:szCs w:val="16"/>
          <w:lang w:val="fr-LU"/>
          <w14:ligatures w14:val="standard"/>
        </w:rPr>
        <w:t>)×</w:t>
      </w:r>
      <w:proofErr w:type="spellStart"/>
      <w:r w:rsidRPr="00340232">
        <w:rPr>
          <w:rFonts w:asciiTheme="minorHAnsi" w:hAnsiTheme="minorHAnsi" w:cstheme="minorHAnsi"/>
          <w:color w:val="000000" w:themeColor="text1"/>
          <w:sz w:val="16"/>
          <w:szCs w:val="16"/>
          <w:lang w:val="fr-LU"/>
          <w14:ligatures w14:val="standard"/>
        </w:rPr>
        <w:t>idf</w:t>
      </w:r>
      <w:proofErr w:type="spellEnd"/>
      <w:r w:rsidRPr="00340232">
        <w:rPr>
          <w:rFonts w:asciiTheme="minorHAnsi" w:hAnsiTheme="minorHAnsi" w:cstheme="minorHAnsi"/>
          <w:color w:val="000000" w:themeColor="text1"/>
          <w:sz w:val="16"/>
          <w:szCs w:val="16"/>
          <w:lang w:val="fr-LU"/>
          <w14:ligatures w14:val="standard"/>
        </w:rPr>
        <w:t>(</w:t>
      </w:r>
      <w:proofErr w:type="spellStart"/>
      <w:r w:rsidRPr="00340232">
        <w:rPr>
          <w:rFonts w:asciiTheme="minorHAnsi" w:hAnsiTheme="minorHAnsi" w:cstheme="minorHAnsi"/>
          <w:color w:val="000000" w:themeColor="text1"/>
          <w:sz w:val="16"/>
          <w:szCs w:val="16"/>
          <w:lang w:val="fr-LU"/>
          <w14:ligatures w14:val="standard"/>
        </w:rPr>
        <w:t>t,D</w:t>
      </w:r>
      <w:proofErr w:type="spellEnd"/>
      <w:r w:rsidRPr="00340232">
        <w:rPr>
          <w:rFonts w:asciiTheme="minorHAnsi" w:hAnsiTheme="minorHAnsi" w:cstheme="minorHAnsi"/>
          <w:color w:val="000000" w:themeColor="text1"/>
          <w:sz w:val="16"/>
          <w:szCs w:val="16"/>
          <w:lang w:val="fr-LU"/>
          <w14:ligatures w14:val="standard"/>
        </w:rPr>
        <w:t>)</w:t>
      </w:r>
    </w:p>
    <w:p w14:paraId="78397BAB" w14:textId="77777777" w:rsidR="008B165A" w:rsidRPr="00340232" w:rsidRDefault="008B165A" w:rsidP="008B165A">
      <w:pPr>
        <w:pStyle w:val="Image"/>
        <w:jc w:val="both"/>
        <w:rPr>
          <w:rFonts w:asciiTheme="minorHAnsi" w:hAnsiTheme="minorHAnsi" w:cstheme="minorHAnsi"/>
          <w:color w:val="000000" w:themeColor="text1"/>
          <w:sz w:val="16"/>
          <w:szCs w:val="16"/>
          <w:lang w:val="fr-LU"/>
          <w14:ligatures w14:val="standard"/>
        </w:rPr>
      </w:pPr>
    </w:p>
    <w:p w14:paraId="504A4150" w14:textId="77777777" w:rsidR="008B165A" w:rsidRPr="000E221F" w:rsidRDefault="008B165A" w:rsidP="008B165A">
      <w:pPr>
        <w:pStyle w:val="Image"/>
        <w:jc w:val="both"/>
        <w:rPr>
          <w:rFonts w:asciiTheme="minorHAnsi" w:hAnsiTheme="minorHAnsi" w:cstheme="minorHAnsi"/>
          <w:color w:val="000000" w:themeColor="text1"/>
          <w:sz w:val="16"/>
          <w:szCs w:val="16"/>
          <w14:ligatures w14:val="standard"/>
        </w:rPr>
      </w:pPr>
      <w:r w:rsidRPr="000E221F">
        <w:rPr>
          <w:rFonts w:asciiTheme="minorHAnsi" w:hAnsiTheme="minorHAnsi" w:cstheme="minorHAnsi"/>
          <w:color w:val="000000" w:themeColor="text1"/>
          <w:sz w:val="16"/>
          <w:szCs w:val="16"/>
          <w14:ligatures w14:val="standard"/>
        </w:rPr>
        <w:t>Where t denotes the terms; d denotes each document; D denotes the collection of documents.</w:t>
      </w:r>
    </w:p>
    <w:p w14:paraId="3FA19484" w14:textId="77777777" w:rsidR="00A80A0D" w:rsidRPr="000E221F" w:rsidRDefault="00A80A0D" w:rsidP="005E50A8">
      <w:pPr>
        <w:pStyle w:val="AbsHead"/>
      </w:pPr>
    </w:p>
    <w:p w14:paraId="5CB9BA7F" w14:textId="4E8E2EAD" w:rsidR="004709C7" w:rsidRPr="0064766F" w:rsidRDefault="00344376" w:rsidP="005E50A8">
      <w:pPr>
        <w:pStyle w:val="AbsHead"/>
        <w:rPr>
          <w:b/>
        </w:rPr>
      </w:pPr>
      <w:r w:rsidRPr="0064766F">
        <w:rPr>
          <w:b/>
        </w:rPr>
        <w:t>3.2 Page Rank</w:t>
      </w:r>
    </w:p>
    <w:p w14:paraId="497D1CF3" w14:textId="134BBA02" w:rsidR="003218BA" w:rsidRPr="000E221F" w:rsidRDefault="003218BA" w:rsidP="003218BA">
      <w:pPr>
        <w:pStyle w:val="Image"/>
        <w:jc w:val="both"/>
        <w:rPr>
          <w:rFonts w:asciiTheme="minorHAnsi" w:hAnsiTheme="minorHAnsi" w:cstheme="minorHAnsi"/>
          <w:color w:val="000000" w:themeColor="text1"/>
          <w:sz w:val="16"/>
          <w:szCs w:val="16"/>
          <w14:ligatures w14:val="standard"/>
        </w:rPr>
      </w:pPr>
      <w:r w:rsidRPr="000E221F">
        <w:rPr>
          <w:rFonts w:asciiTheme="minorHAnsi" w:hAnsiTheme="minorHAnsi" w:cstheme="minorHAnsi"/>
          <w:color w:val="000000" w:themeColor="text1"/>
          <w:sz w:val="16"/>
          <w:szCs w:val="16"/>
          <w14:ligatures w14:val="standard"/>
        </w:rPr>
        <w:t>PageRank is a link analysis algorithm and it assigns a numerical weighting to each element of a hyperlinked set of documents, such as the World Wide Web, with the purpose of "measuring" its relative importance within the set. The algorithm may be applied to any collection of entities with reciprocal quotations and references. The numerical weight that it assigns to any given element E is referred to as the PageRank of E and denoted by   Other factors like Author Rank can contribute to the importance of an entity.</w:t>
      </w:r>
    </w:p>
    <w:p w14:paraId="5FCC6FAA" w14:textId="7260CC42" w:rsidR="003218BA" w:rsidRPr="000E221F" w:rsidRDefault="003218BA" w:rsidP="003218BA">
      <w:pPr>
        <w:pStyle w:val="Image"/>
        <w:jc w:val="both"/>
        <w:rPr>
          <w:sz w:val="16"/>
          <w:szCs w:val="16"/>
          <w:lang w:eastAsia="it-IT"/>
        </w:rPr>
      </w:pPr>
      <w:r w:rsidRPr="000E221F">
        <w:rPr>
          <w:rFonts w:asciiTheme="minorHAnsi" w:hAnsiTheme="minorHAnsi" w:cstheme="minorHAnsi"/>
          <w:color w:val="000000" w:themeColor="text1"/>
          <w:sz w:val="16"/>
          <w:szCs w:val="16"/>
          <w14:ligatures w14:val="standard"/>
        </w:rPr>
        <w:t>A PageRank results from a mathematical algorithm based on the web graph, created by all World Wide Web pages as nodes and hyperlinks as edges, taking into consideration authority hubs such as uic.edu. The rank value indicates an importance of a page. A hyperlink to a page counts as a vote of support.</w:t>
      </w:r>
    </w:p>
    <w:p w14:paraId="7F46DF39" w14:textId="3515FC08" w:rsidR="00344376" w:rsidRPr="000E221F" w:rsidRDefault="003218BA" w:rsidP="005E50A8">
      <w:pPr>
        <w:pStyle w:val="AbsHead"/>
      </w:pPr>
      <w:r w:rsidRPr="000E221F">
        <w:rPr>
          <w:noProof/>
        </w:rPr>
        <w:drawing>
          <wp:inline distT="0" distB="0" distL="0" distR="0" wp14:anchorId="27728950" wp14:editId="700A83B2">
            <wp:extent cx="2305050" cy="64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05050" cy="647700"/>
                    </a:xfrm>
                    <a:prstGeom prst="rect">
                      <a:avLst/>
                    </a:prstGeom>
                  </pic:spPr>
                </pic:pic>
              </a:graphicData>
            </a:graphic>
          </wp:inline>
        </w:drawing>
      </w:r>
    </w:p>
    <w:p w14:paraId="3C75D857" w14:textId="0FF96557" w:rsidR="003218BA" w:rsidRPr="000E221F" w:rsidRDefault="003218BA" w:rsidP="005E50A8">
      <w:pPr>
        <w:pStyle w:val="AbsHead"/>
      </w:pPr>
    </w:p>
    <w:p w14:paraId="6DB16503" w14:textId="63784848" w:rsidR="003218BA" w:rsidRPr="000E221F" w:rsidRDefault="003218BA" w:rsidP="005E50A8">
      <w:pPr>
        <w:pStyle w:val="AbsHead"/>
      </w:pPr>
      <w:r w:rsidRPr="000E221F">
        <w:rPr>
          <w:noProof/>
        </w:rPr>
        <w:drawing>
          <wp:inline distT="0" distB="0" distL="0" distR="0" wp14:anchorId="1879EEC4" wp14:editId="4A8E6BD1">
            <wp:extent cx="3048000" cy="6076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48000" cy="607695"/>
                    </a:xfrm>
                    <a:prstGeom prst="rect">
                      <a:avLst/>
                    </a:prstGeom>
                  </pic:spPr>
                </pic:pic>
              </a:graphicData>
            </a:graphic>
          </wp:inline>
        </w:drawing>
      </w:r>
    </w:p>
    <w:p w14:paraId="4AADE634" w14:textId="77777777" w:rsidR="009410FF" w:rsidRDefault="009410FF" w:rsidP="005E50A8">
      <w:pPr>
        <w:pStyle w:val="AbsHead"/>
      </w:pPr>
    </w:p>
    <w:p w14:paraId="2107853B" w14:textId="77777777" w:rsidR="009410FF" w:rsidRDefault="009410FF" w:rsidP="005E50A8">
      <w:pPr>
        <w:pStyle w:val="AbsHead"/>
      </w:pPr>
    </w:p>
    <w:p w14:paraId="3618C831" w14:textId="0C6530A3" w:rsidR="00614057" w:rsidRPr="009410FF" w:rsidRDefault="00AA4790" w:rsidP="005E50A8">
      <w:pPr>
        <w:pStyle w:val="AbsHead"/>
        <w:rPr>
          <w:b/>
        </w:rPr>
      </w:pPr>
      <w:r w:rsidRPr="009410FF">
        <w:rPr>
          <w:b/>
        </w:rPr>
        <w:t>3.3 Harmonic Mean</w:t>
      </w:r>
    </w:p>
    <w:p w14:paraId="6C62CB52" w14:textId="60619D3B" w:rsidR="00614057" w:rsidRPr="000E221F" w:rsidRDefault="00614057" w:rsidP="00614057">
      <w:pPr>
        <w:pStyle w:val="Image"/>
        <w:jc w:val="left"/>
        <w:rPr>
          <w:rFonts w:asciiTheme="minorHAnsi" w:hAnsiTheme="minorHAnsi" w:cstheme="minorHAnsi"/>
          <w:sz w:val="16"/>
          <w:szCs w:val="16"/>
          <w:lang w:eastAsia="it-IT"/>
        </w:rPr>
      </w:pPr>
      <w:r w:rsidRPr="000E221F">
        <w:rPr>
          <w:rFonts w:asciiTheme="minorHAnsi" w:hAnsiTheme="minorHAnsi" w:cstheme="minorHAnsi"/>
          <w:sz w:val="16"/>
          <w:szCs w:val="16"/>
          <w:lang w:eastAsia="it-IT"/>
        </w:rPr>
        <w:t>The harmonic mean can be expressed as the reciprocal of the arithmetic mean of the reciprocals of the given set of observations.</w:t>
      </w:r>
      <w:r w:rsidR="00201CE0" w:rsidRPr="000E221F">
        <w:rPr>
          <w:rFonts w:asciiTheme="minorHAnsi" w:hAnsiTheme="minorHAnsi" w:cstheme="minorHAnsi"/>
          <w:sz w:val="16"/>
          <w:szCs w:val="16"/>
          <w:lang w:eastAsia="it-IT"/>
        </w:rPr>
        <w:t xml:space="preserve"> </w:t>
      </w:r>
      <w:r w:rsidRPr="000E221F">
        <w:rPr>
          <w:rFonts w:asciiTheme="minorHAnsi" w:hAnsiTheme="minorHAnsi" w:cstheme="minorHAnsi"/>
          <w:sz w:val="16"/>
          <w:szCs w:val="16"/>
          <w:lang w:eastAsia="it-IT"/>
        </w:rPr>
        <w:t>The harmonic mean H of the positive real numbers is defined to be</w:t>
      </w:r>
    </w:p>
    <w:p w14:paraId="251EE939" w14:textId="77777777" w:rsidR="00614057" w:rsidRPr="000E221F" w:rsidRDefault="00614057" w:rsidP="00614057">
      <w:pPr>
        <w:pStyle w:val="Image"/>
        <w:jc w:val="left"/>
        <w:rPr>
          <w:sz w:val="16"/>
          <w:szCs w:val="16"/>
          <w:lang w:eastAsia="it-IT"/>
        </w:rPr>
      </w:pPr>
    </w:p>
    <w:p w14:paraId="2DE600DB" w14:textId="77777777" w:rsidR="00614057" w:rsidRPr="000E221F" w:rsidRDefault="00614057" w:rsidP="00614057">
      <w:pPr>
        <w:pStyle w:val="Image"/>
        <w:jc w:val="left"/>
        <w:rPr>
          <w:sz w:val="16"/>
          <w:szCs w:val="16"/>
          <w:lang w:eastAsia="it-IT"/>
        </w:rPr>
      </w:pPr>
      <w:r w:rsidRPr="000E221F">
        <w:rPr>
          <w:noProof/>
          <w:sz w:val="16"/>
          <w:szCs w:val="16"/>
        </w:rPr>
        <w:drawing>
          <wp:inline distT="0" distB="0" distL="0" distR="0" wp14:anchorId="52ACF534" wp14:editId="5047A654">
            <wp:extent cx="3048000" cy="725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48000" cy="725075"/>
                    </a:xfrm>
                    <a:prstGeom prst="rect">
                      <a:avLst/>
                    </a:prstGeom>
                  </pic:spPr>
                </pic:pic>
              </a:graphicData>
            </a:graphic>
          </wp:inline>
        </w:drawing>
      </w:r>
    </w:p>
    <w:p w14:paraId="6BBBA088" w14:textId="77777777" w:rsidR="00614057" w:rsidRPr="000E221F" w:rsidRDefault="00614057" w:rsidP="00614057">
      <w:pPr>
        <w:pStyle w:val="Image"/>
        <w:jc w:val="left"/>
        <w:rPr>
          <w:sz w:val="16"/>
          <w:szCs w:val="16"/>
          <w:lang w:eastAsia="it-IT"/>
        </w:rPr>
      </w:pPr>
    </w:p>
    <w:p w14:paraId="180A6C7B" w14:textId="77777777" w:rsidR="00614057" w:rsidRPr="000E221F" w:rsidRDefault="00614057" w:rsidP="00614057">
      <w:pPr>
        <w:pStyle w:val="Image"/>
        <w:jc w:val="left"/>
        <w:rPr>
          <w:rFonts w:asciiTheme="minorHAnsi" w:hAnsiTheme="minorHAnsi" w:cstheme="minorHAnsi"/>
          <w:sz w:val="16"/>
          <w:szCs w:val="16"/>
          <w:lang w:eastAsia="it-IT"/>
        </w:rPr>
      </w:pPr>
      <w:r w:rsidRPr="000E221F">
        <w:rPr>
          <w:rFonts w:asciiTheme="minorHAnsi" w:hAnsiTheme="minorHAnsi" w:cstheme="minorHAnsi"/>
          <w:sz w:val="16"/>
          <w:szCs w:val="16"/>
          <w:lang w:eastAsia="it-IT"/>
        </w:rPr>
        <w:t>The third formula in the above equation expresses the harmonic mean as the reciprocal of the arithmetic mean of the reciprocals.</w:t>
      </w:r>
    </w:p>
    <w:p w14:paraId="62F073E3" w14:textId="77777777" w:rsidR="00614057" w:rsidRPr="000E221F" w:rsidRDefault="00614057" w:rsidP="00614057">
      <w:pPr>
        <w:pStyle w:val="Image"/>
        <w:jc w:val="left"/>
        <w:rPr>
          <w:rFonts w:asciiTheme="minorHAnsi" w:hAnsiTheme="minorHAnsi" w:cstheme="minorHAnsi"/>
          <w:sz w:val="16"/>
          <w:szCs w:val="16"/>
          <w:lang w:eastAsia="it-IT"/>
        </w:rPr>
      </w:pPr>
      <w:r w:rsidRPr="000E221F">
        <w:rPr>
          <w:rFonts w:asciiTheme="minorHAnsi" w:hAnsiTheme="minorHAnsi" w:cstheme="minorHAnsi"/>
          <w:sz w:val="16"/>
          <w:szCs w:val="16"/>
          <w:lang w:eastAsia="it-IT"/>
        </w:rPr>
        <w:t>From the following formula:</w:t>
      </w:r>
    </w:p>
    <w:p w14:paraId="17A9BD9C" w14:textId="50679452" w:rsidR="00AA4790" w:rsidRPr="000E221F" w:rsidRDefault="00614057" w:rsidP="00614057">
      <w:pPr>
        <w:pStyle w:val="NormalWeb"/>
        <w:shd w:val="clear" w:color="auto" w:fill="FFFFFF"/>
        <w:spacing w:before="120" w:beforeAutospacing="0" w:after="120" w:afterAutospacing="0"/>
        <w:rPr>
          <w:rFonts w:eastAsiaTheme="minorHAnsi"/>
          <w:sz w:val="16"/>
          <w:szCs w:val="16"/>
          <w:lang w:eastAsia="it-IT"/>
        </w:rPr>
      </w:pPr>
      <w:r w:rsidRPr="000E221F">
        <w:rPr>
          <w:noProof/>
          <w:sz w:val="16"/>
          <w:szCs w:val="16"/>
        </w:rPr>
        <w:drawing>
          <wp:inline distT="0" distB="0" distL="0" distR="0" wp14:anchorId="67C4C792" wp14:editId="03290AD4">
            <wp:extent cx="1638300" cy="1123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38300" cy="1123950"/>
                    </a:xfrm>
                    <a:prstGeom prst="rect">
                      <a:avLst/>
                    </a:prstGeom>
                  </pic:spPr>
                </pic:pic>
              </a:graphicData>
            </a:graphic>
          </wp:inline>
        </w:drawing>
      </w:r>
    </w:p>
    <w:p w14:paraId="30B1E562" w14:textId="1E66836D" w:rsidR="00614057" w:rsidRPr="000E221F" w:rsidRDefault="00614057" w:rsidP="00614057">
      <w:pPr>
        <w:pStyle w:val="NormalWeb"/>
        <w:shd w:val="clear" w:color="auto" w:fill="FFFFFF"/>
        <w:spacing w:before="120" w:beforeAutospacing="0" w:after="120" w:afterAutospacing="0"/>
        <w:rPr>
          <w:rFonts w:eastAsiaTheme="minorHAnsi"/>
          <w:sz w:val="16"/>
          <w:szCs w:val="16"/>
          <w:lang w:eastAsia="it-IT"/>
        </w:rPr>
      </w:pPr>
    </w:p>
    <w:p w14:paraId="5DCCA95D" w14:textId="77777777" w:rsidR="009253D5" w:rsidRPr="000E221F" w:rsidRDefault="009253D5" w:rsidP="00614057">
      <w:pPr>
        <w:pStyle w:val="NormalWeb"/>
        <w:shd w:val="clear" w:color="auto" w:fill="FFFFFF"/>
        <w:spacing w:before="120" w:beforeAutospacing="0" w:after="120" w:afterAutospacing="0"/>
        <w:rPr>
          <w:rFonts w:eastAsiaTheme="minorHAnsi"/>
          <w:sz w:val="16"/>
          <w:szCs w:val="16"/>
          <w:lang w:eastAsia="it-IT"/>
        </w:rPr>
      </w:pPr>
    </w:p>
    <w:p w14:paraId="649CA09E" w14:textId="2C4E0E4F" w:rsidR="004709C7" w:rsidRPr="00947C89" w:rsidRDefault="004709C7" w:rsidP="005E50A8">
      <w:pPr>
        <w:pStyle w:val="AbsHead"/>
        <w:rPr>
          <w:b/>
        </w:rPr>
      </w:pPr>
      <w:r w:rsidRPr="00947C89">
        <w:rPr>
          <w:b/>
        </w:rPr>
        <w:t xml:space="preserve">4 </w:t>
      </w:r>
      <w:r w:rsidR="00246140" w:rsidRPr="00947C89">
        <w:rPr>
          <w:b/>
        </w:rPr>
        <w:t>S</w:t>
      </w:r>
      <w:r w:rsidRPr="00947C89">
        <w:rPr>
          <w:b/>
        </w:rPr>
        <w:t xml:space="preserve">imilarity </w:t>
      </w:r>
      <w:r w:rsidR="00246140" w:rsidRPr="00947C89">
        <w:rPr>
          <w:b/>
        </w:rPr>
        <w:t>M</w:t>
      </w:r>
      <w:r w:rsidRPr="00947C89">
        <w:rPr>
          <w:b/>
        </w:rPr>
        <w:t>easure</w:t>
      </w:r>
    </w:p>
    <w:p w14:paraId="7773FDD7" w14:textId="77777777" w:rsidR="00246140" w:rsidRPr="000E221F" w:rsidRDefault="00246140" w:rsidP="00246140">
      <w:pPr>
        <w:pStyle w:val="Head2"/>
        <w:ind w:left="0" w:firstLine="0"/>
        <w:rPr>
          <w:rFonts w:asciiTheme="minorHAnsi" w:eastAsiaTheme="minorHAnsi" w:hAnsiTheme="minorHAnsi" w:cstheme="minorHAnsi"/>
          <w:color w:val="000000" w:themeColor="text1"/>
          <w:sz w:val="16"/>
          <w:szCs w:val="16"/>
          <w14:ligatures w14:val="standard"/>
        </w:rPr>
      </w:pPr>
      <w:r w:rsidRPr="000E221F">
        <w:rPr>
          <w:rFonts w:asciiTheme="minorHAnsi" w:eastAsiaTheme="minorHAnsi" w:hAnsiTheme="minorHAnsi" w:cstheme="minorHAnsi"/>
          <w:color w:val="000000" w:themeColor="text1"/>
          <w:sz w:val="16"/>
          <w:szCs w:val="16"/>
          <w14:ligatures w14:val="standard"/>
        </w:rPr>
        <w:t>Cosine Similarity</w:t>
      </w:r>
    </w:p>
    <w:p w14:paraId="5BB7133A" w14:textId="465383A5" w:rsidR="00246140" w:rsidRPr="000E221F" w:rsidRDefault="00246140" w:rsidP="00246140">
      <w:pPr>
        <w:pStyle w:val="Image"/>
        <w:jc w:val="both"/>
        <w:rPr>
          <w:rFonts w:asciiTheme="minorHAnsi" w:hAnsiTheme="minorHAnsi" w:cstheme="minorHAnsi"/>
          <w:color w:val="000000" w:themeColor="text1"/>
          <w:sz w:val="16"/>
          <w:szCs w:val="16"/>
          <w14:ligatures w14:val="standard"/>
        </w:rPr>
      </w:pPr>
      <w:r w:rsidRPr="000E221F">
        <w:rPr>
          <w:rFonts w:asciiTheme="minorHAnsi" w:hAnsiTheme="minorHAnsi" w:cstheme="minorHAnsi"/>
          <w:color w:val="000000" w:themeColor="text1"/>
          <w:sz w:val="16"/>
          <w:szCs w:val="16"/>
          <w14:ligatures w14:val="standard"/>
        </w:rPr>
        <w:t xml:space="preserve">The cosine similarity between two vectors (or two documents on the Vector Space) is a measure that calculates the cosine of the angle between them. </w:t>
      </w:r>
      <w:r w:rsidR="008005F4" w:rsidRPr="000E221F">
        <w:rPr>
          <w:rFonts w:asciiTheme="minorHAnsi" w:hAnsiTheme="minorHAnsi" w:cstheme="minorHAnsi"/>
          <w:color w:val="000000" w:themeColor="text1"/>
          <w:sz w:val="16"/>
          <w:szCs w:val="16"/>
          <w14:ligatures w14:val="standard"/>
        </w:rPr>
        <w:t>In our project a calculate the total score of all the retrieved documents and store as the dictionary variables where URL is the key and the score as the values. In the descending order we sort the documents based on the cosine similarity.</w:t>
      </w:r>
    </w:p>
    <w:p w14:paraId="76E8C8D9" w14:textId="1EB14FB6" w:rsidR="004709C7" w:rsidRPr="00391F31" w:rsidRDefault="003B324F" w:rsidP="00391F31">
      <w:pPr>
        <w:pStyle w:val="Image"/>
        <w:jc w:val="both"/>
        <w:rPr>
          <w:sz w:val="16"/>
          <w:szCs w:val="16"/>
          <w:lang w:eastAsia="it-IT"/>
        </w:rPr>
      </w:pPr>
      <w:r w:rsidRPr="000E221F">
        <w:rPr>
          <w:noProof/>
          <w:sz w:val="16"/>
          <w:szCs w:val="16"/>
        </w:rPr>
        <w:drawing>
          <wp:anchor distT="0" distB="0" distL="114300" distR="114300" simplePos="0" relativeHeight="251659264" behindDoc="0" locked="0" layoutInCell="1" allowOverlap="1" wp14:anchorId="64E2C827" wp14:editId="334F52A6">
            <wp:simplePos x="0" y="0"/>
            <wp:positionH relativeFrom="margin">
              <wp:align>left</wp:align>
            </wp:positionH>
            <wp:positionV relativeFrom="paragraph">
              <wp:posOffset>142875</wp:posOffset>
            </wp:positionV>
            <wp:extent cx="2830830" cy="896620"/>
            <wp:effectExtent l="0" t="0" r="762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830830" cy="896620"/>
                    </a:xfrm>
                    <a:prstGeom prst="rect">
                      <a:avLst/>
                    </a:prstGeom>
                  </pic:spPr>
                </pic:pic>
              </a:graphicData>
            </a:graphic>
            <wp14:sizeRelH relativeFrom="margin">
              <wp14:pctWidth>0</wp14:pctWidth>
            </wp14:sizeRelH>
            <wp14:sizeRelV relativeFrom="margin">
              <wp14:pctHeight>0</wp14:pctHeight>
            </wp14:sizeRelV>
          </wp:anchor>
        </w:drawing>
      </w:r>
      <w:r w:rsidR="00246140" w:rsidRPr="000E221F">
        <w:rPr>
          <w:vanish/>
          <w:sz w:val="16"/>
          <w:szCs w:val="16"/>
          <w14:ligatures w14:val="standard"/>
        </w:rPr>
        <w:t>Conference Name:ACM Woodstock conference</w:t>
      </w:r>
    </w:p>
    <w:p w14:paraId="2D8BBAF7" w14:textId="43423383" w:rsidR="004709C7" w:rsidRPr="00391F31" w:rsidRDefault="004709C7" w:rsidP="005E50A8">
      <w:pPr>
        <w:pStyle w:val="AbsHead"/>
        <w:rPr>
          <w:b/>
        </w:rPr>
      </w:pPr>
      <w:r w:rsidRPr="00391F31">
        <w:rPr>
          <w:b/>
        </w:rPr>
        <w:t xml:space="preserve">5 </w:t>
      </w:r>
      <w:r w:rsidR="00F05887" w:rsidRPr="00391F31">
        <w:rPr>
          <w:b/>
        </w:rPr>
        <w:t>Comparison</w:t>
      </w:r>
      <w:r w:rsidRPr="00391F31">
        <w:rPr>
          <w:b/>
        </w:rPr>
        <w:t xml:space="preserve"> with possible alternatives</w:t>
      </w:r>
    </w:p>
    <w:p w14:paraId="4B1B81C5" w14:textId="5E30311E" w:rsidR="004709C7" w:rsidRPr="000E221F" w:rsidRDefault="002C4FE2" w:rsidP="005E50A8">
      <w:pPr>
        <w:pStyle w:val="AbsHead"/>
      </w:pPr>
      <w:r w:rsidRPr="000E221F">
        <w:t xml:space="preserve">Relevance </w:t>
      </w:r>
      <w:r w:rsidR="00236730" w:rsidRPr="000E221F">
        <w:t>feedback increases</w:t>
      </w:r>
      <w:r w:rsidRPr="000E221F">
        <w:t xml:space="preserve"> the weights to the web pages based on user </w:t>
      </w:r>
      <w:r w:rsidR="00236730" w:rsidRPr="000E221F">
        <w:t>experience,</w:t>
      </w:r>
      <w:r w:rsidRPr="000E221F">
        <w:t xml:space="preserve"> but this would require learning for the search engine to improve its </w:t>
      </w:r>
      <w:r w:rsidR="00236730" w:rsidRPr="000E221F">
        <w:t>efficiency</w:t>
      </w:r>
    </w:p>
    <w:p w14:paraId="4991F4C9" w14:textId="77777777" w:rsidR="00C91C96" w:rsidRDefault="00C91C96" w:rsidP="005E50A8">
      <w:pPr>
        <w:pStyle w:val="AbsHead"/>
        <w:rPr>
          <w:highlight w:val="green"/>
        </w:rPr>
      </w:pPr>
    </w:p>
    <w:p w14:paraId="7073201C" w14:textId="6B33F725" w:rsidR="00F05887" w:rsidRPr="00605D0C" w:rsidRDefault="00C91C96" w:rsidP="005E50A8">
      <w:pPr>
        <w:pStyle w:val="AbsHead"/>
        <w:rPr>
          <w:b/>
        </w:rPr>
      </w:pPr>
      <w:r w:rsidRPr="00605D0C">
        <w:rPr>
          <w:b/>
        </w:rPr>
        <w:t>6</w:t>
      </w:r>
      <w:r w:rsidR="00F05887" w:rsidRPr="00605D0C">
        <w:rPr>
          <w:b/>
        </w:rPr>
        <w:t xml:space="preserve"> Intelligent aspect added to the search engine</w:t>
      </w:r>
    </w:p>
    <w:p w14:paraId="0023A358" w14:textId="1A307958" w:rsidR="002A0472" w:rsidRPr="000E221F" w:rsidRDefault="002A0472" w:rsidP="005E50A8">
      <w:pPr>
        <w:pStyle w:val="AbsHead"/>
      </w:pPr>
      <w:r w:rsidRPr="000E221F">
        <w:t xml:space="preserve">The intelligent aspect that is added to the search engine is ‘page rank’ algorithm. Page rank is </w:t>
      </w:r>
      <w:r w:rsidR="00236730" w:rsidRPr="000E221F">
        <w:t>a</w:t>
      </w:r>
      <w:r w:rsidRPr="000E221F">
        <w:t xml:space="preserve"> link analysis algorithm and the link analysis </w:t>
      </w:r>
      <w:proofErr w:type="gramStart"/>
      <w:r w:rsidRPr="000E221F">
        <w:t>is</w:t>
      </w:r>
      <w:proofErr w:type="gramEnd"/>
      <w:r w:rsidRPr="000E221F">
        <w:t xml:space="preserve"> performed using an extended page rank algorithm</w:t>
      </w:r>
      <w:r w:rsidR="005A542A" w:rsidRPr="000E221F">
        <w:t xml:space="preserve"> to compare the result with regular query using cosine similarity. Since there are 3000 documents, page rank algorithm formula is used to run iteratively. This intelligent page rank component is integrated with cosine similarity model by taking harmonic mean of both scores.</w:t>
      </w:r>
    </w:p>
    <w:p w14:paraId="488923A5" w14:textId="50294FCD" w:rsidR="005A542A" w:rsidRPr="000E221F" w:rsidRDefault="005A542A" w:rsidP="005E50A8">
      <w:pPr>
        <w:pStyle w:val="AbsHead"/>
      </w:pPr>
    </w:p>
    <w:p w14:paraId="5BE743A9" w14:textId="09AE7B69" w:rsidR="005A542A" w:rsidRPr="000E221F" w:rsidRDefault="005A542A" w:rsidP="005E50A8">
      <w:pPr>
        <w:pStyle w:val="AbsHead"/>
      </w:pPr>
      <w:r w:rsidRPr="000E221F">
        <w:rPr>
          <w:noProof/>
        </w:rPr>
        <w:drawing>
          <wp:inline distT="0" distB="0" distL="0" distR="0" wp14:anchorId="3CA6CC6C" wp14:editId="72BA397A">
            <wp:extent cx="2450123" cy="67505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98455" cy="688366"/>
                    </a:xfrm>
                    <a:prstGeom prst="rect">
                      <a:avLst/>
                    </a:prstGeom>
                    <a:noFill/>
                    <a:ln>
                      <a:noFill/>
                    </a:ln>
                  </pic:spPr>
                </pic:pic>
              </a:graphicData>
            </a:graphic>
          </wp:inline>
        </w:drawing>
      </w:r>
    </w:p>
    <w:p w14:paraId="46C12E55" w14:textId="7C1B49F2" w:rsidR="00F05887" w:rsidRPr="000E221F" w:rsidRDefault="00F05887" w:rsidP="005E50A8">
      <w:pPr>
        <w:pStyle w:val="AbsHead"/>
        <w:rPr>
          <w:highlight w:val="green"/>
        </w:rPr>
      </w:pPr>
    </w:p>
    <w:p w14:paraId="158B19D0" w14:textId="3686F430" w:rsidR="00F05887" w:rsidRPr="00F60DB6" w:rsidRDefault="007F2AE8" w:rsidP="005E50A8">
      <w:pPr>
        <w:pStyle w:val="AbsHead"/>
        <w:rPr>
          <w:b/>
        </w:rPr>
      </w:pPr>
      <w:r>
        <w:rPr>
          <w:b/>
        </w:rPr>
        <w:t>7</w:t>
      </w:r>
      <w:r w:rsidR="00236730" w:rsidRPr="00F60DB6">
        <w:rPr>
          <w:b/>
        </w:rPr>
        <w:t>. Correct Results</w:t>
      </w:r>
    </w:p>
    <w:p w14:paraId="672062AB" w14:textId="77777777" w:rsidR="000E221F" w:rsidRPr="000E221F" w:rsidRDefault="000E221F" w:rsidP="005E50A8">
      <w:pPr>
        <w:pStyle w:val="AbsHead"/>
      </w:pPr>
      <w:r w:rsidRPr="000E221F">
        <w:t>a. Search word - “</w:t>
      </w:r>
      <w:r w:rsidR="00D65585" w:rsidRPr="000E221F">
        <w:rPr>
          <w:rFonts w:asciiTheme="minorHAnsi" w:hAnsiTheme="minorHAnsi" w:cstheme="minorHAnsi"/>
          <w:color w:val="000000" w:themeColor="text1"/>
          <w:shd w:val="clear" w:color="auto" w:fill="auto"/>
        </w:rPr>
        <w:t>Flames</w:t>
      </w:r>
      <w:r w:rsidRPr="000E221F">
        <w:t>”</w:t>
      </w:r>
    </w:p>
    <w:p w14:paraId="2D67C5BF" w14:textId="54447B51" w:rsidR="000E221F" w:rsidRDefault="000E221F" w:rsidP="005E50A8">
      <w:pPr>
        <w:pStyle w:val="AbsHead"/>
        <w:rPr>
          <w:noProof/>
        </w:rPr>
      </w:pPr>
    </w:p>
    <w:p w14:paraId="623BBACD" w14:textId="631BCD39" w:rsidR="00A71C6A" w:rsidRDefault="00A71C6A" w:rsidP="005E50A8">
      <w:pPr>
        <w:pStyle w:val="AbsHead"/>
      </w:pPr>
      <w:r>
        <w:rPr>
          <w:noProof/>
        </w:rPr>
        <w:drawing>
          <wp:inline distT="0" distB="0" distL="0" distR="0" wp14:anchorId="4DBBFCCE" wp14:editId="02110C91">
            <wp:extent cx="3048000" cy="9309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0" cy="930910"/>
                    </a:xfrm>
                    <a:prstGeom prst="rect">
                      <a:avLst/>
                    </a:prstGeom>
                    <a:noFill/>
                    <a:ln>
                      <a:noFill/>
                    </a:ln>
                  </pic:spPr>
                </pic:pic>
              </a:graphicData>
            </a:graphic>
          </wp:inline>
        </w:drawing>
      </w:r>
    </w:p>
    <w:p w14:paraId="65BE83F2" w14:textId="77777777" w:rsidR="00A71C6A" w:rsidRDefault="00A71C6A" w:rsidP="005E50A8">
      <w:pPr>
        <w:pStyle w:val="AbsHead"/>
      </w:pPr>
    </w:p>
    <w:p w14:paraId="322F7EBF" w14:textId="00A5C3ED" w:rsidR="009F6AB4" w:rsidRPr="00457A83" w:rsidRDefault="009F6AB4" w:rsidP="005E50A8">
      <w:pPr>
        <w:pStyle w:val="AbsHead"/>
        <w:rPr>
          <w:rFonts w:asciiTheme="minorHAnsi" w:hAnsiTheme="minorHAnsi" w:cstheme="minorHAnsi"/>
        </w:rPr>
      </w:pPr>
      <w:r w:rsidRPr="00457A83">
        <w:t>TF-IDF result</w:t>
      </w:r>
    </w:p>
    <w:p w14:paraId="5B3B9074" w14:textId="16F3E59C" w:rsidR="000E221F" w:rsidRPr="00457A83" w:rsidRDefault="000E221F" w:rsidP="005E50A8">
      <w:pPr>
        <w:pStyle w:val="AbsHead"/>
      </w:pPr>
      <w:r w:rsidRPr="000E221F">
        <w:br/>
      </w:r>
      <w:r w:rsidRPr="00457A83">
        <w:t>('</w:t>
      </w:r>
      <w:hyperlink r:id="rId23" w:tgtFrame="_blank" w:history="1">
        <w:r w:rsidRPr="00457A83">
          <w:rPr>
            <w:rStyle w:val="Hyperlink"/>
            <w:color w:val="1155CC"/>
            <w:u w:val="none"/>
          </w:rPr>
          <w:t>https://today.uic.edu/category/category-flames-athletics</w:t>
        </w:r>
      </w:hyperlink>
      <w:r w:rsidRPr="00457A83">
        <w:t>',</w:t>
      </w:r>
      <w:r w:rsidRPr="00457A83">
        <w:br/>
        <w:t>0.4819129082426451),</w:t>
      </w:r>
    </w:p>
    <w:p w14:paraId="7EB8E5A9" w14:textId="77777777" w:rsidR="000E221F" w:rsidRPr="00457A83" w:rsidRDefault="000E221F" w:rsidP="005E50A8">
      <w:pPr>
        <w:pStyle w:val="AbsHead"/>
      </w:pPr>
      <w:r w:rsidRPr="00457A83">
        <w:t xml:space="preserve"> ('</w:t>
      </w:r>
      <w:hyperlink r:id="rId24" w:tgtFrame="_blank" w:history="1">
        <w:r w:rsidRPr="00457A83">
          <w:rPr>
            <w:rStyle w:val="Hyperlink"/>
            <w:color w:val="1155CC"/>
            <w:u w:val="none"/>
          </w:rPr>
          <w:t>http://flamestutoring.uic.edu/</w:t>
        </w:r>
      </w:hyperlink>
      <w:r w:rsidRPr="00457A83">
        <w:t>',</w:t>
      </w:r>
      <w:r w:rsidRPr="00457A83">
        <w:br/>
        <w:t>0.3197100239814187),</w:t>
      </w:r>
    </w:p>
    <w:p w14:paraId="0076F7C0" w14:textId="77777777" w:rsidR="000E221F" w:rsidRPr="00457A83" w:rsidRDefault="000E221F" w:rsidP="005E50A8">
      <w:pPr>
        <w:pStyle w:val="AbsHead"/>
      </w:pPr>
      <w:r w:rsidRPr="00457A83">
        <w:t xml:space="preserve"> ('</w:t>
      </w:r>
      <w:hyperlink r:id="rId25" w:tgtFrame="_blank" w:history="1">
        <w:r w:rsidRPr="00457A83">
          <w:rPr>
            <w:rStyle w:val="Hyperlink"/>
            <w:color w:val="1155CC"/>
            <w:u w:val="none"/>
          </w:rPr>
          <w:t>https://today.uic.edu/tag/freshmen</w:t>
        </w:r>
      </w:hyperlink>
      <w:r w:rsidRPr="00457A83">
        <w:t>',</w:t>
      </w:r>
      <w:r w:rsidRPr="00457A83">
        <w:br/>
        <w:t>0.3144993896271702),</w:t>
      </w:r>
    </w:p>
    <w:p w14:paraId="19362565" w14:textId="77777777" w:rsidR="000E221F" w:rsidRPr="00457A83" w:rsidRDefault="000E221F" w:rsidP="005E50A8">
      <w:pPr>
        <w:pStyle w:val="AbsHead"/>
      </w:pPr>
      <w:r w:rsidRPr="00457A83">
        <w:t xml:space="preserve"> ('</w:t>
      </w:r>
      <w:hyperlink r:id="rId26" w:tgtFrame="_blank" w:history="1">
        <w:r w:rsidRPr="00457A83">
          <w:rPr>
            <w:rStyle w:val="Hyperlink"/>
            <w:color w:val="1155CC"/>
            <w:u w:val="none"/>
          </w:rPr>
          <w:t>https://today.uic.edu/tag/residence-halls</w:t>
        </w:r>
      </w:hyperlink>
      <w:r w:rsidRPr="00457A83">
        <w:t>',</w:t>
      </w:r>
      <w:r w:rsidRPr="00457A83">
        <w:br/>
        <w:t xml:space="preserve">0.22024694308817808), </w:t>
      </w:r>
    </w:p>
    <w:p w14:paraId="6A451D03" w14:textId="77777777" w:rsidR="00A71C6A" w:rsidRPr="00457A83" w:rsidRDefault="000E221F" w:rsidP="005E50A8">
      <w:pPr>
        <w:pStyle w:val="AbsHead"/>
      </w:pPr>
      <w:r w:rsidRPr="00457A83">
        <w:t>('</w:t>
      </w:r>
      <w:hyperlink r:id="rId27" w:tgtFrame="_blank" w:history="1">
        <w:r w:rsidRPr="00457A83">
          <w:rPr>
            <w:rStyle w:val="Hyperlink"/>
            <w:color w:val="1155CC"/>
            <w:u w:val="none"/>
          </w:rPr>
          <w:t>https://involvement.uic.edu/</w:t>
        </w:r>
      </w:hyperlink>
      <w:r w:rsidRPr="00457A83">
        <w:t>',</w:t>
      </w:r>
      <w:r w:rsidRPr="00457A83">
        <w:br/>
        <w:t>0.18784542372625557),</w:t>
      </w:r>
    </w:p>
    <w:p w14:paraId="7A17DCA1" w14:textId="3C9CE68A" w:rsidR="000E221F" w:rsidRPr="00457A83" w:rsidRDefault="000E221F" w:rsidP="005E50A8">
      <w:pPr>
        <w:pStyle w:val="AbsHead"/>
      </w:pPr>
      <w:r w:rsidRPr="00457A83">
        <w:t xml:space="preserve"> ('</w:t>
      </w:r>
      <w:hyperlink r:id="rId28" w:tgtFrame="_blank" w:history="1">
        <w:r w:rsidRPr="00457A83">
          <w:rPr>
            <w:rStyle w:val="Hyperlink"/>
            <w:color w:val="1155CC"/>
            <w:u w:val="none"/>
          </w:rPr>
          <w:t>http://campusprograms.uic.edu/solist.shtml</w:t>
        </w:r>
      </w:hyperlink>
      <w:r w:rsidRPr="00457A83">
        <w:t>',</w:t>
      </w:r>
      <w:r w:rsidRPr="00457A83">
        <w:br/>
        <w:t>0.18784542372625557),</w:t>
      </w:r>
    </w:p>
    <w:p w14:paraId="06ED841B" w14:textId="77777777" w:rsidR="00A71C6A" w:rsidRPr="00457A83" w:rsidRDefault="000E221F" w:rsidP="005E50A8">
      <w:pPr>
        <w:pStyle w:val="AbsHead"/>
      </w:pPr>
      <w:r w:rsidRPr="00457A83">
        <w:t xml:space="preserve"> ('</w:t>
      </w:r>
      <w:hyperlink r:id="rId29" w:tgtFrame="_blank" w:history="1">
        <w:r w:rsidRPr="00457A83">
          <w:rPr>
            <w:rStyle w:val="Hyperlink"/>
            <w:color w:val="1155CC"/>
            <w:u w:val="none"/>
          </w:rPr>
          <w:t>http://campusprograms.uic.edu/</w:t>
        </w:r>
      </w:hyperlink>
      <w:r w:rsidRPr="00457A83">
        <w:t>',</w:t>
      </w:r>
      <w:r w:rsidRPr="00457A83">
        <w:br/>
        <w:t>0.18784542372625557),</w:t>
      </w:r>
    </w:p>
    <w:p w14:paraId="170A8561" w14:textId="7876F6F8" w:rsidR="000E221F" w:rsidRPr="00457A83" w:rsidRDefault="000E221F" w:rsidP="005E50A8">
      <w:pPr>
        <w:pStyle w:val="AbsHead"/>
      </w:pPr>
      <w:r w:rsidRPr="00457A83">
        <w:t xml:space="preserve"> ('</w:t>
      </w:r>
      <w:hyperlink r:id="rId30" w:tgtFrame="_blank" w:history="1">
        <w:r w:rsidRPr="00457A83">
          <w:rPr>
            <w:rStyle w:val="Hyperlink"/>
            <w:color w:val="1155CC"/>
            <w:u w:val="none"/>
          </w:rPr>
          <w:t>http://www.uic.edu/depts/campusprograms/</w:t>
        </w:r>
      </w:hyperlink>
      <w:r w:rsidRPr="00457A83">
        <w:t>',</w:t>
      </w:r>
      <w:r w:rsidRPr="00457A83">
        <w:br/>
        <w:t xml:space="preserve">0.18784542372625557), </w:t>
      </w:r>
    </w:p>
    <w:p w14:paraId="18A73D48" w14:textId="77777777" w:rsidR="000E221F" w:rsidRPr="00457A83" w:rsidRDefault="000E221F" w:rsidP="005E50A8">
      <w:pPr>
        <w:pStyle w:val="AbsHead"/>
      </w:pPr>
      <w:r w:rsidRPr="00457A83">
        <w:t>('</w:t>
      </w:r>
      <w:hyperlink r:id="rId31" w:tgtFrame="_blank" w:history="1">
        <w:r w:rsidRPr="00457A83">
          <w:rPr>
            <w:rStyle w:val="Hyperlink"/>
            <w:color w:val="1155CC"/>
            <w:u w:val="none"/>
          </w:rPr>
          <w:t>https://involvement.uic.edu</w:t>
        </w:r>
      </w:hyperlink>
      <w:r w:rsidRPr="00457A83">
        <w:t>',</w:t>
      </w:r>
      <w:r w:rsidRPr="00457A83">
        <w:br/>
        <w:t>0.18784542372625557),</w:t>
      </w:r>
    </w:p>
    <w:p w14:paraId="477200FE" w14:textId="77777777" w:rsidR="000E221F" w:rsidRPr="00457A83" w:rsidRDefault="000E221F" w:rsidP="005E50A8">
      <w:pPr>
        <w:pStyle w:val="AbsHead"/>
      </w:pPr>
      <w:r w:rsidRPr="00457A83">
        <w:t xml:space="preserve"> ('</w:t>
      </w:r>
      <w:hyperlink r:id="rId32" w:tgtFrame="_blank" w:history="1">
        <w:r w:rsidRPr="00457A83">
          <w:rPr>
            <w:rStyle w:val="Hyperlink"/>
            <w:color w:val="1155CC"/>
            <w:u w:val="none"/>
          </w:rPr>
          <w:t>http://involvement.uic.edu/</w:t>
        </w:r>
      </w:hyperlink>
      <w:r w:rsidRPr="00457A83">
        <w:t>',</w:t>
      </w:r>
      <w:r w:rsidRPr="00457A83">
        <w:br/>
        <w:t>0.18784542372625557)]</w:t>
      </w:r>
    </w:p>
    <w:p w14:paraId="32C5C607" w14:textId="77777777" w:rsidR="009F6AB4" w:rsidRDefault="000E221F" w:rsidP="005E50A8">
      <w:pPr>
        <w:pStyle w:val="AbsHead"/>
      </w:pPr>
      <w:r w:rsidRPr="000E221F">
        <w:br/>
      </w:r>
      <w:r w:rsidRPr="009F6AB4">
        <w:t>Page Rank Result</w:t>
      </w:r>
    </w:p>
    <w:p w14:paraId="3144628A" w14:textId="77777777" w:rsidR="00A71C6A" w:rsidRPr="00457A83" w:rsidRDefault="000E221F" w:rsidP="005E50A8">
      <w:pPr>
        <w:pStyle w:val="AbsHead"/>
      </w:pPr>
      <w:r w:rsidRPr="000E221F">
        <w:br/>
      </w:r>
      <w:r w:rsidRPr="00457A83">
        <w:t>('</w:t>
      </w:r>
      <w:hyperlink r:id="rId33" w:tgtFrame="_blank" w:history="1">
        <w:r w:rsidRPr="00457A83">
          <w:rPr>
            <w:rStyle w:val="Hyperlink"/>
            <w:color w:val="1155CC"/>
            <w:u w:val="none"/>
          </w:rPr>
          <w:t>https://www.ece.uic.edu/news/</w:t>
        </w:r>
      </w:hyperlink>
      <w:r w:rsidRPr="00457A83">
        <w:t xml:space="preserve">', </w:t>
      </w:r>
    </w:p>
    <w:p w14:paraId="39B45C49" w14:textId="77777777" w:rsidR="00A71C6A" w:rsidRPr="00457A83" w:rsidRDefault="000E221F" w:rsidP="005E50A8">
      <w:pPr>
        <w:pStyle w:val="AbsHead"/>
      </w:pPr>
      <w:r w:rsidRPr="00457A83">
        <w:t>0.005285924477662776),</w:t>
      </w:r>
    </w:p>
    <w:p w14:paraId="41970477" w14:textId="0FB64A6E" w:rsidR="00A71C6A" w:rsidRPr="00457A83" w:rsidRDefault="000E221F" w:rsidP="005E50A8">
      <w:pPr>
        <w:pStyle w:val="AbsHead"/>
      </w:pPr>
      <w:r w:rsidRPr="00457A83">
        <w:br/>
        <w:t>('</w:t>
      </w:r>
      <w:hyperlink r:id="rId34" w:tgtFrame="_blank" w:history="1">
        <w:r w:rsidRPr="00457A83">
          <w:rPr>
            <w:rStyle w:val="Hyperlink"/>
            <w:color w:val="1155CC"/>
            <w:u w:val="none"/>
          </w:rPr>
          <w:t>https://today.uic.edu/credit-union-1-arena-celebrates-grand-opening</w:t>
        </w:r>
      </w:hyperlink>
      <w:r w:rsidRPr="00457A83">
        <w:t>',0.001709920362412301),</w:t>
      </w:r>
    </w:p>
    <w:p w14:paraId="7E30AA23" w14:textId="77777777" w:rsidR="00A71C6A" w:rsidRPr="00457A83" w:rsidRDefault="00A71C6A" w:rsidP="005E50A8">
      <w:pPr>
        <w:pStyle w:val="AbsHead"/>
      </w:pPr>
    </w:p>
    <w:p w14:paraId="0C2EDBF6" w14:textId="77777777" w:rsidR="00A71C6A" w:rsidRPr="00457A83" w:rsidRDefault="000E221F" w:rsidP="005E50A8">
      <w:pPr>
        <w:pStyle w:val="AbsHead"/>
      </w:pPr>
      <w:r w:rsidRPr="00457A83">
        <w:t xml:space="preserve"> ('</w:t>
      </w:r>
      <w:hyperlink r:id="rId35" w:tgtFrame="_blank" w:history="1">
        <w:r w:rsidRPr="00457A83">
          <w:rPr>
            <w:rStyle w:val="Hyperlink"/>
            <w:color w:val="1155CC"/>
            <w:u w:val="none"/>
          </w:rPr>
          <w:t>http://today.uic.edu/home-away-from-home-2</w:t>
        </w:r>
      </w:hyperlink>
      <w:r w:rsidRPr="00457A83">
        <w:t>',</w:t>
      </w:r>
      <w:r w:rsidRPr="00457A83">
        <w:br/>
        <w:t xml:space="preserve">0.0015249287895109738), </w:t>
      </w:r>
    </w:p>
    <w:p w14:paraId="64667A62" w14:textId="77777777" w:rsidR="00A71C6A" w:rsidRPr="00457A83" w:rsidRDefault="000E221F" w:rsidP="005E50A8">
      <w:pPr>
        <w:pStyle w:val="AbsHead"/>
      </w:pPr>
      <w:r w:rsidRPr="00457A83">
        <w:t>('</w:t>
      </w:r>
      <w:hyperlink r:id="rId36" w:tgtFrame="_blank" w:history="1">
        <w:r w:rsidRPr="00457A83">
          <w:rPr>
            <w:rStyle w:val="Hyperlink"/>
            <w:color w:val="1155CC"/>
            <w:u w:val="none"/>
          </w:rPr>
          <w:t>http://www.uic.edu/life-at-uic</w:t>
        </w:r>
      </w:hyperlink>
      <w:r w:rsidRPr="00457A83">
        <w:t>',</w:t>
      </w:r>
      <w:r w:rsidRPr="00457A83">
        <w:br/>
        <w:t xml:space="preserve">0.0010687046492242186), </w:t>
      </w:r>
    </w:p>
    <w:p w14:paraId="0D07CF35" w14:textId="77777777" w:rsidR="00A71C6A" w:rsidRPr="00457A83" w:rsidRDefault="000E221F" w:rsidP="005E50A8">
      <w:pPr>
        <w:pStyle w:val="AbsHead"/>
      </w:pPr>
      <w:r w:rsidRPr="00457A83">
        <w:t>('</w:t>
      </w:r>
      <w:hyperlink r:id="rId37" w:tgtFrame="_blank" w:history="1">
        <w:r w:rsidRPr="00457A83">
          <w:rPr>
            <w:rStyle w:val="Hyperlink"/>
            <w:color w:val="1155CC"/>
            <w:u w:val="none"/>
          </w:rPr>
          <w:t>https://today.uic.edu/uic-resource-guide</w:t>
        </w:r>
      </w:hyperlink>
      <w:r w:rsidRPr="00457A83">
        <w:t>',</w:t>
      </w:r>
      <w:r w:rsidRPr="00457A83">
        <w:br/>
        <w:t xml:space="preserve">0.001047560767871595), </w:t>
      </w:r>
    </w:p>
    <w:p w14:paraId="752B0D9E" w14:textId="77777777" w:rsidR="00A71C6A" w:rsidRPr="00457A83" w:rsidRDefault="000E221F" w:rsidP="005E50A8">
      <w:pPr>
        <w:pStyle w:val="AbsHead"/>
      </w:pPr>
      <w:r w:rsidRPr="00457A83">
        <w:t>('</w:t>
      </w:r>
      <w:hyperlink r:id="rId38" w:tgtFrame="_blank" w:history="1">
        <w:r w:rsidRPr="00457A83">
          <w:rPr>
            <w:rStyle w:val="Hyperlink"/>
            <w:color w:val="1155CC"/>
            <w:u w:val="none"/>
          </w:rPr>
          <w:t>http://campusprograms.uic.edu/</w:t>
        </w:r>
      </w:hyperlink>
      <w:r w:rsidRPr="00457A83">
        <w:t>',</w:t>
      </w:r>
      <w:r w:rsidRPr="00457A83">
        <w:br/>
        <w:t xml:space="preserve">0.0010431563227592735), </w:t>
      </w:r>
    </w:p>
    <w:p w14:paraId="6D4826C4" w14:textId="77777777" w:rsidR="00A71C6A" w:rsidRPr="00457A83" w:rsidRDefault="000E221F" w:rsidP="005E50A8">
      <w:pPr>
        <w:pStyle w:val="AbsHead"/>
      </w:pPr>
      <w:r w:rsidRPr="00457A83">
        <w:t>('</w:t>
      </w:r>
      <w:hyperlink r:id="rId39" w:tgtFrame="_blank" w:history="1">
        <w:r w:rsidRPr="00457A83">
          <w:rPr>
            <w:rStyle w:val="Hyperlink"/>
            <w:color w:val="1155CC"/>
            <w:u w:val="none"/>
          </w:rPr>
          <w:t>http://campusprograms.uic.edu/solist.shtml</w:t>
        </w:r>
      </w:hyperlink>
      <w:r w:rsidRPr="00457A83">
        <w:t>',</w:t>
      </w:r>
      <w:r w:rsidRPr="00457A83">
        <w:br/>
        <w:t xml:space="preserve">0.0009698594007554832), </w:t>
      </w:r>
    </w:p>
    <w:p w14:paraId="2ED605F6" w14:textId="77777777" w:rsidR="00A71C6A" w:rsidRPr="00457A83" w:rsidRDefault="000E221F" w:rsidP="005E50A8">
      <w:pPr>
        <w:pStyle w:val="AbsHead"/>
      </w:pPr>
      <w:r w:rsidRPr="00457A83">
        <w:t>('</w:t>
      </w:r>
      <w:hyperlink r:id="rId40" w:tgtFrame="_blank" w:history="1">
        <w:r w:rsidRPr="00457A83">
          <w:rPr>
            <w:rStyle w:val="Hyperlink"/>
            <w:color w:val="1155CC"/>
            <w:u w:val="none"/>
          </w:rPr>
          <w:t>https://involvement.uic.edu/</w:t>
        </w:r>
      </w:hyperlink>
      <w:r w:rsidRPr="00457A83">
        <w:t>',</w:t>
      </w:r>
      <w:r w:rsidRPr="00457A83">
        <w:br/>
        <w:t>0.0008342614036799586),</w:t>
      </w:r>
    </w:p>
    <w:p w14:paraId="5E34A001" w14:textId="77777777" w:rsidR="00A71C6A" w:rsidRPr="00457A83" w:rsidRDefault="000E221F" w:rsidP="005E50A8">
      <w:pPr>
        <w:pStyle w:val="AbsHead"/>
      </w:pPr>
      <w:r w:rsidRPr="00457A83">
        <w:t xml:space="preserve"> ('</w:t>
      </w:r>
      <w:hyperlink r:id="rId41" w:tgtFrame="_blank" w:history="1">
        <w:r w:rsidRPr="00457A83">
          <w:rPr>
            <w:rStyle w:val="Hyperlink"/>
            <w:color w:val="1155CC"/>
            <w:u w:val="none"/>
          </w:rPr>
          <w:t>https://involvement.uic.edu</w:t>
        </w:r>
      </w:hyperlink>
      <w:r w:rsidRPr="00457A83">
        <w:t>',</w:t>
      </w:r>
      <w:r w:rsidRPr="00457A83">
        <w:br/>
        <w:t>0.0007266074228439915),</w:t>
      </w:r>
      <w:r w:rsidRPr="00457A83">
        <w:br/>
      </w:r>
    </w:p>
    <w:p w14:paraId="1E6D1052" w14:textId="324DFEB4" w:rsidR="000E221F" w:rsidRPr="00457A83" w:rsidRDefault="000E221F" w:rsidP="005E50A8">
      <w:pPr>
        <w:pStyle w:val="AbsHead"/>
      </w:pPr>
      <w:r w:rsidRPr="00457A83">
        <w:t>('</w:t>
      </w:r>
      <w:hyperlink r:id="rId42" w:tgtFrame="_blank" w:history="1">
        <w:r w:rsidRPr="00457A83">
          <w:rPr>
            <w:rStyle w:val="Hyperlink"/>
            <w:color w:val="1155CC"/>
            <w:u w:val="none"/>
          </w:rPr>
          <w:t>https://today.uic.edu/credit-union-1-and-uic-poised-to-strengthen-partnership-with-naming-rights-agreement</w:t>
        </w:r>
      </w:hyperlink>
      <w:r w:rsidRPr="00457A83">
        <w:t>',</w:t>
      </w:r>
      <w:r w:rsidRPr="00457A83">
        <w:br/>
        <w:t>0.0007191515507281741)</w:t>
      </w:r>
    </w:p>
    <w:p w14:paraId="7530FFE7" w14:textId="73D629D1" w:rsidR="00C929B0" w:rsidRDefault="00C929B0" w:rsidP="005E50A8">
      <w:pPr>
        <w:pStyle w:val="AbsHead"/>
      </w:pPr>
    </w:p>
    <w:p w14:paraId="7A0F1C27" w14:textId="68649124" w:rsidR="00C929B0" w:rsidRDefault="00C929B0" w:rsidP="005E50A8">
      <w:pPr>
        <w:pStyle w:val="AbsHead"/>
      </w:pPr>
      <w:r>
        <w:t>b. Search word “Information Retrieval”</w:t>
      </w:r>
    </w:p>
    <w:p w14:paraId="7520F19C" w14:textId="0BE1DE38" w:rsidR="00C929B0" w:rsidRDefault="00C929B0" w:rsidP="005E50A8">
      <w:pPr>
        <w:pStyle w:val="AbsHead"/>
      </w:pPr>
    </w:p>
    <w:p w14:paraId="7316B739" w14:textId="7CE52DD2" w:rsidR="00C929B0" w:rsidRDefault="00C929B0" w:rsidP="005E50A8">
      <w:pPr>
        <w:pStyle w:val="AbsHead"/>
      </w:pPr>
      <w:r>
        <w:rPr>
          <w:noProof/>
        </w:rPr>
        <w:drawing>
          <wp:inline distT="0" distB="0" distL="0" distR="0" wp14:anchorId="5E9A103A" wp14:editId="60E4B1D1">
            <wp:extent cx="3042285" cy="99060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42285" cy="990600"/>
                    </a:xfrm>
                    <a:prstGeom prst="rect">
                      <a:avLst/>
                    </a:prstGeom>
                    <a:noFill/>
                    <a:ln>
                      <a:noFill/>
                    </a:ln>
                  </pic:spPr>
                </pic:pic>
              </a:graphicData>
            </a:graphic>
          </wp:inline>
        </w:drawing>
      </w:r>
    </w:p>
    <w:p w14:paraId="7F1BC799" w14:textId="67C53197" w:rsidR="00457A83" w:rsidRDefault="00457A83" w:rsidP="005E50A8">
      <w:pPr>
        <w:pStyle w:val="AbsHead"/>
      </w:pPr>
    </w:p>
    <w:p w14:paraId="76A67342" w14:textId="77777777" w:rsidR="00457A83" w:rsidRDefault="00457A83" w:rsidP="005E50A8">
      <w:pPr>
        <w:pStyle w:val="AbsHead"/>
      </w:pPr>
      <w:r>
        <w:t>TF-IDF Result</w:t>
      </w:r>
    </w:p>
    <w:p w14:paraId="2EFF4A77" w14:textId="77777777" w:rsidR="00457A83" w:rsidRDefault="00457A83" w:rsidP="005E50A8">
      <w:pPr>
        <w:pStyle w:val="AbsHead"/>
      </w:pPr>
      <w:r>
        <w:br/>
      </w:r>
      <w:r w:rsidRPr="00457A83">
        <w:t>[('</w:t>
      </w:r>
      <w:hyperlink r:id="rId44" w:tgtFrame="_blank" w:history="1">
        <w:r w:rsidRPr="00457A83">
          <w:rPr>
            <w:rStyle w:val="Hyperlink"/>
            <w:color w:val="1155CC"/>
            <w:u w:val="none"/>
          </w:rPr>
          <w:t>http://catalog.uic.edu/ucat/course-descriptions/</w:t>
        </w:r>
      </w:hyperlink>
      <w:r w:rsidRPr="00457A83">
        <w:t>',</w:t>
      </w:r>
      <w:r w:rsidRPr="00457A83">
        <w:br/>
        <w:t>0.17941600514511283),</w:t>
      </w:r>
    </w:p>
    <w:p w14:paraId="165F7273" w14:textId="77777777" w:rsidR="00457A83" w:rsidRDefault="00457A83" w:rsidP="005E50A8">
      <w:pPr>
        <w:pStyle w:val="AbsHead"/>
      </w:pPr>
      <w:r w:rsidRPr="00457A83">
        <w:br/>
        <w:t>('</w:t>
      </w:r>
      <w:hyperlink r:id="rId45" w:tgtFrame="_blank" w:history="1">
        <w:r w:rsidRPr="00457A83">
          <w:rPr>
            <w:rStyle w:val="Hyperlink"/>
            <w:color w:val="1155CC"/>
            <w:u w:val="none"/>
          </w:rPr>
          <w:t>http://catalog.uic.edu/all-course-descriptions/</w:t>
        </w:r>
      </w:hyperlink>
      <w:r w:rsidRPr="00457A83">
        <w:t>',</w:t>
      </w:r>
      <w:r w:rsidRPr="00457A83">
        <w:br/>
        <w:t xml:space="preserve">0.17547631982088063), </w:t>
      </w:r>
    </w:p>
    <w:p w14:paraId="7FF79CD6" w14:textId="77777777" w:rsidR="00457A83" w:rsidRDefault="00457A83" w:rsidP="005E50A8">
      <w:pPr>
        <w:pStyle w:val="AbsHead"/>
      </w:pPr>
      <w:r w:rsidRPr="00457A83">
        <w:t>('</w:t>
      </w:r>
      <w:hyperlink r:id="rId46" w:tgtFrame="_blank" w:history="1">
        <w:r w:rsidRPr="00457A83">
          <w:rPr>
            <w:rStyle w:val="Hyperlink"/>
            <w:color w:val="1155CC"/>
            <w:u w:val="none"/>
          </w:rPr>
          <w:t>https://www.cs.uic.edu/k-tag-category/new/</w:t>
        </w:r>
      </w:hyperlink>
      <w:r w:rsidRPr="00457A83">
        <w:t>',</w:t>
      </w:r>
      <w:r w:rsidRPr="00457A83">
        <w:br/>
        <w:t>0.15830798191442505),</w:t>
      </w:r>
    </w:p>
    <w:p w14:paraId="57F64FDD" w14:textId="77777777" w:rsidR="00457A83" w:rsidRDefault="00457A83" w:rsidP="005E50A8">
      <w:pPr>
        <w:pStyle w:val="AbsHead"/>
      </w:pPr>
      <w:r w:rsidRPr="00457A83">
        <w:br/>
        <w:t>('</w:t>
      </w:r>
      <w:hyperlink r:id="rId47" w:tgtFrame="_blank" w:history="1">
        <w:r w:rsidRPr="00457A83">
          <w:rPr>
            <w:rStyle w:val="Hyperlink"/>
            <w:color w:val="1155CC"/>
            <w:u w:val="none"/>
          </w:rPr>
          <w:t>http://catalog.uic.edu/gcat/course-descriptions/</w:t>
        </w:r>
      </w:hyperlink>
      <w:r w:rsidRPr="00457A83">
        <w:t>',</w:t>
      </w:r>
      <w:r w:rsidRPr="00457A83">
        <w:br/>
        <w:t xml:space="preserve">0.15261479168614064), </w:t>
      </w:r>
    </w:p>
    <w:p w14:paraId="2748DC6E" w14:textId="77777777" w:rsidR="00457A83" w:rsidRDefault="00457A83" w:rsidP="005E50A8">
      <w:pPr>
        <w:pStyle w:val="AbsHead"/>
      </w:pPr>
      <w:r w:rsidRPr="00457A83">
        <w:t>('</w:t>
      </w:r>
      <w:hyperlink r:id="rId48" w:tgtFrame="_blank" w:history="1">
        <w:r w:rsidRPr="00457A83">
          <w:rPr>
            <w:rStyle w:val="Hyperlink"/>
            <w:color w:val="1155CC"/>
            <w:u w:val="none"/>
          </w:rPr>
          <w:t>http://tbp.engr.uic.edu/spreadsheet-test/</w:t>
        </w:r>
      </w:hyperlink>
      <w:r w:rsidRPr="00457A83">
        <w:t>',</w:t>
      </w:r>
      <w:r w:rsidRPr="00457A83">
        <w:br/>
        <w:t>0.1517941061243011),</w:t>
      </w:r>
    </w:p>
    <w:p w14:paraId="10DF4307" w14:textId="77777777" w:rsidR="00457A83" w:rsidRDefault="00457A83" w:rsidP="005E50A8">
      <w:pPr>
        <w:pStyle w:val="AbsHead"/>
      </w:pPr>
      <w:r w:rsidRPr="00457A83">
        <w:br/>
        <w:t>('</w:t>
      </w:r>
      <w:hyperlink r:id="rId49" w:tgtFrame="_blank" w:history="1">
        <w:r w:rsidRPr="00457A83">
          <w:rPr>
            <w:rStyle w:val="Hyperlink"/>
            <w:color w:val="1155CC"/>
            <w:u w:val="none"/>
          </w:rPr>
          <w:t>https://www.cs.uic.edu/k-Teacher/isabel-cruzphd/</w:t>
        </w:r>
      </w:hyperlink>
      <w:r w:rsidRPr="00457A83">
        <w:t>',</w:t>
      </w:r>
      <w:r w:rsidRPr="00457A83">
        <w:br/>
        <w:t>0.1484844190539486),</w:t>
      </w:r>
    </w:p>
    <w:p w14:paraId="08B99EBA" w14:textId="77777777" w:rsidR="00457A83" w:rsidRDefault="00457A83" w:rsidP="005E50A8">
      <w:pPr>
        <w:pStyle w:val="AbsHead"/>
      </w:pPr>
      <w:r w:rsidRPr="00457A83">
        <w:br/>
        <w:t>('</w:t>
      </w:r>
      <w:hyperlink r:id="rId50" w:tgtFrame="_blank" w:history="1">
        <w:r w:rsidRPr="00457A83">
          <w:rPr>
            <w:rStyle w:val="Hyperlink"/>
            <w:color w:val="1155CC"/>
            <w:u w:val="none"/>
          </w:rPr>
          <w:t>http://catalog.uic.edu/gcat/degree-programs/grad-prof-degree-programs/</w:t>
        </w:r>
      </w:hyperlink>
      <w:r w:rsidRPr="00457A83">
        <w:t>',</w:t>
      </w:r>
      <w:r w:rsidRPr="00457A83">
        <w:br/>
        <w:t>0.1350021676696473),</w:t>
      </w:r>
    </w:p>
    <w:p w14:paraId="44C76A1C" w14:textId="77777777" w:rsidR="00457A83" w:rsidRDefault="00457A83" w:rsidP="005E50A8">
      <w:pPr>
        <w:pStyle w:val="AbsHead"/>
      </w:pPr>
      <w:r w:rsidRPr="00457A83">
        <w:br/>
        <w:t>('</w:t>
      </w:r>
      <w:hyperlink r:id="rId51" w:tgtFrame="_blank" w:history="1">
        <w:r w:rsidRPr="00457A83">
          <w:rPr>
            <w:rStyle w:val="Hyperlink"/>
            <w:color w:val="1155CC"/>
            <w:u w:val="none"/>
          </w:rPr>
          <w:t>https://catalog.uic.edu/gcat/degree-programs/grad-prof-degree-programs/</w:t>
        </w:r>
      </w:hyperlink>
      <w:r w:rsidRPr="00457A83">
        <w:t>',</w:t>
      </w:r>
      <w:r w:rsidRPr="00457A83">
        <w:br/>
        <w:t>0.1350021676696473),</w:t>
      </w:r>
    </w:p>
    <w:p w14:paraId="456B16D3" w14:textId="77777777" w:rsidR="00457A83" w:rsidRDefault="00457A83" w:rsidP="005E50A8">
      <w:pPr>
        <w:pStyle w:val="AbsHead"/>
      </w:pPr>
      <w:r w:rsidRPr="00457A83">
        <w:br/>
        <w:t>('</w:t>
      </w:r>
      <w:hyperlink r:id="rId52" w:tgtFrame="_blank" w:history="1">
        <w:r w:rsidRPr="00457A83">
          <w:rPr>
            <w:rStyle w:val="Hyperlink"/>
            <w:color w:val="1155CC"/>
            <w:u w:val="none"/>
          </w:rPr>
          <w:t>http://catalog.uic.edu/ucat/course-descriptions/ece/</w:t>
        </w:r>
      </w:hyperlink>
      <w:r w:rsidRPr="00457A83">
        <w:t>',</w:t>
      </w:r>
      <w:r w:rsidRPr="00457A83">
        <w:br/>
        <w:t>0.12721623315068786),</w:t>
      </w:r>
    </w:p>
    <w:p w14:paraId="10215DA9" w14:textId="77777777" w:rsidR="00457A83" w:rsidRDefault="00457A83" w:rsidP="005E50A8">
      <w:pPr>
        <w:pStyle w:val="AbsHead"/>
      </w:pPr>
      <w:r w:rsidRPr="00457A83">
        <w:br/>
        <w:t>('</w:t>
      </w:r>
      <w:hyperlink r:id="rId53" w:tgtFrame="_blank" w:history="1">
        <w:r w:rsidRPr="00457A83">
          <w:rPr>
            <w:rStyle w:val="Hyperlink"/>
            <w:color w:val="1155CC"/>
            <w:u w:val="none"/>
          </w:rPr>
          <w:t>https://catalog.uic.edu/gcat/course-descriptions/cs/</w:t>
        </w:r>
      </w:hyperlink>
      <w:r w:rsidRPr="00457A83">
        <w:t>',</w:t>
      </w:r>
      <w:r w:rsidRPr="00457A83">
        <w:br/>
        <w:t>0.12603494290897083)]</w:t>
      </w:r>
    </w:p>
    <w:p w14:paraId="4EEAEB15" w14:textId="77777777" w:rsidR="00457A83" w:rsidRDefault="00457A83" w:rsidP="005E50A8">
      <w:pPr>
        <w:pStyle w:val="AbsHead"/>
      </w:pPr>
      <w:r w:rsidRPr="00457A83">
        <w:br/>
        <w:t>Page Rank Result</w:t>
      </w:r>
    </w:p>
    <w:p w14:paraId="0E1E0C36" w14:textId="77777777" w:rsidR="00457A83" w:rsidRDefault="00457A83" w:rsidP="005E50A8">
      <w:pPr>
        <w:pStyle w:val="AbsHead"/>
      </w:pPr>
      <w:r w:rsidRPr="00457A83">
        <w:lastRenderedPageBreak/>
        <w:br/>
        <w:t>[('</w:t>
      </w:r>
      <w:hyperlink r:id="rId54" w:tgtFrame="_blank" w:history="1">
        <w:r w:rsidRPr="00457A83">
          <w:rPr>
            <w:rStyle w:val="Hyperlink"/>
            <w:color w:val="1155CC"/>
            <w:u w:val="none"/>
          </w:rPr>
          <w:t>https://catalog.uic.edu/ucat/academic-calendar/</w:t>
        </w:r>
      </w:hyperlink>
      <w:r w:rsidRPr="00457A83">
        <w:t>',</w:t>
      </w:r>
      <w:r w:rsidRPr="00457A83">
        <w:br/>
        <w:t>0.007729062641413599),</w:t>
      </w:r>
    </w:p>
    <w:p w14:paraId="4358712E" w14:textId="77777777" w:rsidR="00457A83" w:rsidRDefault="00457A83" w:rsidP="005E50A8">
      <w:pPr>
        <w:pStyle w:val="AbsHead"/>
      </w:pPr>
      <w:r w:rsidRPr="00457A83">
        <w:br/>
        <w:t>('</w:t>
      </w:r>
      <w:hyperlink r:id="rId55" w:tgtFrame="_blank" w:history="1">
        <w:r w:rsidRPr="00457A83">
          <w:rPr>
            <w:rStyle w:val="Hyperlink"/>
            <w:color w:val="1155CC"/>
            <w:u w:val="none"/>
          </w:rPr>
          <w:t>https://today.uic.edu/resources/current-students</w:t>
        </w:r>
      </w:hyperlink>
      <w:r w:rsidRPr="00457A83">
        <w:t>',</w:t>
      </w:r>
      <w:r w:rsidRPr="00457A83">
        <w:br/>
        <w:t>0.007069152204668852),</w:t>
      </w:r>
    </w:p>
    <w:p w14:paraId="59DB77D8" w14:textId="77777777" w:rsidR="00457A83" w:rsidRDefault="00457A83" w:rsidP="005E50A8">
      <w:pPr>
        <w:pStyle w:val="AbsHead"/>
      </w:pPr>
      <w:r w:rsidRPr="00457A83">
        <w:br/>
        <w:t>('</w:t>
      </w:r>
      <w:hyperlink r:id="rId56" w:tgtFrame="_blank" w:history="1">
        <w:r w:rsidRPr="00457A83">
          <w:rPr>
            <w:rStyle w:val="Hyperlink"/>
            <w:color w:val="1155CC"/>
            <w:u w:val="none"/>
          </w:rPr>
          <w:t>https://today.uic.edu/resources/faculty-staff</w:t>
        </w:r>
      </w:hyperlink>
      <w:r w:rsidRPr="00457A83">
        <w:t>',</w:t>
      </w:r>
      <w:r w:rsidRPr="00457A83">
        <w:br/>
        <w:t>0.006644790231563668),</w:t>
      </w:r>
    </w:p>
    <w:p w14:paraId="0D99F408" w14:textId="77777777" w:rsidR="00457A83" w:rsidRDefault="00457A83" w:rsidP="005E50A8">
      <w:pPr>
        <w:pStyle w:val="AbsHead"/>
      </w:pPr>
      <w:r w:rsidRPr="00457A83">
        <w:br/>
        <w:t>('</w:t>
      </w:r>
      <w:hyperlink r:id="rId57" w:tgtFrame="_blank" w:history="1">
        <w:r w:rsidRPr="00457A83">
          <w:rPr>
            <w:rStyle w:val="Hyperlink"/>
            <w:color w:val="1155CC"/>
            <w:u w:val="none"/>
          </w:rPr>
          <w:t>http://catalog.uic.edu/ucat/academic-calendar/</w:t>
        </w:r>
      </w:hyperlink>
      <w:r w:rsidRPr="00457A83">
        <w:t>',</w:t>
      </w:r>
      <w:r w:rsidRPr="00457A83">
        <w:br/>
        <w:t xml:space="preserve">0.005132387145135511), </w:t>
      </w:r>
    </w:p>
    <w:p w14:paraId="617BECD8" w14:textId="77777777" w:rsidR="00457A83" w:rsidRDefault="00457A83" w:rsidP="005E50A8">
      <w:pPr>
        <w:pStyle w:val="AbsHead"/>
      </w:pPr>
      <w:r w:rsidRPr="00457A83">
        <w:t>('</w:t>
      </w:r>
      <w:hyperlink r:id="rId58" w:tgtFrame="_blank" w:history="1">
        <w:r w:rsidRPr="00457A83">
          <w:rPr>
            <w:rStyle w:val="Hyperlink"/>
            <w:color w:val="1155CC"/>
            <w:u w:val="none"/>
          </w:rPr>
          <w:t>https://www.ece.uic.edu/our-department/</w:t>
        </w:r>
      </w:hyperlink>
      <w:r w:rsidRPr="00457A83">
        <w:t>',</w:t>
      </w:r>
      <w:r w:rsidRPr="00457A83">
        <w:br/>
        <w:t>0.004248235995792769),</w:t>
      </w:r>
    </w:p>
    <w:p w14:paraId="4C025082" w14:textId="77777777" w:rsidR="00457A83" w:rsidRDefault="00457A83" w:rsidP="005E50A8">
      <w:pPr>
        <w:pStyle w:val="AbsHead"/>
      </w:pPr>
      <w:r w:rsidRPr="00457A83">
        <w:br/>
        <w:t>('</w:t>
      </w:r>
      <w:hyperlink r:id="rId59" w:tgtFrame="_blank" w:history="1">
        <w:r w:rsidRPr="00457A83">
          <w:rPr>
            <w:rStyle w:val="Hyperlink"/>
            <w:color w:val="1155CC"/>
            <w:u w:val="none"/>
          </w:rPr>
          <w:t>http://catalog.uic.edu/gcat/degree-programs/grad-prof-degree-programs/</w:t>
        </w:r>
      </w:hyperlink>
      <w:r w:rsidRPr="00457A83">
        <w:t>',</w:t>
      </w:r>
      <w:r w:rsidRPr="00457A83">
        <w:br/>
        <w:t xml:space="preserve">0.0029445539804777592), </w:t>
      </w:r>
    </w:p>
    <w:p w14:paraId="57BFB2A7" w14:textId="77777777" w:rsidR="00457A83" w:rsidRDefault="00457A83" w:rsidP="005E50A8">
      <w:pPr>
        <w:pStyle w:val="AbsHead"/>
      </w:pPr>
      <w:r w:rsidRPr="00457A83">
        <w:t>('</w:t>
      </w:r>
      <w:hyperlink r:id="rId60" w:tgtFrame="_blank" w:history="1">
        <w:r w:rsidRPr="00457A83">
          <w:rPr>
            <w:rStyle w:val="Hyperlink"/>
            <w:color w:val="1155CC"/>
            <w:u w:val="none"/>
          </w:rPr>
          <w:t>https://www.cs.uic.edu/k-tag-category/new/</w:t>
        </w:r>
      </w:hyperlink>
      <w:r w:rsidRPr="00457A83">
        <w:t>',</w:t>
      </w:r>
      <w:r w:rsidRPr="00457A83">
        <w:br/>
        <w:t xml:space="preserve">0.0009723077962278074), </w:t>
      </w:r>
    </w:p>
    <w:p w14:paraId="5456C922" w14:textId="77777777" w:rsidR="00457A83" w:rsidRDefault="00457A83" w:rsidP="005E50A8">
      <w:pPr>
        <w:pStyle w:val="AbsHead"/>
      </w:pPr>
      <w:r w:rsidRPr="00457A83">
        <w:t>('</w:t>
      </w:r>
      <w:hyperlink r:id="rId61" w:tgtFrame="_blank" w:history="1">
        <w:r w:rsidRPr="00457A83">
          <w:rPr>
            <w:rStyle w:val="Hyperlink"/>
            <w:color w:val="1155CC"/>
            <w:u w:val="none"/>
          </w:rPr>
          <w:t>http://tbp.engr.uic.edu/spreadsheet-test/</w:t>
        </w:r>
      </w:hyperlink>
      <w:r w:rsidRPr="00457A83">
        <w:t>',</w:t>
      </w:r>
      <w:r w:rsidRPr="00457A83">
        <w:br/>
        <w:t>0.0008827823516383771),</w:t>
      </w:r>
    </w:p>
    <w:p w14:paraId="5FA5BB16" w14:textId="77777777" w:rsidR="00457A83" w:rsidRDefault="00457A83" w:rsidP="005E50A8">
      <w:pPr>
        <w:pStyle w:val="AbsHead"/>
      </w:pPr>
      <w:r w:rsidRPr="00457A83">
        <w:br/>
        <w:t>('</w:t>
      </w:r>
      <w:hyperlink r:id="rId62" w:tgtFrame="_blank" w:history="1">
        <w:r w:rsidRPr="00457A83">
          <w:rPr>
            <w:rStyle w:val="Hyperlink"/>
            <w:color w:val="1155CC"/>
            <w:u w:val="none"/>
          </w:rPr>
          <w:t>https://www.cs.uic.edu/k-Teacher/cornelia-caragea-phd/</w:t>
        </w:r>
      </w:hyperlink>
      <w:r w:rsidRPr="00457A83">
        <w:t>',</w:t>
      </w:r>
      <w:r w:rsidRPr="00457A83">
        <w:br/>
        <w:t>0.0007671694013823563),</w:t>
      </w:r>
    </w:p>
    <w:p w14:paraId="130C552F" w14:textId="75C6F1EC" w:rsidR="00457A83" w:rsidRDefault="00457A83" w:rsidP="005E50A8">
      <w:pPr>
        <w:pStyle w:val="AbsHead"/>
      </w:pPr>
      <w:r w:rsidRPr="00457A83">
        <w:br/>
        <w:t>('</w:t>
      </w:r>
      <w:hyperlink r:id="rId63" w:tgtFrame="_blank" w:history="1">
        <w:r w:rsidRPr="00457A83">
          <w:rPr>
            <w:rStyle w:val="Hyperlink"/>
            <w:color w:val="1155CC"/>
            <w:u w:val="none"/>
          </w:rPr>
          <w:t>https://www.cs.uic.edu/k-Teacher/isabel-cruzphd/</w:t>
        </w:r>
      </w:hyperlink>
      <w:r w:rsidRPr="00457A83">
        <w:t>',</w:t>
      </w:r>
      <w:r w:rsidRPr="00457A83">
        <w:br/>
        <w:t>0.0007628989257241415)]</w:t>
      </w:r>
    </w:p>
    <w:p w14:paraId="6C3BEE28" w14:textId="522C6573" w:rsidR="000A2920" w:rsidRDefault="000A2920" w:rsidP="005E50A8">
      <w:pPr>
        <w:pStyle w:val="AbsHead"/>
      </w:pPr>
    </w:p>
    <w:p w14:paraId="0EC9BF2D" w14:textId="7DBB4906" w:rsidR="000A2920" w:rsidRDefault="000A2920" w:rsidP="005E50A8">
      <w:pPr>
        <w:pStyle w:val="AbsHead"/>
      </w:pPr>
      <w:r>
        <w:t>c. Search word – “UIC today”</w:t>
      </w:r>
    </w:p>
    <w:p w14:paraId="61FC84E0" w14:textId="77777777" w:rsidR="000A2920" w:rsidRDefault="000A2920" w:rsidP="005E50A8">
      <w:pPr>
        <w:pStyle w:val="AbsHead"/>
      </w:pPr>
    </w:p>
    <w:p w14:paraId="0C3CBC6E" w14:textId="5859F99C" w:rsidR="000A2920" w:rsidRPr="00457A83" w:rsidRDefault="000A2920" w:rsidP="005E50A8">
      <w:pPr>
        <w:pStyle w:val="AbsHead"/>
      </w:pPr>
      <w:r>
        <w:rPr>
          <w:noProof/>
        </w:rPr>
        <w:drawing>
          <wp:inline distT="0" distB="0" distL="0" distR="0" wp14:anchorId="30B7FD88" wp14:editId="6AC8E80A">
            <wp:extent cx="3048000" cy="10941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048000" cy="1094105"/>
                    </a:xfrm>
                    <a:prstGeom prst="rect">
                      <a:avLst/>
                    </a:prstGeom>
                    <a:noFill/>
                    <a:ln>
                      <a:noFill/>
                    </a:ln>
                  </pic:spPr>
                </pic:pic>
              </a:graphicData>
            </a:graphic>
          </wp:inline>
        </w:drawing>
      </w:r>
    </w:p>
    <w:p w14:paraId="7F631638" w14:textId="5920E45D" w:rsidR="00C929B0" w:rsidRDefault="00C929B0" w:rsidP="005E50A8">
      <w:pPr>
        <w:pStyle w:val="AbsHead"/>
      </w:pPr>
    </w:p>
    <w:p w14:paraId="426EBD36" w14:textId="77777777" w:rsidR="000A2920" w:rsidRDefault="000A2920" w:rsidP="000A2920">
      <w:pPr>
        <w:shd w:val="clear" w:color="auto" w:fill="FFFFFF"/>
        <w:spacing w:line="240" w:lineRule="auto"/>
        <w:jc w:val="left"/>
        <w:rPr>
          <w:rFonts w:ascii="Arial" w:hAnsi="Arial" w:cs="Arial"/>
          <w:color w:val="222222"/>
          <w:sz w:val="16"/>
          <w:szCs w:val="16"/>
        </w:rPr>
      </w:pPr>
      <w:r w:rsidRPr="000A2920">
        <w:rPr>
          <w:rFonts w:ascii="Arial" w:hAnsi="Arial" w:cs="Arial"/>
          <w:color w:val="222222"/>
          <w:sz w:val="16"/>
          <w:szCs w:val="16"/>
        </w:rPr>
        <w:t>TF-IDF Result</w:t>
      </w:r>
      <w:r w:rsidRPr="000A2920">
        <w:rPr>
          <w:rFonts w:ascii="Arial" w:hAnsi="Arial" w:cs="Arial"/>
          <w:color w:val="222222"/>
          <w:sz w:val="16"/>
          <w:szCs w:val="16"/>
        </w:rPr>
        <w:br/>
        <w:t>[('</w:t>
      </w:r>
      <w:hyperlink r:id="rId65" w:tgtFrame="_blank" w:history="1">
        <w:r w:rsidRPr="000A2920">
          <w:rPr>
            <w:rStyle w:val="Hyperlink"/>
            <w:rFonts w:ascii="Arial" w:hAnsi="Arial" w:cs="Arial"/>
            <w:color w:val="1155CC"/>
            <w:sz w:val="16"/>
            <w:szCs w:val="16"/>
          </w:rPr>
          <w:t>https://today.uic.edu/campus-news</w:t>
        </w:r>
      </w:hyperlink>
      <w:r w:rsidRPr="000A2920">
        <w:rPr>
          <w:rFonts w:ascii="Arial" w:hAnsi="Arial" w:cs="Arial"/>
          <w:color w:val="222222"/>
          <w:sz w:val="16"/>
          <w:szCs w:val="16"/>
        </w:rPr>
        <w:t xml:space="preserve">', </w:t>
      </w:r>
    </w:p>
    <w:p w14:paraId="78F5E374" w14:textId="77777777" w:rsidR="000A2920" w:rsidRDefault="000A2920" w:rsidP="000A2920">
      <w:pPr>
        <w:shd w:val="clear" w:color="auto" w:fill="FFFFFF"/>
        <w:spacing w:line="240" w:lineRule="auto"/>
        <w:jc w:val="left"/>
        <w:rPr>
          <w:rFonts w:ascii="Arial" w:hAnsi="Arial" w:cs="Arial"/>
          <w:color w:val="222222"/>
          <w:sz w:val="16"/>
          <w:szCs w:val="16"/>
        </w:rPr>
      </w:pPr>
      <w:r w:rsidRPr="000A2920">
        <w:rPr>
          <w:rFonts w:ascii="Arial" w:hAnsi="Arial" w:cs="Arial"/>
          <w:color w:val="222222"/>
          <w:sz w:val="16"/>
          <w:szCs w:val="16"/>
        </w:rPr>
        <w:t>0.36752848489793033),</w:t>
      </w:r>
      <w:r w:rsidRPr="000A2920">
        <w:rPr>
          <w:rFonts w:ascii="Arial" w:hAnsi="Arial" w:cs="Arial"/>
          <w:color w:val="222222"/>
          <w:sz w:val="16"/>
          <w:szCs w:val="16"/>
        </w:rPr>
        <w:br/>
      </w:r>
    </w:p>
    <w:p w14:paraId="6491A0B5" w14:textId="2D5D8CF8" w:rsidR="000A2920" w:rsidRDefault="000A2920" w:rsidP="000A2920">
      <w:pPr>
        <w:shd w:val="clear" w:color="auto" w:fill="FFFFFF"/>
        <w:spacing w:line="240" w:lineRule="auto"/>
        <w:jc w:val="left"/>
        <w:rPr>
          <w:rFonts w:ascii="Arial" w:hAnsi="Arial" w:cs="Arial"/>
          <w:color w:val="222222"/>
          <w:sz w:val="16"/>
          <w:szCs w:val="16"/>
        </w:rPr>
      </w:pPr>
      <w:r w:rsidRPr="000A2920">
        <w:rPr>
          <w:rFonts w:ascii="Arial" w:hAnsi="Arial" w:cs="Arial"/>
          <w:color w:val="222222"/>
          <w:sz w:val="16"/>
          <w:szCs w:val="16"/>
        </w:rPr>
        <w:t>('</w:t>
      </w:r>
      <w:hyperlink r:id="rId66" w:tgtFrame="_blank" w:history="1">
        <w:r w:rsidRPr="000A2920">
          <w:rPr>
            <w:rStyle w:val="Hyperlink"/>
            <w:rFonts w:ascii="Arial" w:hAnsi="Arial" w:cs="Arial"/>
            <w:color w:val="1155CC"/>
            <w:sz w:val="16"/>
            <w:szCs w:val="16"/>
          </w:rPr>
          <w:t>https://today.uic.edu/help-us-ignitegivingtuesday</w:t>
        </w:r>
      </w:hyperlink>
      <w:r w:rsidRPr="000A2920">
        <w:rPr>
          <w:rFonts w:ascii="Arial" w:hAnsi="Arial" w:cs="Arial"/>
          <w:color w:val="222222"/>
          <w:sz w:val="16"/>
          <w:szCs w:val="16"/>
        </w:rPr>
        <w:t>',</w:t>
      </w:r>
      <w:r w:rsidRPr="000A2920">
        <w:rPr>
          <w:rFonts w:ascii="Arial" w:hAnsi="Arial" w:cs="Arial"/>
          <w:color w:val="222222"/>
          <w:sz w:val="16"/>
          <w:szCs w:val="16"/>
        </w:rPr>
        <w:br/>
        <w:t xml:space="preserve">0.2414678085319482), </w:t>
      </w:r>
    </w:p>
    <w:p w14:paraId="52734376" w14:textId="77777777" w:rsidR="000A2920" w:rsidRDefault="000A2920" w:rsidP="000A2920">
      <w:pPr>
        <w:shd w:val="clear" w:color="auto" w:fill="FFFFFF"/>
        <w:spacing w:line="240" w:lineRule="auto"/>
        <w:jc w:val="left"/>
        <w:rPr>
          <w:rFonts w:ascii="Arial" w:hAnsi="Arial" w:cs="Arial"/>
          <w:color w:val="222222"/>
          <w:sz w:val="16"/>
          <w:szCs w:val="16"/>
        </w:rPr>
      </w:pPr>
    </w:p>
    <w:p w14:paraId="420FC2A4" w14:textId="0C23BF6C" w:rsidR="000A2920" w:rsidRDefault="000A2920" w:rsidP="000A2920">
      <w:pPr>
        <w:shd w:val="clear" w:color="auto" w:fill="FFFFFF"/>
        <w:spacing w:line="240" w:lineRule="auto"/>
        <w:jc w:val="left"/>
        <w:rPr>
          <w:rFonts w:ascii="Arial" w:hAnsi="Arial" w:cs="Arial"/>
          <w:color w:val="222222"/>
          <w:sz w:val="16"/>
          <w:szCs w:val="16"/>
        </w:rPr>
      </w:pPr>
      <w:r w:rsidRPr="000A2920">
        <w:rPr>
          <w:rFonts w:ascii="Arial" w:hAnsi="Arial" w:cs="Arial"/>
          <w:color w:val="222222"/>
          <w:sz w:val="16"/>
          <w:szCs w:val="16"/>
        </w:rPr>
        <w:t>('</w:t>
      </w:r>
      <w:hyperlink r:id="rId67" w:tgtFrame="_blank" w:history="1">
        <w:r w:rsidRPr="000A2920">
          <w:rPr>
            <w:rStyle w:val="Hyperlink"/>
            <w:rFonts w:ascii="Arial" w:hAnsi="Arial" w:cs="Arial"/>
            <w:color w:val="1155CC"/>
            <w:sz w:val="16"/>
            <w:szCs w:val="16"/>
          </w:rPr>
          <w:t>http://recreation.uic.edu/</w:t>
        </w:r>
      </w:hyperlink>
      <w:r w:rsidRPr="000A2920">
        <w:rPr>
          <w:rFonts w:ascii="Arial" w:hAnsi="Arial" w:cs="Arial"/>
          <w:color w:val="222222"/>
          <w:sz w:val="16"/>
          <w:szCs w:val="16"/>
        </w:rPr>
        <w:t>',</w:t>
      </w:r>
      <w:r w:rsidRPr="000A2920">
        <w:rPr>
          <w:rFonts w:ascii="Arial" w:hAnsi="Arial" w:cs="Arial"/>
          <w:color w:val="222222"/>
          <w:sz w:val="16"/>
          <w:szCs w:val="16"/>
        </w:rPr>
        <w:br/>
        <w:t xml:space="preserve">0.22079772658865515), </w:t>
      </w:r>
    </w:p>
    <w:p w14:paraId="51573E0D" w14:textId="77777777" w:rsidR="000A2920" w:rsidRDefault="000A2920" w:rsidP="000A2920">
      <w:pPr>
        <w:shd w:val="clear" w:color="auto" w:fill="FFFFFF"/>
        <w:spacing w:line="240" w:lineRule="auto"/>
        <w:jc w:val="left"/>
        <w:rPr>
          <w:rFonts w:ascii="Arial" w:hAnsi="Arial" w:cs="Arial"/>
          <w:color w:val="222222"/>
          <w:sz w:val="16"/>
          <w:szCs w:val="16"/>
        </w:rPr>
      </w:pPr>
    </w:p>
    <w:p w14:paraId="2C633537" w14:textId="77777777" w:rsidR="000A2920" w:rsidRDefault="000A2920" w:rsidP="000A2920">
      <w:pPr>
        <w:shd w:val="clear" w:color="auto" w:fill="FFFFFF"/>
        <w:spacing w:line="240" w:lineRule="auto"/>
        <w:jc w:val="left"/>
        <w:rPr>
          <w:rFonts w:ascii="Arial" w:hAnsi="Arial" w:cs="Arial"/>
          <w:color w:val="222222"/>
        </w:rPr>
      </w:pPr>
      <w:r w:rsidRPr="000A2920">
        <w:rPr>
          <w:rFonts w:ascii="Arial" w:hAnsi="Arial" w:cs="Arial"/>
          <w:color w:val="222222"/>
          <w:sz w:val="16"/>
          <w:szCs w:val="16"/>
        </w:rPr>
        <w:t>('</w:t>
      </w:r>
      <w:hyperlink r:id="rId68" w:tgtFrame="_blank" w:history="1">
        <w:r w:rsidRPr="000A2920">
          <w:rPr>
            <w:rStyle w:val="Hyperlink"/>
            <w:rFonts w:ascii="Arial" w:hAnsi="Arial" w:cs="Arial"/>
            <w:color w:val="1155CC"/>
            <w:sz w:val="16"/>
            <w:szCs w:val="16"/>
          </w:rPr>
          <w:t>http://recreation.uic.edu</w:t>
        </w:r>
      </w:hyperlink>
      <w:r w:rsidRPr="000A2920">
        <w:rPr>
          <w:rFonts w:ascii="Arial" w:hAnsi="Arial" w:cs="Arial"/>
          <w:color w:val="222222"/>
          <w:sz w:val="16"/>
          <w:szCs w:val="16"/>
        </w:rPr>
        <w:t>',</w:t>
      </w:r>
      <w:r w:rsidRPr="000A2920">
        <w:rPr>
          <w:rFonts w:ascii="Arial" w:hAnsi="Arial" w:cs="Arial"/>
          <w:color w:val="222222"/>
          <w:sz w:val="16"/>
          <w:szCs w:val="16"/>
        </w:rPr>
        <w:br/>
        <w:t>0.22079772658865515),</w:t>
      </w:r>
      <w:r w:rsidRPr="000A2920">
        <w:rPr>
          <w:rFonts w:ascii="Arial" w:hAnsi="Arial" w:cs="Arial"/>
          <w:color w:val="222222"/>
          <w:sz w:val="16"/>
          <w:szCs w:val="16"/>
        </w:rPr>
        <w:br/>
      </w:r>
    </w:p>
    <w:p w14:paraId="34D83263" w14:textId="77777777" w:rsidR="000A2920" w:rsidRDefault="000A2920" w:rsidP="000A2920">
      <w:pPr>
        <w:shd w:val="clear" w:color="auto" w:fill="FFFFFF"/>
        <w:spacing w:line="240" w:lineRule="auto"/>
        <w:jc w:val="left"/>
        <w:rPr>
          <w:rFonts w:ascii="Arial" w:hAnsi="Arial" w:cs="Arial"/>
          <w:color w:val="222222"/>
          <w:sz w:val="16"/>
          <w:szCs w:val="16"/>
        </w:rPr>
      </w:pPr>
      <w:r>
        <w:rPr>
          <w:rFonts w:ascii="Arial" w:hAnsi="Arial" w:cs="Arial"/>
          <w:color w:val="222222"/>
        </w:rPr>
        <w:t>('</w:t>
      </w:r>
      <w:hyperlink r:id="rId69" w:tgtFrame="_blank" w:history="1">
        <w:r w:rsidRPr="000A2920">
          <w:rPr>
            <w:rStyle w:val="Hyperlink"/>
            <w:rFonts w:ascii="Arial" w:hAnsi="Arial" w:cs="Arial"/>
            <w:color w:val="1155CC"/>
            <w:sz w:val="16"/>
            <w:szCs w:val="16"/>
          </w:rPr>
          <w:t>https://today.uic.edu/contact/communicating-on-campus/sending-massmails-dddh</w:t>
        </w:r>
      </w:hyperlink>
      <w:r w:rsidRPr="000A2920">
        <w:rPr>
          <w:rFonts w:ascii="Arial" w:hAnsi="Arial" w:cs="Arial"/>
          <w:color w:val="222222"/>
          <w:sz w:val="16"/>
          <w:szCs w:val="16"/>
        </w:rPr>
        <w:t>',</w:t>
      </w:r>
      <w:r w:rsidRPr="000A2920">
        <w:rPr>
          <w:rFonts w:ascii="Arial" w:hAnsi="Arial" w:cs="Arial"/>
          <w:color w:val="222222"/>
          <w:sz w:val="16"/>
          <w:szCs w:val="16"/>
        </w:rPr>
        <w:br/>
        <w:t>0.1618487475221226),</w:t>
      </w:r>
      <w:r w:rsidRPr="000A2920">
        <w:rPr>
          <w:rFonts w:ascii="Arial" w:hAnsi="Arial" w:cs="Arial"/>
          <w:color w:val="222222"/>
          <w:sz w:val="16"/>
          <w:szCs w:val="16"/>
        </w:rPr>
        <w:br/>
      </w:r>
    </w:p>
    <w:p w14:paraId="76C11DD1" w14:textId="77777777" w:rsidR="000A2920" w:rsidRDefault="000A2920" w:rsidP="000A2920">
      <w:pPr>
        <w:shd w:val="clear" w:color="auto" w:fill="FFFFFF"/>
        <w:spacing w:line="240" w:lineRule="auto"/>
        <w:jc w:val="left"/>
        <w:rPr>
          <w:rFonts w:ascii="Arial" w:hAnsi="Arial" w:cs="Arial"/>
          <w:color w:val="222222"/>
          <w:sz w:val="16"/>
          <w:szCs w:val="16"/>
        </w:rPr>
      </w:pPr>
      <w:r w:rsidRPr="000A2920">
        <w:rPr>
          <w:rFonts w:ascii="Arial" w:hAnsi="Arial" w:cs="Arial"/>
          <w:color w:val="222222"/>
          <w:sz w:val="16"/>
          <w:szCs w:val="16"/>
        </w:rPr>
        <w:t>('</w:t>
      </w:r>
      <w:hyperlink r:id="rId70" w:tgtFrame="_blank" w:history="1">
        <w:r w:rsidRPr="000A2920">
          <w:rPr>
            <w:rStyle w:val="Hyperlink"/>
            <w:rFonts w:ascii="Arial" w:hAnsi="Arial" w:cs="Arial"/>
            <w:color w:val="1155CC"/>
            <w:sz w:val="16"/>
            <w:szCs w:val="16"/>
          </w:rPr>
          <w:t>https://today.uic.edu/campus-news/campus-newspaper</w:t>
        </w:r>
      </w:hyperlink>
      <w:r w:rsidRPr="000A2920">
        <w:rPr>
          <w:rFonts w:ascii="Arial" w:hAnsi="Arial" w:cs="Arial"/>
          <w:color w:val="222222"/>
          <w:sz w:val="16"/>
          <w:szCs w:val="16"/>
        </w:rPr>
        <w:t>',</w:t>
      </w:r>
      <w:r w:rsidRPr="000A2920">
        <w:rPr>
          <w:rFonts w:ascii="Arial" w:hAnsi="Arial" w:cs="Arial"/>
          <w:color w:val="222222"/>
          <w:sz w:val="16"/>
          <w:szCs w:val="16"/>
        </w:rPr>
        <w:br/>
        <w:t>0.15084817082165014),</w:t>
      </w:r>
      <w:r w:rsidRPr="000A2920">
        <w:rPr>
          <w:rFonts w:ascii="Arial" w:hAnsi="Arial" w:cs="Arial"/>
          <w:color w:val="222222"/>
          <w:sz w:val="16"/>
          <w:szCs w:val="16"/>
        </w:rPr>
        <w:br/>
      </w:r>
    </w:p>
    <w:p w14:paraId="026E8695" w14:textId="77777777" w:rsidR="000A2920" w:rsidRDefault="000A2920" w:rsidP="000A2920">
      <w:pPr>
        <w:shd w:val="clear" w:color="auto" w:fill="FFFFFF"/>
        <w:spacing w:line="240" w:lineRule="auto"/>
        <w:jc w:val="left"/>
        <w:rPr>
          <w:rFonts w:ascii="Arial" w:hAnsi="Arial" w:cs="Arial"/>
          <w:color w:val="222222"/>
          <w:sz w:val="16"/>
          <w:szCs w:val="16"/>
        </w:rPr>
      </w:pPr>
      <w:r w:rsidRPr="000A2920">
        <w:rPr>
          <w:rFonts w:ascii="Arial" w:hAnsi="Arial" w:cs="Arial"/>
          <w:color w:val="222222"/>
          <w:sz w:val="16"/>
          <w:szCs w:val="16"/>
        </w:rPr>
        <w:t>('</w:t>
      </w:r>
      <w:hyperlink r:id="rId71" w:tgtFrame="_blank" w:history="1">
        <w:r w:rsidRPr="000A2920">
          <w:rPr>
            <w:rStyle w:val="Hyperlink"/>
            <w:rFonts w:ascii="Arial" w:hAnsi="Arial" w:cs="Arial"/>
            <w:color w:val="1155CC"/>
            <w:sz w:val="16"/>
            <w:szCs w:val="16"/>
          </w:rPr>
          <w:t>https://today.uic.edu/contact/communicating-on-campus</w:t>
        </w:r>
      </w:hyperlink>
      <w:r w:rsidRPr="000A2920">
        <w:rPr>
          <w:rFonts w:ascii="Arial" w:hAnsi="Arial" w:cs="Arial"/>
          <w:color w:val="222222"/>
          <w:sz w:val="16"/>
          <w:szCs w:val="16"/>
        </w:rPr>
        <w:t>',</w:t>
      </w:r>
      <w:r w:rsidRPr="000A2920">
        <w:rPr>
          <w:rFonts w:ascii="Arial" w:hAnsi="Arial" w:cs="Arial"/>
          <w:color w:val="222222"/>
          <w:sz w:val="16"/>
          <w:szCs w:val="16"/>
        </w:rPr>
        <w:br/>
        <w:t xml:space="preserve">0.1481048046283235), </w:t>
      </w:r>
    </w:p>
    <w:p w14:paraId="26072833" w14:textId="77777777" w:rsidR="000A2920" w:rsidRDefault="000A2920" w:rsidP="000A2920">
      <w:pPr>
        <w:shd w:val="clear" w:color="auto" w:fill="FFFFFF"/>
        <w:spacing w:line="240" w:lineRule="auto"/>
        <w:jc w:val="left"/>
        <w:rPr>
          <w:rFonts w:ascii="Arial" w:hAnsi="Arial" w:cs="Arial"/>
          <w:color w:val="222222"/>
          <w:sz w:val="16"/>
          <w:szCs w:val="16"/>
        </w:rPr>
      </w:pPr>
    </w:p>
    <w:p w14:paraId="762DEF6C" w14:textId="77777777" w:rsidR="000A2920" w:rsidRDefault="000A2920" w:rsidP="000A2920">
      <w:pPr>
        <w:shd w:val="clear" w:color="auto" w:fill="FFFFFF"/>
        <w:spacing w:line="240" w:lineRule="auto"/>
        <w:jc w:val="left"/>
        <w:rPr>
          <w:rFonts w:ascii="Arial" w:hAnsi="Arial" w:cs="Arial"/>
          <w:color w:val="222222"/>
          <w:sz w:val="16"/>
          <w:szCs w:val="16"/>
        </w:rPr>
      </w:pPr>
      <w:r w:rsidRPr="000A2920">
        <w:rPr>
          <w:rFonts w:ascii="Arial" w:hAnsi="Arial" w:cs="Arial"/>
          <w:color w:val="222222"/>
          <w:sz w:val="16"/>
          <w:szCs w:val="16"/>
        </w:rPr>
        <w:t>('</w:t>
      </w:r>
      <w:hyperlink r:id="rId72" w:tgtFrame="_blank" w:history="1">
        <w:r w:rsidRPr="000A2920">
          <w:rPr>
            <w:rStyle w:val="Hyperlink"/>
            <w:rFonts w:ascii="Arial" w:hAnsi="Arial" w:cs="Arial"/>
            <w:color w:val="1155CC"/>
            <w:sz w:val="16"/>
            <w:szCs w:val="16"/>
          </w:rPr>
          <w:t>http://news.uic.edu/communicating-on-campus</w:t>
        </w:r>
      </w:hyperlink>
      <w:r w:rsidRPr="000A2920">
        <w:rPr>
          <w:rFonts w:ascii="Arial" w:hAnsi="Arial" w:cs="Arial"/>
          <w:color w:val="222222"/>
          <w:sz w:val="16"/>
          <w:szCs w:val="16"/>
        </w:rPr>
        <w:t>',</w:t>
      </w:r>
      <w:r w:rsidRPr="000A2920">
        <w:rPr>
          <w:rFonts w:ascii="Arial" w:hAnsi="Arial" w:cs="Arial"/>
          <w:color w:val="222222"/>
          <w:sz w:val="16"/>
          <w:szCs w:val="16"/>
        </w:rPr>
        <w:br/>
        <w:t>0.1481048046283235),</w:t>
      </w:r>
      <w:r w:rsidRPr="000A2920">
        <w:rPr>
          <w:rFonts w:ascii="Arial" w:hAnsi="Arial" w:cs="Arial"/>
          <w:color w:val="222222"/>
          <w:sz w:val="16"/>
          <w:szCs w:val="16"/>
        </w:rPr>
        <w:br/>
      </w:r>
    </w:p>
    <w:p w14:paraId="4FB0C35D" w14:textId="77777777" w:rsidR="000A2920" w:rsidRDefault="000A2920" w:rsidP="000A2920">
      <w:pPr>
        <w:shd w:val="clear" w:color="auto" w:fill="FFFFFF"/>
        <w:spacing w:line="240" w:lineRule="auto"/>
        <w:jc w:val="left"/>
        <w:rPr>
          <w:rFonts w:ascii="Arial" w:hAnsi="Arial" w:cs="Arial"/>
          <w:color w:val="222222"/>
          <w:sz w:val="16"/>
          <w:szCs w:val="16"/>
        </w:rPr>
      </w:pPr>
      <w:r w:rsidRPr="000A2920">
        <w:rPr>
          <w:rFonts w:ascii="Arial" w:hAnsi="Arial" w:cs="Arial"/>
          <w:color w:val="222222"/>
          <w:sz w:val="16"/>
          <w:szCs w:val="16"/>
        </w:rPr>
        <w:t>('</w:t>
      </w:r>
      <w:hyperlink r:id="rId73" w:tgtFrame="_blank" w:history="1">
        <w:r w:rsidRPr="000A2920">
          <w:rPr>
            <w:rStyle w:val="Hyperlink"/>
            <w:rFonts w:ascii="Arial" w:hAnsi="Arial" w:cs="Arial"/>
            <w:color w:val="1155CC"/>
            <w:sz w:val="16"/>
            <w:szCs w:val="16"/>
          </w:rPr>
          <w:t>https://www.ece.uic.edu/2017/11/09/professor-danilo-erricolo-named-university-scholar/</w:t>
        </w:r>
      </w:hyperlink>
      <w:r w:rsidRPr="000A2920">
        <w:rPr>
          <w:rFonts w:ascii="Arial" w:hAnsi="Arial" w:cs="Arial"/>
          <w:color w:val="222222"/>
          <w:sz w:val="16"/>
          <w:szCs w:val="16"/>
        </w:rPr>
        <w:t>',</w:t>
      </w:r>
      <w:r w:rsidRPr="000A2920">
        <w:rPr>
          <w:rFonts w:ascii="Arial" w:hAnsi="Arial" w:cs="Arial"/>
          <w:color w:val="222222"/>
          <w:sz w:val="16"/>
          <w:szCs w:val="16"/>
        </w:rPr>
        <w:br/>
        <w:t>0.11563194243497575),</w:t>
      </w:r>
      <w:r w:rsidRPr="000A2920">
        <w:rPr>
          <w:rFonts w:ascii="Arial" w:hAnsi="Arial" w:cs="Arial"/>
          <w:color w:val="222222"/>
          <w:sz w:val="16"/>
          <w:szCs w:val="16"/>
        </w:rPr>
        <w:br/>
      </w:r>
    </w:p>
    <w:p w14:paraId="7C678C71" w14:textId="77777777" w:rsidR="000A2920" w:rsidRDefault="000A2920" w:rsidP="000A2920">
      <w:pPr>
        <w:shd w:val="clear" w:color="auto" w:fill="FFFFFF"/>
        <w:spacing w:line="240" w:lineRule="auto"/>
        <w:jc w:val="left"/>
        <w:rPr>
          <w:rFonts w:ascii="Arial" w:hAnsi="Arial" w:cs="Arial"/>
          <w:color w:val="222222"/>
          <w:sz w:val="16"/>
          <w:szCs w:val="16"/>
        </w:rPr>
      </w:pPr>
      <w:r w:rsidRPr="000A2920">
        <w:rPr>
          <w:rFonts w:ascii="Arial" w:hAnsi="Arial" w:cs="Arial"/>
          <w:color w:val="222222"/>
          <w:sz w:val="16"/>
          <w:szCs w:val="16"/>
        </w:rPr>
        <w:t>('</w:t>
      </w:r>
      <w:hyperlink r:id="rId74" w:tgtFrame="_blank" w:history="1">
        <w:r w:rsidRPr="000A2920">
          <w:rPr>
            <w:rStyle w:val="Hyperlink"/>
            <w:rFonts w:ascii="Arial" w:hAnsi="Arial" w:cs="Arial"/>
            <w:color w:val="1155CC"/>
            <w:sz w:val="16"/>
            <w:szCs w:val="16"/>
          </w:rPr>
          <w:t>https://today.uic.edu/campus-news/campus-newspaper/subscribe-to-uic-today</w:t>
        </w:r>
      </w:hyperlink>
      <w:r w:rsidRPr="000A2920">
        <w:rPr>
          <w:rFonts w:ascii="Arial" w:hAnsi="Arial" w:cs="Arial"/>
          <w:color w:val="222222"/>
          <w:sz w:val="16"/>
          <w:szCs w:val="16"/>
        </w:rPr>
        <w:t>',</w:t>
      </w:r>
      <w:r w:rsidRPr="000A2920">
        <w:rPr>
          <w:rFonts w:ascii="Arial" w:hAnsi="Arial" w:cs="Arial"/>
          <w:color w:val="222222"/>
          <w:sz w:val="16"/>
          <w:szCs w:val="16"/>
        </w:rPr>
        <w:br/>
        <w:t>0.11121013505808203)]</w:t>
      </w:r>
      <w:r w:rsidRPr="000A2920">
        <w:rPr>
          <w:rFonts w:ascii="Arial" w:hAnsi="Arial" w:cs="Arial"/>
          <w:color w:val="222222"/>
          <w:sz w:val="16"/>
          <w:szCs w:val="16"/>
        </w:rPr>
        <w:br/>
      </w:r>
    </w:p>
    <w:p w14:paraId="775ECDB5" w14:textId="77777777" w:rsidR="000A2920" w:rsidRPr="000A2920" w:rsidRDefault="000A2920" w:rsidP="000A2920">
      <w:pPr>
        <w:shd w:val="clear" w:color="auto" w:fill="FFFFFF"/>
        <w:spacing w:line="240" w:lineRule="auto"/>
        <w:jc w:val="left"/>
        <w:rPr>
          <w:rFonts w:ascii="Arial" w:hAnsi="Arial" w:cs="Arial"/>
          <w:color w:val="222222"/>
          <w:sz w:val="16"/>
          <w:szCs w:val="16"/>
          <w:u w:val="single"/>
        </w:rPr>
      </w:pPr>
      <w:r w:rsidRPr="000A2920">
        <w:rPr>
          <w:rFonts w:ascii="Arial" w:hAnsi="Arial" w:cs="Arial"/>
          <w:color w:val="222222"/>
          <w:sz w:val="16"/>
          <w:szCs w:val="16"/>
          <w:u w:val="single"/>
        </w:rPr>
        <w:t>Page Rank Result</w:t>
      </w:r>
      <w:r w:rsidRPr="000A2920">
        <w:rPr>
          <w:rFonts w:ascii="Arial" w:hAnsi="Arial" w:cs="Arial"/>
          <w:color w:val="222222"/>
          <w:sz w:val="16"/>
          <w:szCs w:val="16"/>
          <w:u w:val="single"/>
        </w:rPr>
        <w:br/>
      </w:r>
    </w:p>
    <w:p w14:paraId="17ADDAC0" w14:textId="77777777" w:rsidR="000A2920" w:rsidRDefault="000A2920" w:rsidP="000A2920">
      <w:pPr>
        <w:shd w:val="clear" w:color="auto" w:fill="FFFFFF"/>
        <w:spacing w:line="240" w:lineRule="auto"/>
        <w:jc w:val="left"/>
        <w:rPr>
          <w:rFonts w:ascii="Arial" w:hAnsi="Arial" w:cs="Arial"/>
          <w:color w:val="222222"/>
          <w:sz w:val="16"/>
          <w:szCs w:val="16"/>
        </w:rPr>
      </w:pPr>
      <w:r w:rsidRPr="000A2920">
        <w:rPr>
          <w:rFonts w:ascii="Arial" w:hAnsi="Arial" w:cs="Arial"/>
          <w:color w:val="222222"/>
          <w:sz w:val="16"/>
          <w:szCs w:val="16"/>
        </w:rPr>
        <w:t>[('</w:t>
      </w:r>
      <w:hyperlink r:id="rId75" w:tgtFrame="_blank" w:history="1">
        <w:r w:rsidRPr="000A2920">
          <w:rPr>
            <w:rStyle w:val="Hyperlink"/>
            <w:rFonts w:ascii="Arial" w:hAnsi="Arial" w:cs="Arial"/>
            <w:color w:val="1155CC"/>
            <w:sz w:val="16"/>
            <w:szCs w:val="16"/>
            <w:u w:val="none"/>
          </w:rPr>
          <w:t>https://today.uic.edu/campus-news/campus-newspaper/subscribe-to-uic-today</w:t>
        </w:r>
      </w:hyperlink>
      <w:r w:rsidRPr="000A2920">
        <w:rPr>
          <w:rFonts w:ascii="Arial" w:hAnsi="Arial" w:cs="Arial"/>
          <w:color w:val="222222"/>
          <w:sz w:val="16"/>
          <w:szCs w:val="16"/>
        </w:rPr>
        <w:t>',</w:t>
      </w:r>
      <w:r w:rsidRPr="000A2920">
        <w:rPr>
          <w:rFonts w:ascii="Arial" w:hAnsi="Arial" w:cs="Arial"/>
          <w:color w:val="222222"/>
          <w:sz w:val="16"/>
          <w:szCs w:val="16"/>
        </w:rPr>
        <w:br/>
        <w:t xml:space="preserve">0.005440189282402955), </w:t>
      </w:r>
    </w:p>
    <w:p w14:paraId="3A4C2DB3" w14:textId="77777777" w:rsidR="000A2920" w:rsidRDefault="000A2920" w:rsidP="000A2920">
      <w:pPr>
        <w:shd w:val="clear" w:color="auto" w:fill="FFFFFF"/>
        <w:spacing w:line="240" w:lineRule="auto"/>
        <w:jc w:val="left"/>
        <w:rPr>
          <w:rFonts w:ascii="Arial" w:hAnsi="Arial" w:cs="Arial"/>
          <w:color w:val="222222"/>
          <w:sz w:val="16"/>
          <w:szCs w:val="16"/>
        </w:rPr>
      </w:pPr>
    </w:p>
    <w:p w14:paraId="6E597329" w14:textId="77777777" w:rsidR="000A2920" w:rsidRDefault="000A2920" w:rsidP="000A2920">
      <w:pPr>
        <w:shd w:val="clear" w:color="auto" w:fill="FFFFFF"/>
        <w:spacing w:line="240" w:lineRule="auto"/>
        <w:jc w:val="left"/>
        <w:rPr>
          <w:rFonts w:ascii="Arial" w:hAnsi="Arial" w:cs="Arial"/>
          <w:color w:val="222222"/>
          <w:sz w:val="16"/>
          <w:szCs w:val="16"/>
        </w:rPr>
      </w:pPr>
      <w:r w:rsidRPr="000A2920">
        <w:rPr>
          <w:rFonts w:ascii="Arial" w:hAnsi="Arial" w:cs="Arial"/>
          <w:color w:val="222222"/>
          <w:sz w:val="16"/>
          <w:szCs w:val="16"/>
        </w:rPr>
        <w:t>('</w:t>
      </w:r>
      <w:hyperlink r:id="rId76" w:tgtFrame="_blank" w:history="1">
        <w:r w:rsidRPr="000A2920">
          <w:rPr>
            <w:rStyle w:val="Hyperlink"/>
            <w:rFonts w:ascii="Arial" w:hAnsi="Arial" w:cs="Arial"/>
            <w:color w:val="1155CC"/>
            <w:sz w:val="16"/>
            <w:szCs w:val="16"/>
            <w:u w:val="none"/>
          </w:rPr>
          <w:t>https://today.uic.edu/campus-news</w:t>
        </w:r>
      </w:hyperlink>
      <w:r w:rsidRPr="000A2920">
        <w:rPr>
          <w:rFonts w:ascii="Arial" w:hAnsi="Arial" w:cs="Arial"/>
          <w:color w:val="222222"/>
          <w:sz w:val="16"/>
          <w:szCs w:val="16"/>
        </w:rPr>
        <w:t>',</w:t>
      </w:r>
      <w:r w:rsidRPr="000A2920">
        <w:rPr>
          <w:rFonts w:ascii="Arial" w:hAnsi="Arial" w:cs="Arial"/>
          <w:color w:val="222222"/>
          <w:sz w:val="16"/>
          <w:szCs w:val="16"/>
        </w:rPr>
        <w:br/>
        <w:t>0.004903025957402916),</w:t>
      </w:r>
      <w:r w:rsidRPr="000A2920">
        <w:rPr>
          <w:rFonts w:ascii="Arial" w:hAnsi="Arial" w:cs="Arial"/>
          <w:color w:val="222222"/>
          <w:sz w:val="16"/>
          <w:szCs w:val="16"/>
        </w:rPr>
        <w:br/>
      </w:r>
    </w:p>
    <w:p w14:paraId="40389459" w14:textId="77777777" w:rsidR="000A2920" w:rsidRDefault="000A2920" w:rsidP="000A2920">
      <w:pPr>
        <w:shd w:val="clear" w:color="auto" w:fill="FFFFFF"/>
        <w:spacing w:line="240" w:lineRule="auto"/>
        <w:jc w:val="left"/>
        <w:rPr>
          <w:rFonts w:ascii="Arial" w:hAnsi="Arial" w:cs="Arial"/>
          <w:color w:val="222222"/>
          <w:sz w:val="16"/>
          <w:szCs w:val="16"/>
        </w:rPr>
      </w:pPr>
      <w:r w:rsidRPr="000A2920">
        <w:rPr>
          <w:rFonts w:ascii="Arial" w:hAnsi="Arial" w:cs="Arial"/>
          <w:color w:val="222222"/>
          <w:sz w:val="16"/>
          <w:szCs w:val="16"/>
        </w:rPr>
        <w:t>('</w:t>
      </w:r>
      <w:hyperlink r:id="rId77" w:tgtFrame="_blank" w:history="1">
        <w:r w:rsidRPr="000A2920">
          <w:rPr>
            <w:rStyle w:val="Hyperlink"/>
            <w:rFonts w:ascii="Arial" w:hAnsi="Arial" w:cs="Arial"/>
            <w:color w:val="1155CC"/>
            <w:sz w:val="16"/>
            <w:szCs w:val="16"/>
            <w:u w:val="none"/>
          </w:rPr>
          <w:t>https://today.uic.edu/contact/communicating-on-campus</w:t>
        </w:r>
      </w:hyperlink>
      <w:r w:rsidRPr="000A2920">
        <w:rPr>
          <w:rFonts w:ascii="Arial" w:hAnsi="Arial" w:cs="Arial"/>
          <w:color w:val="222222"/>
          <w:sz w:val="16"/>
          <w:szCs w:val="16"/>
        </w:rPr>
        <w:t>',</w:t>
      </w:r>
      <w:r w:rsidRPr="000A2920">
        <w:rPr>
          <w:rFonts w:ascii="Arial" w:hAnsi="Arial" w:cs="Arial"/>
          <w:color w:val="222222"/>
          <w:sz w:val="16"/>
          <w:szCs w:val="16"/>
        </w:rPr>
        <w:br/>
        <w:t>0.00485850024505115),</w:t>
      </w:r>
      <w:r w:rsidRPr="000A2920">
        <w:rPr>
          <w:rFonts w:ascii="Arial" w:hAnsi="Arial" w:cs="Arial"/>
          <w:color w:val="222222"/>
          <w:sz w:val="16"/>
          <w:szCs w:val="16"/>
        </w:rPr>
        <w:br/>
      </w:r>
    </w:p>
    <w:p w14:paraId="751385E5" w14:textId="77777777" w:rsidR="000A2920" w:rsidRDefault="000A2920" w:rsidP="000A2920">
      <w:pPr>
        <w:shd w:val="clear" w:color="auto" w:fill="FFFFFF"/>
        <w:spacing w:line="240" w:lineRule="auto"/>
        <w:jc w:val="left"/>
        <w:rPr>
          <w:rFonts w:ascii="Arial" w:hAnsi="Arial" w:cs="Arial"/>
          <w:color w:val="222222"/>
          <w:sz w:val="16"/>
          <w:szCs w:val="16"/>
        </w:rPr>
      </w:pPr>
      <w:r w:rsidRPr="000A2920">
        <w:rPr>
          <w:rFonts w:ascii="Arial" w:hAnsi="Arial" w:cs="Arial"/>
          <w:color w:val="222222"/>
          <w:sz w:val="16"/>
          <w:szCs w:val="16"/>
        </w:rPr>
        <w:t>('</w:t>
      </w:r>
      <w:hyperlink r:id="rId78" w:tgtFrame="_blank" w:history="1">
        <w:r w:rsidRPr="000A2920">
          <w:rPr>
            <w:rStyle w:val="Hyperlink"/>
            <w:rFonts w:ascii="Arial" w:hAnsi="Arial" w:cs="Arial"/>
            <w:color w:val="1155CC"/>
            <w:sz w:val="16"/>
            <w:szCs w:val="16"/>
            <w:u w:val="none"/>
          </w:rPr>
          <w:t>https://today.uic.edu/contact/communicating-on-campus/sending-massmails-dddh</w:t>
        </w:r>
      </w:hyperlink>
      <w:r w:rsidRPr="000A2920">
        <w:rPr>
          <w:rFonts w:ascii="Arial" w:hAnsi="Arial" w:cs="Arial"/>
          <w:color w:val="222222"/>
          <w:sz w:val="16"/>
          <w:szCs w:val="16"/>
        </w:rPr>
        <w:t>',</w:t>
      </w:r>
      <w:r w:rsidRPr="000A2920">
        <w:rPr>
          <w:rFonts w:ascii="Arial" w:hAnsi="Arial" w:cs="Arial"/>
          <w:color w:val="222222"/>
          <w:sz w:val="16"/>
          <w:szCs w:val="16"/>
        </w:rPr>
        <w:br/>
        <w:t xml:space="preserve">0.004832638083454758), </w:t>
      </w:r>
    </w:p>
    <w:p w14:paraId="0F362CB4" w14:textId="77777777" w:rsidR="000A2920" w:rsidRDefault="000A2920" w:rsidP="000A2920">
      <w:pPr>
        <w:shd w:val="clear" w:color="auto" w:fill="FFFFFF"/>
        <w:spacing w:line="240" w:lineRule="auto"/>
        <w:jc w:val="left"/>
        <w:rPr>
          <w:rFonts w:ascii="Arial" w:hAnsi="Arial" w:cs="Arial"/>
          <w:color w:val="222222"/>
          <w:sz w:val="16"/>
          <w:szCs w:val="16"/>
        </w:rPr>
      </w:pPr>
    </w:p>
    <w:p w14:paraId="21E76A05" w14:textId="77777777" w:rsidR="000A2920" w:rsidRDefault="000A2920" w:rsidP="000A2920">
      <w:pPr>
        <w:shd w:val="clear" w:color="auto" w:fill="FFFFFF"/>
        <w:spacing w:line="240" w:lineRule="auto"/>
        <w:jc w:val="left"/>
        <w:rPr>
          <w:rFonts w:ascii="Arial" w:hAnsi="Arial" w:cs="Arial"/>
          <w:color w:val="222222"/>
          <w:sz w:val="16"/>
          <w:szCs w:val="16"/>
        </w:rPr>
      </w:pPr>
      <w:r w:rsidRPr="000A2920">
        <w:rPr>
          <w:rFonts w:ascii="Arial" w:hAnsi="Arial" w:cs="Arial"/>
          <w:color w:val="222222"/>
          <w:sz w:val="16"/>
          <w:szCs w:val="16"/>
        </w:rPr>
        <w:t>('</w:t>
      </w:r>
      <w:hyperlink r:id="rId79" w:tgtFrame="_blank" w:history="1">
        <w:r w:rsidRPr="000A2920">
          <w:rPr>
            <w:rStyle w:val="Hyperlink"/>
            <w:rFonts w:ascii="Arial" w:hAnsi="Arial" w:cs="Arial"/>
            <w:color w:val="1155CC"/>
            <w:sz w:val="16"/>
            <w:szCs w:val="16"/>
            <w:u w:val="none"/>
          </w:rPr>
          <w:t>https://today.uic.edu/contact</w:t>
        </w:r>
      </w:hyperlink>
      <w:r w:rsidRPr="000A2920">
        <w:rPr>
          <w:rFonts w:ascii="Arial" w:hAnsi="Arial" w:cs="Arial"/>
          <w:color w:val="222222"/>
          <w:sz w:val="16"/>
          <w:szCs w:val="16"/>
        </w:rPr>
        <w:t>',</w:t>
      </w:r>
      <w:r w:rsidRPr="000A2920">
        <w:rPr>
          <w:rFonts w:ascii="Arial" w:hAnsi="Arial" w:cs="Arial"/>
          <w:color w:val="222222"/>
          <w:sz w:val="16"/>
          <w:szCs w:val="16"/>
        </w:rPr>
        <w:br/>
        <w:t>0.004804783592836042),</w:t>
      </w:r>
      <w:r w:rsidRPr="000A2920">
        <w:rPr>
          <w:rFonts w:ascii="Arial" w:hAnsi="Arial" w:cs="Arial"/>
          <w:color w:val="222222"/>
          <w:sz w:val="16"/>
          <w:szCs w:val="16"/>
        </w:rPr>
        <w:br/>
      </w:r>
    </w:p>
    <w:p w14:paraId="7CB627C4" w14:textId="77777777" w:rsidR="000A2920" w:rsidRDefault="000A2920" w:rsidP="000A2920">
      <w:pPr>
        <w:shd w:val="clear" w:color="auto" w:fill="FFFFFF"/>
        <w:spacing w:line="240" w:lineRule="auto"/>
        <w:jc w:val="left"/>
        <w:rPr>
          <w:rFonts w:ascii="Arial" w:hAnsi="Arial" w:cs="Arial"/>
          <w:color w:val="222222"/>
          <w:sz w:val="16"/>
          <w:szCs w:val="16"/>
        </w:rPr>
      </w:pPr>
      <w:r w:rsidRPr="000A2920">
        <w:rPr>
          <w:rFonts w:ascii="Arial" w:hAnsi="Arial" w:cs="Arial"/>
          <w:color w:val="222222"/>
          <w:sz w:val="16"/>
          <w:szCs w:val="16"/>
        </w:rPr>
        <w:t>('</w:t>
      </w:r>
      <w:hyperlink r:id="rId80" w:tgtFrame="_blank" w:history="1">
        <w:r w:rsidRPr="000A2920">
          <w:rPr>
            <w:rStyle w:val="Hyperlink"/>
            <w:rFonts w:ascii="Arial" w:hAnsi="Arial" w:cs="Arial"/>
            <w:color w:val="1155CC"/>
            <w:sz w:val="16"/>
            <w:szCs w:val="16"/>
            <w:u w:val="none"/>
          </w:rPr>
          <w:t>https://today.uic.edu/campus-news/campus-newspaper</w:t>
        </w:r>
      </w:hyperlink>
      <w:r w:rsidRPr="000A2920">
        <w:rPr>
          <w:rFonts w:ascii="Arial" w:hAnsi="Arial" w:cs="Arial"/>
          <w:color w:val="222222"/>
          <w:sz w:val="16"/>
          <w:szCs w:val="16"/>
        </w:rPr>
        <w:t>',</w:t>
      </w:r>
      <w:r w:rsidRPr="000A2920">
        <w:rPr>
          <w:rFonts w:ascii="Arial" w:hAnsi="Arial" w:cs="Arial"/>
          <w:color w:val="222222"/>
          <w:sz w:val="16"/>
          <w:szCs w:val="16"/>
        </w:rPr>
        <w:br/>
        <w:t>0.004757232310330939),</w:t>
      </w:r>
      <w:r w:rsidRPr="000A2920">
        <w:rPr>
          <w:rFonts w:ascii="Arial" w:hAnsi="Arial" w:cs="Arial"/>
          <w:color w:val="222222"/>
          <w:sz w:val="16"/>
          <w:szCs w:val="16"/>
        </w:rPr>
        <w:br/>
      </w:r>
    </w:p>
    <w:p w14:paraId="43AF5AD7" w14:textId="77777777" w:rsidR="000A2920" w:rsidRDefault="000A2920" w:rsidP="000A2920">
      <w:pPr>
        <w:shd w:val="clear" w:color="auto" w:fill="FFFFFF"/>
        <w:spacing w:line="240" w:lineRule="auto"/>
        <w:jc w:val="left"/>
        <w:rPr>
          <w:rFonts w:ascii="Arial" w:hAnsi="Arial" w:cs="Arial"/>
          <w:color w:val="222222"/>
          <w:sz w:val="16"/>
          <w:szCs w:val="16"/>
        </w:rPr>
      </w:pPr>
      <w:r w:rsidRPr="000A2920">
        <w:rPr>
          <w:rFonts w:ascii="Arial" w:hAnsi="Arial" w:cs="Arial"/>
          <w:color w:val="222222"/>
          <w:sz w:val="16"/>
          <w:szCs w:val="16"/>
        </w:rPr>
        <w:t>('</w:t>
      </w:r>
      <w:hyperlink r:id="rId81" w:tgtFrame="_blank" w:history="1">
        <w:r w:rsidRPr="000A2920">
          <w:rPr>
            <w:rStyle w:val="Hyperlink"/>
            <w:rFonts w:ascii="Arial" w:hAnsi="Arial" w:cs="Arial"/>
            <w:color w:val="1155CC"/>
            <w:sz w:val="16"/>
            <w:szCs w:val="16"/>
            <w:u w:val="none"/>
          </w:rPr>
          <w:t>https://today.uic.edu/contact/communicating-on-campus/submit-announcements</w:t>
        </w:r>
      </w:hyperlink>
      <w:r w:rsidRPr="000A2920">
        <w:rPr>
          <w:rFonts w:ascii="Arial" w:hAnsi="Arial" w:cs="Arial"/>
          <w:color w:val="222222"/>
          <w:sz w:val="16"/>
          <w:szCs w:val="16"/>
        </w:rPr>
        <w:t>',</w:t>
      </w:r>
      <w:r w:rsidRPr="000A2920">
        <w:rPr>
          <w:rFonts w:ascii="Arial" w:hAnsi="Arial" w:cs="Arial"/>
          <w:color w:val="222222"/>
          <w:sz w:val="16"/>
          <w:szCs w:val="16"/>
        </w:rPr>
        <w:br/>
        <w:t xml:space="preserve">0.004658456821720066), </w:t>
      </w:r>
    </w:p>
    <w:p w14:paraId="6A5B766A" w14:textId="77777777" w:rsidR="000A2920" w:rsidRDefault="000A2920" w:rsidP="000A2920">
      <w:pPr>
        <w:shd w:val="clear" w:color="auto" w:fill="FFFFFF"/>
        <w:spacing w:line="240" w:lineRule="auto"/>
        <w:jc w:val="left"/>
        <w:rPr>
          <w:rFonts w:ascii="Arial" w:hAnsi="Arial" w:cs="Arial"/>
          <w:color w:val="222222"/>
          <w:sz w:val="16"/>
          <w:szCs w:val="16"/>
        </w:rPr>
      </w:pPr>
    </w:p>
    <w:p w14:paraId="4B404FEB" w14:textId="77777777" w:rsidR="000A2920" w:rsidRDefault="000A2920" w:rsidP="000A2920">
      <w:pPr>
        <w:shd w:val="clear" w:color="auto" w:fill="FFFFFF"/>
        <w:spacing w:line="240" w:lineRule="auto"/>
        <w:jc w:val="left"/>
        <w:rPr>
          <w:rFonts w:ascii="Arial" w:hAnsi="Arial" w:cs="Arial"/>
          <w:color w:val="222222"/>
          <w:sz w:val="16"/>
          <w:szCs w:val="16"/>
        </w:rPr>
      </w:pPr>
      <w:r w:rsidRPr="000A2920">
        <w:rPr>
          <w:rFonts w:ascii="Arial" w:hAnsi="Arial" w:cs="Arial"/>
          <w:color w:val="222222"/>
          <w:sz w:val="16"/>
          <w:szCs w:val="16"/>
        </w:rPr>
        <w:t>('</w:t>
      </w:r>
      <w:hyperlink r:id="rId82" w:tgtFrame="_blank" w:history="1">
        <w:r w:rsidRPr="000A2920">
          <w:rPr>
            <w:rStyle w:val="Hyperlink"/>
            <w:rFonts w:ascii="Arial" w:hAnsi="Arial" w:cs="Arial"/>
            <w:color w:val="1155CC"/>
            <w:sz w:val="16"/>
            <w:szCs w:val="16"/>
            <w:u w:val="none"/>
          </w:rPr>
          <w:t>http://engineering.uic.edu/expo-2018/</w:t>
        </w:r>
      </w:hyperlink>
      <w:r w:rsidRPr="000A2920">
        <w:rPr>
          <w:rFonts w:ascii="Arial" w:hAnsi="Arial" w:cs="Arial"/>
          <w:color w:val="222222"/>
          <w:sz w:val="16"/>
          <w:szCs w:val="16"/>
        </w:rPr>
        <w:t>',</w:t>
      </w:r>
      <w:r w:rsidRPr="000A2920">
        <w:rPr>
          <w:rFonts w:ascii="Arial" w:hAnsi="Arial" w:cs="Arial"/>
          <w:color w:val="222222"/>
          <w:sz w:val="16"/>
          <w:szCs w:val="16"/>
        </w:rPr>
        <w:br/>
        <w:t>0.0019217734765484083),</w:t>
      </w:r>
    </w:p>
    <w:p w14:paraId="1CA33728" w14:textId="77777777" w:rsidR="000A2920" w:rsidRDefault="000A2920" w:rsidP="000A2920">
      <w:pPr>
        <w:shd w:val="clear" w:color="auto" w:fill="FFFFFF"/>
        <w:spacing w:line="240" w:lineRule="auto"/>
        <w:jc w:val="left"/>
        <w:rPr>
          <w:rFonts w:ascii="Arial" w:hAnsi="Arial" w:cs="Arial"/>
          <w:color w:val="222222"/>
          <w:sz w:val="16"/>
          <w:szCs w:val="16"/>
        </w:rPr>
      </w:pPr>
    </w:p>
    <w:p w14:paraId="40B0CAC4" w14:textId="77777777" w:rsidR="000A2920" w:rsidRDefault="000A2920" w:rsidP="000A2920">
      <w:pPr>
        <w:shd w:val="clear" w:color="auto" w:fill="FFFFFF"/>
        <w:spacing w:line="240" w:lineRule="auto"/>
        <w:jc w:val="left"/>
        <w:rPr>
          <w:rFonts w:ascii="Arial" w:hAnsi="Arial" w:cs="Arial"/>
          <w:color w:val="222222"/>
          <w:sz w:val="16"/>
          <w:szCs w:val="16"/>
        </w:rPr>
      </w:pPr>
      <w:r w:rsidRPr="000A2920">
        <w:rPr>
          <w:rFonts w:ascii="Arial" w:hAnsi="Arial" w:cs="Arial"/>
          <w:color w:val="222222"/>
          <w:sz w:val="16"/>
          <w:szCs w:val="16"/>
        </w:rPr>
        <w:t>('</w:t>
      </w:r>
      <w:hyperlink r:id="rId83" w:tgtFrame="_blank" w:history="1">
        <w:r w:rsidRPr="000A2920">
          <w:rPr>
            <w:rStyle w:val="Hyperlink"/>
            <w:rFonts w:ascii="Arial" w:hAnsi="Arial" w:cs="Arial"/>
            <w:color w:val="1155CC"/>
            <w:sz w:val="16"/>
            <w:szCs w:val="16"/>
            <w:u w:val="none"/>
          </w:rPr>
          <w:t>http://advance.uic.edu/giving/</w:t>
        </w:r>
      </w:hyperlink>
      <w:r w:rsidRPr="000A2920">
        <w:rPr>
          <w:rFonts w:ascii="Arial" w:hAnsi="Arial" w:cs="Arial"/>
          <w:color w:val="222222"/>
          <w:sz w:val="16"/>
          <w:szCs w:val="16"/>
        </w:rPr>
        <w:t>',</w:t>
      </w:r>
      <w:r w:rsidRPr="000A2920">
        <w:rPr>
          <w:rFonts w:ascii="Arial" w:hAnsi="Arial" w:cs="Arial"/>
          <w:color w:val="222222"/>
          <w:sz w:val="16"/>
          <w:szCs w:val="16"/>
        </w:rPr>
        <w:br/>
        <w:t xml:space="preserve">0.0011545658886752924), </w:t>
      </w:r>
    </w:p>
    <w:p w14:paraId="4441A15E" w14:textId="77777777" w:rsidR="000A2920" w:rsidRDefault="000A2920" w:rsidP="000A2920">
      <w:pPr>
        <w:shd w:val="clear" w:color="auto" w:fill="FFFFFF"/>
        <w:spacing w:line="240" w:lineRule="auto"/>
        <w:jc w:val="left"/>
        <w:rPr>
          <w:rFonts w:ascii="Arial" w:hAnsi="Arial" w:cs="Arial"/>
          <w:color w:val="222222"/>
          <w:sz w:val="16"/>
          <w:szCs w:val="16"/>
        </w:rPr>
      </w:pPr>
    </w:p>
    <w:p w14:paraId="2CBFD35C" w14:textId="595F9E1D" w:rsidR="000A2920" w:rsidRPr="000A2920" w:rsidRDefault="000A2920" w:rsidP="000A2920">
      <w:pPr>
        <w:shd w:val="clear" w:color="auto" w:fill="FFFFFF"/>
        <w:spacing w:line="240" w:lineRule="auto"/>
        <w:jc w:val="left"/>
        <w:rPr>
          <w:rFonts w:ascii="Arial" w:eastAsia="Times New Roman" w:hAnsi="Arial" w:cs="Arial"/>
          <w:color w:val="222222"/>
          <w:sz w:val="24"/>
          <w:szCs w:val="24"/>
        </w:rPr>
      </w:pPr>
      <w:r w:rsidRPr="000A2920">
        <w:rPr>
          <w:rFonts w:ascii="Arial" w:hAnsi="Arial" w:cs="Arial"/>
          <w:color w:val="222222"/>
          <w:sz w:val="16"/>
          <w:szCs w:val="16"/>
        </w:rPr>
        <w:t>('</w:t>
      </w:r>
      <w:hyperlink r:id="rId84" w:tgtFrame="_blank" w:history="1">
        <w:r w:rsidRPr="000A2920">
          <w:rPr>
            <w:rStyle w:val="Hyperlink"/>
            <w:rFonts w:ascii="Arial" w:hAnsi="Arial" w:cs="Arial"/>
            <w:color w:val="1155CC"/>
            <w:sz w:val="16"/>
            <w:szCs w:val="16"/>
            <w:u w:val="none"/>
          </w:rPr>
          <w:t>https://engineering.uic.edu/expo-2018/</w:t>
        </w:r>
      </w:hyperlink>
      <w:r w:rsidRPr="000A2920">
        <w:rPr>
          <w:rFonts w:ascii="Arial" w:hAnsi="Arial" w:cs="Arial"/>
          <w:color w:val="222222"/>
          <w:sz w:val="16"/>
          <w:szCs w:val="16"/>
        </w:rPr>
        <w:t>',</w:t>
      </w:r>
      <w:r w:rsidRPr="000A2920">
        <w:rPr>
          <w:rFonts w:ascii="Arial" w:hAnsi="Arial" w:cs="Arial"/>
          <w:color w:val="222222"/>
          <w:sz w:val="16"/>
          <w:szCs w:val="16"/>
        </w:rPr>
        <w:br/>
        <w:t>0.001121191721447588)]</w:t>
      </w:r>
    </w:p>
    <w:p w14:paraId="5D235F87" w14:textId="7FA66B2F" w:rsidR="000A2920" w:rsidRDefault="000A2920" w:rsidP="000A2920">
      <w:pPr>
        <w:shd w:val="clear" w:color="auto" w:fill="FFFFFF"/>
        <w:rPr>
          <w:rFonts w:ascii="Arial" w:hAnsi="Arial" w:cs="Arial"/>
          <w:color w:val="222222"/>
        </w:rPr>
      </w:pPr>
    </w:p>
    <w:p w14:paraId="2E6AD945" w14:textId="77777777" w:rsidR="001C4C48" w:rsidRDefault="001C4C48" w:rsidP="000A2920">
      <w:pPr>
        <w:shd w:val="clear" w:color="auto" w:fill="FFFFFF"/>
        <w:rPr>
          <w:rFonts w:ascii="Arial" w:hAnsi="Arial" w:cs="Arial"/>
          <w:color w:val="222222"/>
        </w:rPr>
      </w:pPr>
    </w:p>
    <w:p w14:paraId="48C902B6" w14:textId="0046D652" w:rsidR="000A2920" w:rsidRDefault="000A2920" w:rsidP="005E50A8">
      <w:pPr>
        <w:pStyle w:val="AbsHead"/>
      </w:pPr>
      <w:r>
        <w:t>d. Search word – “recreation”</w:t>
      </w:r>
    </w:p>
    <w:p w14:paraId="3898BEB6" w14:textId="77777777" w:rsidR="000A2920" w:rsidRDefault="000A2920" w:rsidP="005E50A8">
      <w:pPr>
        <w:pStyle w:val="AbsHead"/>
      </w:pPr>
    </w:p>
    <w:p w14:paraId="5DE59681" w14:textId="3907E27A" w:rsidR="00C929B0" w:rsidRDefault="000A2920" w:rsidP="005E50A8">
      <w:pPr>
        <w:pStyle w:val="AbsHead"/>
      </w:pPr>
      <w:r>
        <w:rPr>
          <w:noProof/>
        </w:rPr>
        <w:drawing>
          <wp:inline distT="0" distB="0" distL="0" distR="0" wp14:anchorId="48A0123B" wp14:editId="1CFA4ED5">
            <wp:extent cx="3048000" cy="990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048000" cy="990600"/>
                    </a:xfrm>
                    <a:prstGeom prst="rect">
                      <a:avLst/>
                    </a:prstGeom>
                    <a:noFill/>
                    <a:ln>
                      <a:noFill/>
                    </a:ln>
                  </pic:spPr>
                </pic:pic>
              </a:graphicData>
            </a:graphic>
          </wp:inline>
        </w:drawing>
      </w:r>
    </w:p>
    <w:p w14:paraId="7E883F9A" w14:textId="4BFCFC9E" w:rsidR="00977F30" w:rsidRDefault="00977F30" w:rsidP="005E50A8">
      <w:pPr>
        <w:pStyle w:val="AbsHead"/>
      </w:pPr>
    </w:p>
    <w:p w14:paraId="7EAAF1C7" w14:textId="77777777" w:rsidR="00977F30" w:rsidRDefault="00977F30" w:rsidP="005E50A8">
      <w:pPr>
        <w:pStyle w:val="AbsHead"/>
      </w:pPr>
      <w:r>
        <w:lastRenderedPageBreak/>
        <w:t>TF-IDF Result</w:t>
      </w:r>
    </w:p>
    <w:p w14:paraId="4C65D83A" w14:textId="77777777" w:rsidR="00977F30" w:rsidRDefault="00977F30" w:rsidP="005E50A8">
      <w:pPr>
        <w:pStyle w:val="AbsHead"/>
      </w:pPr>
      <w:r>
        <w:br/>
        <w:t>[('</w:t>
      </w:r>
      <w:hyperlink r:id="rId86" w:tgtFrame="_blank" w:history="1">
        <w:r>
          <w:rPr>
            <w:rStyle w:val="Hyperlink"/>
            <w:color w:val="1155CC"/>
          </w:rPr>
          <w:t>http://recreation.uic.edu/</w:t>
        </w:r>
      </w:hyperlink>
      <w:r>
        <w:t>', 0.35298942793138044),</w:t>
      </w:r>
      <w:r>
        <w:br/>
      </w:r>
    </w:p>
    <w:p w14:paraId="7AADE223" w14:textId="77777777" w:rsidR="00977F30" w:rsidRDefault="00977F30" w:rsidP="005E50A8">
      <w:pPr>
        <w:pStyle w:val="AbsHead"/>
      </w:pPr>
      <w:r>
        <w:t>('</w:t>
      </w:r>
      <w:hyperlink r:id="rId87" w:tgtFrame="_blank" w:history="1">
        <w:r>
          <w:rPr>
            <w:rStyle w:val="Hyperlink"/>
            <w:color w:val="1155CC"/>
          </w:rPr>
          <w:t>http://recreation.uic.edu</w:t>
        </w:r>
      </w:hyperlink>
      <w:r>
        <w:t>', 0.35298942793138044),</w:t>
      </w:r>
      <w:r>
        <w:br/>
      </w:r>
    </w:p>
    <w:p w14:paraId="77BDF198" w14:textId="77777777" w:rsidR="00977F30" w:rsidRDefault="00977F30" w:rsidP="005E50A8">
      <w:pPr>
        <w:pStyle w:val="AbsHead"/>
      </w:pPr>
      <w:r>
        <w:t>('</w:t>
      </w:r>
      <w:hyperlink r:id="rId88" w:tgtFrame="_blank" w:history="1">
        <w:r>
          <w:rPr>
            <w:rStyle w:val="Hyperlink"/>
            <w:color w:val="1155CC"/>
          </w:rPr>
          <w:t>http://economicimpact.uic.edu/</w:t>
        </w:r>
      </w:hyperlink>
      <w:r>
        <w:t>', 0.18531244133102914),</w:t>
      </w:r>
      <w:r>
        <w:br/>
      </w:r>
    </w:p>
    <w:p w14:paraId="5653725B" w14:textId="77777777" w:rsidR="00977F30" w:rsidRDefault="00977F30" w:rsidP="005E50A8">
      <w:pPr>
        <w:pStyle w:val="AbsHead"/>
      </w:pPr>
      <w:r>
        <w:t>('</w:t>
      </w:r>
      <w:hyperlink r:id="rId89" w:tgtFrame="_blank" w:history="1">
        <w:r>
          <w:rPr>
            <w:rStyle w:val="Hyperlink"/>
            <w:color w:val="1155CC"/>
          </w:rPr>
          <w:t>https://today.uic.edu/uic-resource-guide</w:t>
        </w:r>
      </w:hyperlink>
      <w:r>
        <w:t>', 0.15106878441405536),</w:t>
      </w:r>
      <w:r>
        <w:br/>
      </w:r>
    </w:p>
    <w:p w14:paraId="56ECC8CC" w14:textId="77777777" w:rsidR="00977F30" w:rsidRDefault="00977F30" w:rsidP="005E50A8">
      <w:pPr>
        <w:pStyle w:val="AbsHead"/>
      </w:pPr>
      <w:r>
        <w:t>('</w:t>
      </w:r>
      <w:hyperlink r:id="rId90" w:tgtFrame="_blank" w:history="1">
        <w:r>
          <w:rPr>
            <w:rStyle w:val="Hyperlink"/>
            <w:color w:val="1155CC"/>
          </w:rPr>
          <w:t>http://www.uic.edu/life-at-uic</w:t>
        </w:r>
      </w:hyperlink>
      <w:r>
        <w:t>', 0.09872942601574762),</w:t>
      </w:r>
      <w:r>
        <w:br/>
      </w:r>
    </w:p>
    <w:p w14:paraId="35D9E6E3" w14:textId="77777777" w:rsidR="00977F30" w:rsidRDefault="00977F30" w:rsidP="005E50A8">
      <w:pPr>
        <w:pStyle w:val="AbsHead"/>
      </w:pPr>
      <w:r>
        <w:t>('</w:t>
      </w:r>
      <w:hyperlink r:id="rId91" w:tgtFrame="_blank" w:history="1">
        <w:r>
          <w:rPr>
            <w:rStyle w:val="Hyperlink"/>
            <w:color w:val="1155CC"/>
          </w:rPr>
          <w:t>https://housing.uic.edu/affiliate/</w:t>
        </w:r>
      </w:hyperlink>
      <w:r>
        <w:t>', 0.09420777906274258),</w:t>
      </w:r>
      <w:r>
        <w:br/>
      </w:r>
    </w:p>
    <w:p w14:paraId="2F1C7359" w14:textId="77777777" w:rsidR="00977F30" w:rsidRDefault="00977F30" w:rsidP="005E50A8">
      <w:pPr>
        <w:pStyle w:val="AbsHead"/>
      </w:pPr>
      <w:r>
        <w:t>('</w:t>
      </w:r>
      <w:hyperlink r:id="rId92" w:tgtFrame="_blank" w:history="1">
        <w:r>
          <w:rPr>
            <w:rStyle w:val="Hyperlink"/>
            <w:color w:val="1155CC"/>
          </w:rPr>
          <w:t>https://today.uic.edu/resources/current-students</w:t>
        </w:r>
      </w:hyperlink>
      <w:r>
        <w:t>',</w:t>
      </w:r>
      <w:r>
        <w:br/>
        <w:t>0.05796213964645835),</w:t>
      </w:r>
      <w:r>
        <w:br/>
      </w:r>
    </w:p>
    <w:p w14:paraId="204D97AB" w14:textId="77777777" w:rsidR="00977F30" w:rsidRDefault="00977F30" w:rsidP="005E50A8">
      <w:pPr>
        <w:pStyle w:val="AbsHead"/>
      </w:pPr>
      <w:r>
        <w:t>('</w:t>
      </w:r>
      <w:hyperlink r:id="rId93" w:tgtFrame="_blank" w:history="1">
        <w:r>
          <w:rPr>
            <w:rStyle w:val="Hyperlink"/>
            <w:color w:val="1155CC"/>
          </w:rPr>
          <w:t>https://today.uic.edu/uics-mission-to-model-life-on-saturns-moon-in-the-lab</w:t>
        </w:r>
      </w:hyperlink>
      <w:r>
        <w:t>',</w:t>
      </w:r>
      <w:r>
        <w:br/>
        <w:t>0.046070345319421446),</w:t>
      </w:r>
    </w:p>
    <w:p w14:paraId="7B464185" w14:textId="77777777" w:rsidR="00977F30" w:rsidRDefault="00977F30" w:rsidP="005E50A8">
      <w:pPr>
        <w:pStyle w:val="AbsHead"/>
      </w:pPr>
      <w:r>
        <w:br/>
        <w:t>('</w:t>
      </w:r>
      <w:hyperlink r:id="rId94" w:tgtFrame="_blank" w:history="1">
        <w:r>
          <w:rPr>
            <w:rStyle w:val="Hyperlink"/>
            <w:color w:val="1155CC"/>
          </w:rPr>
          <w:t>https://www.ece.uic.edu/2018/06/01/ece-students-show-talent-and-ingenuity-at-design-expo/</w:t>
        </w:r>
      </w:hyperlink>
      <w:r>
        <w:t>',</w:t>
      </w:r>
      <w:r>
        <w:br/>
        <w:t>0.037861039564229725),</w:t>
      </w:r>
    </w:p>
    <w:p w14:paraId="00ADFDC6" w14:textId="77777777" w:rsidR="00977F30" w:rsidRDefault="00977F30" w:rsidP="005E50A8">
      <w:pPr>
        <w:pStyle w:val="AbsHead"/>
      </w:pPr>
      <w:r>
        <w:br/>
        <w:t>('</w:t>
      </w:r>
      <w:hyperlink r:id="rId95" w:anchor="respond" w:tgtFrame="_blank" w:history="1">
        <w:r>
          <w:rPr>
            <w:rStyle w:val="Hyperlink"/>
            <w:color w:val="1155CC"/>
          </w:rPr>
          <w:t>https://www.ece.uic.edu/2018/06/01/ece-students-show-talent-and-ingenuity-at-design-expo/#respond</w:t>
        </w:r>
      </w:hyperlink>
      <w:r>
        <w:t>',</w:t>
      </w:r>
      <w:r>
        <w:br/>
        <w:t>0.037861039564229725)]</w:t>
      </w:r>
    </w:p>
    <w:p w14:paraId="038C691F" w14:textId="77777777" w:rsidR="00977F30" w:rsidRDefault="00977F30" w:rsidP="005E50A8">
      <w:pPr>
        <w:pStyle w:val="AbsHead"/>
      </w:pPr>
      <w:r>
        <w:br/>
      </w:r>
      <w:r w:rsidRPr="00977F30">
        <w:t>Page Rank Result</w:t>
      </w:r>
    </w:p>
    <w:p w14:paraId="4D6D7BB7" w14:textId="77777777" w:rsidR="00977F30" w:rsidRDefault="00977F30" w:rsidP="005E50A8">
      <w:pPr>
        <w:pStyle w:val="AbsHead"/>
      </w:pPr>
      <w:r>
        <w:br/>
        <w:t>[('</w:t>
      </w:r>
      <w:hyperlink r:id="rId96" w:tgtFrame="_blank" w:history="1">
        <w:r>
          <w:rPr>
            <w:rStyle w:val="Hyperlink"/>
            <w:color w:val="1155CC"/>
          </w:rPr>
          <w:t>https://today.uic.edu/resources/current-students</w:t>
        </w:r>
      </w:hyperlink>
      <w:r>
        <w:t>',</w:t>
      </w:r>
      <w:r>
        <w:br/>
        <w:t xml:space="preserve">0.006846571819229522), </w:t>
      </w:r>
    </w:p>
    <w:p w14:paraId="57BAB2C3" w14:textId="77777777" w:rsidR="00977F30" w:rsidRDefault="00977F30" w:rsidP="005E50A8">
      <w:pPr>
        <w:pStyle w:val="AbsHead"/>
      </w:pPr>
      <w:r>
        <w:t>('</w:t>
      </w:r>
      <w:hyperlink r:id="rId97" w:tgtFrame="_blank" w:history="1">
        <w:r>
          <w:rPr>
            <w:rStyle w:val="Hyperlink"/>
            <w:color w:val="1155CC"/>
          </w:rPr>
          <w:t>http://www.uic.edu/life-at-uic</w:t>
        </w:r>
      </w:hyperlink>
      <w:r>
        <w:t>',</w:t>
      </w:r>
      <w:r>
        <w:br/>
        <w:t xml:space="preserve">0.0010663070033658862), </w:t>
      </w:r>
    </w:p>
    <w:p w14:paraId="3CB97548" w14:textId="77777777" w:rsidR="00977F30" w:rsidRDefault="00977F30" w:rsidP="005E50A8">
      <w:pPr>
        <w:pStyle w:val="AbsHead"/>
      </w:pPr>
      <w:r>
        <w:t>('</w:t>
      </w:r>
      <w:hyperlink r:id="rId98" w:tgtFrame="_blank" w:history="1">
        <w:r>
          <w:rPr>
            <w:rStyle w:val="Hyperlink"/>
            <w:color w:val="1155CC"/>
          </w:rPr>
          <w:t>https://today.uic.edu/uic-resource-guide</w:t>
        </w:r>
      </w:hyperlink>
      <w:r>
        <w:t>',</w:t>
      </w:r>
      <w:r>
        <w:br/>
        <w:t>0.0010610860147953084),</w:t>
      </w:r>
      <w:r>
        <w:br/>
      </w:r>
    </w:p>
    <w:p w14:paraId="56E8341A" w14:textId="77777777" w:rsidR="00977F30" w:rsidRDefault="00977F30" w:rsidP="005E50A8">
      <w:pPr>
        <w:pStyle w:val="AbsHead"/>
      </w:pPr>
      <w:r>
        <w:t>('</w:t>
      </w:r>
      <w:hyperlink r:id="rId99" w:tgtFrame="_blank" w:history="1">
        <w:r>
          <w:rPr>
            <w:rStyle w:val="Hyperlink"/>
            <w:color w:val="1155CC"/>
          </w:rPr>
          <w:t>https://www.ece.uic.edu/2018/06/01/ece-students-show-talent-and-ingenuity-at-design-expo/</w:t>
        </w:r>
      </w:hyperlink>
      <w:r>
        <w:t>',</w:t>
      </w:r>
      <w:r>
        <w:br/>
        <w:t>0.0009217277111277015),</w:t>
      </w:r>
      <w:r>
        <w:br/>
      </w:r>
    </w:p>
    <w:p w14:paraId="67918745" w14:textId="77777777" w:rsidR="00977F30" w:rsidRDefault="00977F30" w:rsidP="005E50A8">
      <w:pPr>
        <w:pStyle w:val="AbsHead"/>
      </w:pPr>
      <w:r>
        <w:t>('</w:t>
      </w:r>
      <w:hyperlink r:id="rId100" w:anchor="respond" w:tgtFrame="_blank" w:history="1">
        <w:r>
          <w:rPr>
            <w:rStyle w:val="Hyperlink"/>
            <w:color w:val="1155CC"/>
          </w:rPr>
          <w:t>https://www.ece.uic.edu/2018/06/01/ece-students-show-talent-and-ingenuity-at-design-expo/#respond</w:t>
        </w:r>
      </w:hyperlink>
      <w:r>
        <w:t>',</w:t>
      </w:r>
      <w:r>
        <w:br/>
        <w:t xml:space="preserve">0.0008031783910710423), </w:t>
      </w:r>
    </w:p>
    <w:p w14:paraId="61AC624B" w14:textId="77777777" w:rsidR="00977F30" w:rsidRDefault="00977F30" w:rsidP="005E50A8">
      <w:pPr>
        <w:pStyle w:val="AbsHead"/>
      </w:pPr>
      <w:r>
        <w:t>('</w:t>
      </w:r>
      <w:hyperlink r:id="rId101" w:tgtFrame="_blank" w:history="1">
        <w:r>
          <w:rPr>
            <w:rStyle w:val="Hyperlink"/>
            <w:color w:val="1155CC"/>
          </w:rPr>
          <w:t>http://recreation.uic.edu/</w:t>
        </w:r>
      </w:hyperlink>
      <w:r>
        <w:t>',</w:t>
      </w:r>
      <w:r>
        <w:br/>
        <w:t>0.0007654231157125685),</w:t>
      </w:r>
      <w:r>
        <w:br/>
      </w:r>
    </w:p>
    <w:p w14:paraId="1A129D7A" w14:textId="77777777" w:rsidR="00977F30" w:rsidRDefault="00977F30" w:rsidP="005E50A8">
      <w:pPr>
        <w:pStyle w:val="AbsHead"/>
      </w:pPr>
      <w:r>
        <w:t>('</w:t>
      </w:r>
      <w:hyperlink r:id="rId102" w:tgtFrame="_blank" w:history="1">
        <w:r>
          <w:rPr>
            <w:rStyle w:val="Hyperlink"/>
            <w:color w:val="1155CC"/>
          </w:rPr>
          <w:t>https://today.uic.edu/uics-mission-to-model-life-on-saturns-moon-in-the-lab</w:t>
        </w:r>
      </w:hyperlink>
      <w:r>
        <w:t>',</w:t>
      </w:r>
      <w:r>
        <w:br/>
        <w:t>0.0007467960486673603),</w:t>
      </w:r>
      <w:r>
        <w:br/>
      </w:r>
    </w:p>
    <w:p w14:paraId="6862D5B6" w14:textId="77777777" w:rsidR="00977F30" w:rsidRDefault="00977F30" w:rsidP="005E50A8">
      <w:pPr>
        <w:pStyle w:val="AbsHead"/>
      </w:pPr>
      <w:r>
        <w:t>('</w:t>
      </w:r>
      <w:hyperlink r:id="rId103" w:anchor="degreerequirements" w:tgtFrame="_blank" w:history="1">
        <w:r>
          <w:rPr>
            <w:rStyle w:val="Hyperlink"/>
            <w:color w:val="1155CC"/>
          </w:rPr>
          <w:t>http://catalog.uic.edu/gcat/graduate-study/graduate-study/#degreerequirements</w:t>
        </w:r>
      </w:hyperlink>
      <w:r>
        <w:t>',</w:t>
      </w:r>
      <w:r>
        <w:br/>
        <w:t xml:space="preserve">0.0006635332937036185), </w:t>
      </w:r>
    </w:p>
    <w:p w14:paraId="155654FD" w14:textId="77777777" w:rsidR="00036D61" w:rsidRDefault="00977F30" w:rsidP="005E50A8">
      <w:pPr>
        <w:pStyle w:val="AbsHead"/>
      </w:pPr>
      <w:r>
        <w:t>('</w:t>
      </w:r>
      <w:hyperlink r:id="rId104" w:tgtFrame="_blank" w:history="1">
        <w:r>
          <w:rPr>
            <w:rStyle w:val="Hyperlink"/>
            <w:color w:val="1155CC"/>
          </w:rPr>
          <w:t>https://housing.uic.edu/affiliate/</w:t>
        </w:r>
      </w:hyperlink>
      <w:r>
        <w:t>',</w:t>
      </w:r>
      <w:r>
        <w:br/>
        <w:t xml:space="preserve">0.0006315325970597307), </w:t>
      </w:r>
    </w:p>
    <w:p w14:paraId="43741509" w14:textId="45CB30B3" w:rsidR="00977F30" w:rsidRDefault="00977F30" w:rsidP="005E50A8">
      <w:pPr>
        <w:pStyle w:val="AbsHead"/>
      </w:pPr>
      <w:r>
        <w:t>('</w:t>
      </w:r>
      <w:hyperlink r:id="rId105" w:tgtFrame="_blank" w:history="1">
        <w:r>
          <w:rPr>
            <w:rStyle w:val="Hyperlink"/>
            <w:color w:val="1155CC"/>
          </w:rPr>
          <w:t>http://recreation.uic.edu</w:t>
        </w:r>
      </w:hyperlink>
      <w:r>
        <w:t>',</w:t>
      </w:r>
      <w:r>
        <w:br/>
        <w:t>0.00047985515545840386)]</w:t>
      </w:r>
    </w:p>
    <w:p w14:paraId="1F18257C" w14:textId="3F14C784" w:rsidR="00036D61" w:rsidRDefault="00036D61" w:rsidP="005E50A8">
      <w:pPr>
        <w:pStyle w:val="AbsHead"/>
      </w:pPr>
    </w:p>
    <w:p w14:paraId="1B36F33D" w14:textId="40C3DFEA" w:rsidR="005E50A8" w:rsidRDefault="005E50A8" w:rsidP="005E50A8">
      <w:pPr>
        <w:pStyle w:val="AbsHead"/>
      </w:pPr>
      <w:r>
        <w:t>e. Search Word – “library”</w:t>
      </w:r>
    </w:p>
    <w:p w14:paraId="3571E502" w14:textId="77777777" w:rsidR="005E50A8" w:rsidRDefault="005E50A8" w:rsidP="005E50A8">
      <w:pPr>
        <w:pStyle w:val="AbsHead"/>
      </w:pPr>
    </w:p>
    <w:p w14:paraId="7656AE9A" w14:textId="6D6B3EC3" w:rsidR="00036D61" w:rsidRDefault="005E50A8" w:rsidP="005E50A8">
      <w:pPr>
        <w:pStyle w:val="AbsHead"/>
      </w:pPr>
      <w:r>
        <w:rPr>
          <w:noProof/>
        </w:rPr>
        <w:drawing>
          <wp:inline distT="0" distB="0" distL="0" distR="0" wp14:anchorId="066D9CC5" wp14:editId="7AE6716D">
            <wp:extent cx="3042285" cy="946785"/>
            <wp:effectExtent l="0" t="0" r="571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3042285" cy="946785"/>
                    </a:xfrm>
                    <a:prstGeom prst="rect">
                      <a:avLst/>
                    </a:prstGeom>
                    <a:noFill/>
                    <a:ln>
                      <a:noFill/>
                    </a:ln>
                  </pic:spPr>
                </pic:pic>
              </a:graphicData>
            </a:graphic>
          </wp:inline>
        </w:drawing>
      </w:r>
    </w:p>
    <w:p w14:paraId="4653B228" w14:textId="13E670FD" w:rsidR="005E50A8" w:rsidRDefault="005E50A8" w:rsidP="005E50A8">
      <w:pPr>
        <w:pStyle w:val="AbsHead"/>
      </w:pPr>
    </w:p>
    <w:p w14:paraId="6E01E02F" w14:textId="77777777" w:rsidR="005E50A8" w:rsidRDefault="005E50A8" w:rsidP="005E50A8">
      <w:pPr>
        <w:pStyle w:val="AbsHead"/>
      </w:pPr>
      <w:r w:rsidRPr="005E50A8">
        <w:t>TF-IDF Result</w:t>
      </w:r>
    </w:p>
    <w:p w14:paraId="4BCC20B2" w14:textId="77777777" w:rsidR="005E50A8" w:rsidRDefault="005E50A8" w:rsidP="005E50A8">
      <w:pPr>
        <w:pStyle w:val="AbsHead"/>
      </w:pPr>
      <w:r>
        <w:br/>
        <w:t>[('</w:t>
      </w:r>
      <w:hyperlink r:id="rId107" w:tgtFrame="_blank" w:history="1">
        <w:r>
          <w:rPr>
            <w:rStyle w:val="Hyperlink"/>
            <w:color w:val="1155CC"/>
          </w:rPr>
          <w:t>http://recreation.uic.edu/</w:t>
        </w:r>
      </w:hyperlink>
      <w:r>
        <w:t>', 0.35298942793138044),</w:t>
      </w:r>
      <w:r>
        <w:br/>
      </w:r>
    </w:p>
    <w:p w14:paraId="6ECEC2D1" w14:textId="77777777" w:rsidR="005E50A8" w:rsidRDefault="005E50A8" w:rsidP="005E50A8">
      <w:pPr>
        <w:pStyle w:val="AbsHead"/>
      </w:pPr>
      <w:r>
        <w:t>('</w:t>
      </w:r>
      <w:hyperlink r:id="rId108" w:tgtFrame="_blank" w:history="1">
        <w:r>
          <w:rPr>
            <w:rStyle w:val="Hyperlink"/>
            <w:color w:val="1155CC"/>
          </w:rPr>
          <w:t>http://recreation.uic.edu</w:t>
        </w:r>
      </w:hyperlink>
      <w:r>
        <w:t>', 0.35298942793138044),</w:t>
      </w:r>
      <w:r>
        <w:br/>
      </w:r>
    </w:p>
    <w:p w14:paraId="6DBA8FD8" w14:textId="77777777" w:rsidR="005E50A8" w:rsidRDefault="005E50A8" w:rsidP="005E50A8">
      <w:pPr>
        <w:pStyle w:val="AbsHead"/>
      </w:pPr>
      <w:r>
        <w:t>('</w:t>
      </w:r>
      <w:hyperlink r:id="rId109" w:tgtFrame="_blank" w:history="1">
        <w:r>
          <w:rPr>
            <w:rStyle w:val="Hyperlink"/>
            <w:color w:val="1155CC"/>
          </w:rPr>
          <w:t>http://economicimpact.uic.edu/</w:t>
        </w:r>
      </w:hyperlink>
      <w:r>
        <w:t>', 0.18531244133102914),</w:t>
      </w:r>
      <w:r>
        <w:br/>
      </w:r>
    </w:p>
    <w:p w14:paraId="45A3DEDB" w14:textId="77777777" w:rsidR="005E50A8" w:rsidRDefault="005E50A8" w:rsidP="005E50A8">
      <w:pPr>
        <w:pStyle w:val="AbsHead"/>
      </w:pPr>
      <w:r>
        <w:t>('</w:t>
      </w:r>
      <w:hyperlink r:id="rId110" w:tgtFrame="_blank" w:history="1">
        <w:r>
          <w:rPr>
            <w:rStyle w:val="Hyperlink"/>
            <w:color w:val="1155CC"/>
          </w:rPr>
          <w:t>https://today.uic.edu/uic-resource-guide</w:t>
        </w:r>
      </w:hyperlink>
      <w:r>
        <w:t>', 0.15106878441405536),</w:t>
      </w:r>
      <w:r>
        <w:br/>
      </w:r>
    </w:p>
    <w:p w14:paraId="0D879D83" w14:textId="77777777" w:rsidR="005E50A8" w:rsidRDefault="005E50A8" w:rsidP="005E50A8">
      <w:pPr>
        <w:pStyle w:val="AbsHead"/>
      </w:pPr>
      <w:r>
        <w:t>('</w:t>
      </w:r>
      <w:hyperlink r:id="rId111" w:tgtFrame="_blank" w:history="1">
        <w:r>
          <w:rPr>
            <w:rStyle w:val="Hyperlink"/>
            <w:color w:val="1155CC"/>
          </w:rPr>
          <w:t>http://www.uic.edu/life-at-uic</w:t>
        </w:r>
      </w:hyperlink>
      <w:r>
        <w:t>', 0.09872942601574762),</w:t>
      </w:r>
      <w:r>
        <w:br/>
      </w:r>
    </w:p>
    <w:p w14:paraId="26B2429D" w14:textId="77777777" w:rsidR="005E50A8" w:rsidRDefault="005E50A8" w:rsidP="005E50A8">
      <w:pPr>
        <w:pStyle w:val="AbsHead"/>
      </w:pPr>
      <w:r>
        <w:t>('</w:t>
      </w:r>
      <w:hyperlink r:id="rId112" w:tgtFrame="_blank" w:history="1">
        <w:r>
          <w:rPr>
            <w:rStyle w:val="Hyperlink"/>
            <w:color w:val="1155CC"/>
          </w:rPr>
          <w:t>https://housing.uic.edu/affiliate/</w:t>
        </w:r>
      </w:hyperlink>
      <w:r>
        <w:t>', 0.09420777906274258),</w:t>
      </w:r>
      <w:r>
        <w:br/>
      </w:r>
    </w:p>
    <w:p w14:paraId="14C5DE0C" w14:textId="77777777" w:rsidR="005E50A8" w:rsidRDefault="005E50A8" w:rsidP="005E50A8">
      <w:pPr>
        <w:pStyle w:val="AbsHead"/>
      </w:pPr>
      <w:r>
        <w:t>('</w:t>
      </w:r>
      <w:hyperlink r:id="rId113" w:tgtFrame="_blank" w:history="1">
        <w:r>
          <w:rPr>
            <w:rStyle w:val="Hyperlink"/>
            <w:color w:val="1155CC"/>
          </w:rPr>
          <w:t>https://today.uic.edu/resources/current-students</w:t>
        </w:r>
      </w:hyperlink>
      <w:r>
        <w:t>',</w:t>
      </w:r>
      <w:r>
        <w:br/>
        <w:t>0.05796213964645835),</w:t>
      </w:r>
      <w:r>
        <w:br/>
      </w:r>
    </w:p>
    <w:p w14:paraId="1CC8B1B3" w14:textId="77777777" w:rsidR="005E50A8" w:rsidRDefault="005E50A8" w:rsidP="005E50A8">
      <w:pPr>
        <w:pStyle w:val="AbsHead"/>
      </w:pPr>
      <w:r>
        <w:t>('</w:t>
      </w:r>
      <w:hyperlink r:id="rId114" w:tgtFrame="_blank" w:history="1">
        <w:r>
          <w:rPr>
            <w:rStyle w:val="Hyperlink"/>
            <w:color w:val="1155CC"/>
          </w:rPr>
          <w:t>https://today.uic.edu/uics-mission-to-model-life-on-saturns-moon-in-the-lab</w:t>
        </w:r>
      </w:hyperlink>
      <w:r>
        <w:t>',</w:t>
      </w:r>
      <w:r>
        <w:br/>
        <w:t>0.046070345319421446),</w:t>
      </w:r>
      <w:r>
        <w:br/>
      </w:r>
    </w:p>
    <w:p w14:paraId="2DD5BD0A" w14:textId="77777777" w:rsidR="005E50A8" w:rsidRDefault="005E50A8" w:rsidP="005E50A8">
      <w:pPr>
        <w:pStyle w:val="AbsHead"/>
      </w:pPr>
      <w:r>
        <w:t>('</w:t>
      </w:r>
      <w:hyperlink r:id="rId115" w:tgtFrame="_blank" w:history="1">
        <w:r>
          <w:rPr>
            <w:rStyle w:val="Hyperlink"/>
            <w:color w:val="1155CC"/>
          </w:rPr>
          <w:t>https://www.ece.uic.edu/2018/06/01/ece-students-show-talent-and-ingenuity-at-design-expo/</w:t>
        </w:r>
      </w:hyperlink>
      <w:r>
        <w:t>',</w:t>
      </w:r>
      <w:r>
        <w:br/>
        <w:t>0.037861039564229725),</w:t>
      </w:r>
      <w:r>
        <w:br/>
      </w:r>
    </w:p>
    <w:p w14:paraId="5B33A128" w14:textId="77777777" w:rsidR="005E50A8" w:rsidRDefault="005E50A8" w:rsidP="005E50A8">
      <w:pPr>
        <w:pStyle w:val="AbsHead"/>
      </w:pPr>
      <w:r>
        <w:t>('</w:t>
      </w:r>
      <w:hyperlink r:id="rId116" w:anchor="respond" w:tgtFrame="_blank" w:history="1">
        <w:r>
          <w:rPr>
            <w:rStyle w:val="Hyperlink"/>
            <w:color w:val="1155CC"/>
          </w:rPr>
          <w:t>https://www.ece.uic.edu/2018/06/01/ece-students-show-talent-and-ingenuity-at-design-expo/#respond</w:t>
        </w:r>
      </w:hyperlink>
      <w:r>
        <w:t>',</w:t>
      </w:r>
      <w:r>
        <w:br/>
        <w:t>0.037861039564229725)]</w:t>
      </w:r>
      <w:r>
        <w:br/>
      </w:r>
    </w:p>
    <w:p w14:paraId="16A06138" w14:textId="77777777" w:rsidR="005E50A8" w:rsidRPr="005E50A8" w:rsidRDefault="005E50A8" w:rsidP="005E50A8">
      <w:pPr>
        <w:pStyle w:val="AbsHead"/>
      </w:pPr>
      <w:r w:rsidRPr="005E50A8">
        <w:t>Page Rank Result</w:t>
      </w:r>
      <w:r w:rsidRPr="005E50A8">
        <w:br/>
      </w:r>
    </w:p>
    <w:p w14:paraId="2001F45B" w14:textId="77777777" w:rsidR="005E50A8" w:rsidRDefault="005E50A8" w:rsidP="005E50A8">
      <w:pPr>
        <w:pStyle w:val="AbsHead"/>
      </w:pPr>
      <w:r w:rsidRPr="005E50A8">
        <w:t>[('</w:t>
      </w:r>
      <w:hyperlink r:id="rId117" w:tgtFrame="_blank" w:history="1">
        <w:r w:rsidRPr="005E50A8">
          <w:rPr>
            <w:rStyle w:val="Hyperlink"/>
            <w:color w:val="1155CC"/>
            <w:u w:val="none"/>
          </w:rPr>
          <w:t>https://today.uic.edu/resources/current-students</w:t>
        </w:r>
      </w:hyperlink>
      <w:r w:rsidRPr="005E50A8">
        <w:t>',</w:t>
      </w:r>
      <w:r w:rsidRPr="005E50A8">
        <w:br/>
        <w:t xml:space="preserve">0.006846571819229522), </w:t>
      </w:r>
    </w:p>
    <w:p w14:paraId="7F44FBD9" w14:textId="77777777" w:rsidR="005E50A8" w:rsidRDefault="005E50A8" w:rsidP="005E50A8">
      <w:pPr>
        <w:pStyle w:val="AbsHead"/>
      </w:pPr>
      <w:r w:rsidRPr="005E50A8">
        <w:t>('</w:t>
      </w:r>
      <w:hyperlink r:id="rId118" w:tgtFrame="_blank" w:history="1">
        <w:r w:rsidRPr="005E50A8">
          <w:rPr>
            <w:rStyle w:val="Hyperlink"/>
            <w:color w:val="1155CC"/>
            <w:u w:val="none"/>
          </w:rPr>
          <w:t>http://www.uic.edu/life-at-uic</w:t>
        </w:r>
      </w:hyperlink>
      <w:r w:rsidRPr="005E50A8">
        <w:t>',</w:t>
      </w:r>
      <w:r w:rsidRPr="005E50A8">
        <w:br/>
        <w:t xml:space="preserve">0.0010663070033658862), </w:t>
      </w:r>
    </w:p>
    <w:p w14:paraId="58AE72F8" w14:textId="77777777" w:rsidR="005E50A8" w:rsidRDefault="005E50A8" w:rsidP="005E50A8">
      <w:pPr>
        <w:pStyle w:val="AbsHead"/>
      </w:pPr>
      <w:r w:rsidRPr="005E50A8">
        <w:t>('</w:t>
      </w:r>
      <w:hyperlink r:id="rId119" w:tgtFrame="_blank" w:history="1">
        <w:r w:rsidRPr="005E50A8">
          <w:rPr>
            <w:rStyle w:val="Hyperlink"/>
            <w:color w:val="1155CC"/>
            <w:u w:val="none"/>
          </w:rPr>
          <w:t>https://today.uic.edu/uic-resource-guide</w:t>
        </w:r>
      </w:hyperlink>
      <w:r w:rsidRPr="005E50A8">
        <w:t>',</w:t>
      </w:r>
      <w:r w:rsidRPr="005E50A8">
        <w:br/>
        <w:t>0.0010610860147953084),</w:t>
      </w:r>
      <w:r w:rsidRPr="005E50A8">
        <w:br/>
      </w:r>
    </w:p>
    <w:p w14:paraId="6220194C" w14:textId="77777777" w:rsidR="005E50A8" w:rsidRDefault="005E50A8" w:rsidP="005E50A8">
      <w:pPr>
        <w:pStyle w:val="AbsHead"/>
      </w:pPr>
      <w:r w:rsidRPr="005E50A8">
        <w:lastRenderedPageBreak/>
        <w:t>('</w:t>
      </w:r>
      <w:hyperlink r:id="rId120" w:tgtFrame="_blank" w:history="1">
        <w:r w:rsidRPr="005E50A8">
          <w:rPr>
            <w:rStyle w:val="Hyperlink"/>
            <w:color w:val="1155CC"/>
            <w:u w:val="none"/>
          </w:rPr>
          <w:t>https://www.ece.uic.edu/2018/06/01/ece-students-show-talent-and-ingenuity-at-design-expo/</w:t>
        </w:r>
      </w:hyperlink>
      <w:r w:rsidRPr="005E50A8">
        <w:t>',</w:t>
      </w:r>
      <w:r w:rsidRPr="005E50A8">
        <w:br/>
        <w:t>0.0009217277111277015),</w:t>
      </w:r>
      <w:r w:rsidRPr="005E50A8">
        <w:br/>
      </w:r>
    </w:p>
    <w:p w14:paraId="71916CB6" w14:textId="77777777" w:rsidR="005E50A8" w:rsidRDefault="005E50A8" w:rsidP="005E50A8">
      <w:pPr>
        <w:pStyle w:val="AbsHead"/>
      </w:pPr>
      <w:r w:rsidRPr="005E50A8">
        <w:t>('</w:t>
      </w:r>
      <w:hyperlink r:id="rId121" w:anchor="respond" w:tgtFrame="_blank" w:history="1">
        <w:r w:rsidRPr="005E50A8">
          <w:rPr>
            <w:rStyle w:val="Hyperlink"/>
            <w:color w:val="1155CC"/>
            <w:u w:val="none"/>
          </w:rPr>
          <w:t>https://www.ece.uic.edu/2018/06/01/ece-students-show-talent-and-ingenuity-at-design-expo/#respond</w:t>
        </w:r>
      </w:hyperlink>
      <w:r w:rsidRPr="005E50A8">
        <w:t>',</w:t>
      </w:r>
      <w:r w:rsidRPr="005E50A8">
        <w:br/>
        <w:t>0.0008031783910710423), ('</w:t>
      </w:r>
      <w:hyperlink r:id="rId122" w:tgtFrame="_blank" w:history="1">
        <w:r w:rsidRPr="005E50A8">
          <w:rPr>
            <w:rStyle w:val="Hyperlink"/>
            <w:color w:val="1155CC"/>
            <w:u w:val="none"/>
          </w:rPr>
          <w:t>http://recreation.uic.edu/</w:t>
        </w:r>
      </w:hyperlink>
      <w:r w:rsidRPr="005E50A8">
        <w:t>',</w:t>
      </w:r>
      <w:r w:rsidRPr="005E50A8">
        <w:br/>
        <w:t>0.0007654231157125685),</w:t>
      </w:r>
      <w:r w:rsidRPr="005E50A8">
        <w:br/>
      </w:r>
    </w:p>
    <w:p w14:paraId="0F72B0AE" w14:textId="77777777" w:rsidR="005E50A8" w:rsidRDefault="005E50A8" w:rsidP="005E50A8">
      <w:pPr>
        <w:pStyle w:val="AbsHead"/>
      </w:pPr>
      <w:r w:rsidRPr="005E50A8">
        <w:t>('</w:t>
      </w:r>
      <w:hyperlink r:id="rId123" w:tgtFrame="_blank" w:history="1">
        <w:r w:rsidRPr="005E50A8">
          <w:rPr>
            <w:rStyle w:val="Hyperlink"/>
            <w:color w:val="1155CC"/>
            <w:u w:val="none"/>
          </w:rPr>
          <w:t>https://today.uic.edu/uics-mission-to-model-life-on-saturns-moon-in-the-lab</w:t>
        </w:r>
      </w:hyperlink>
      <w:r w:rsidRPr="005E50A8">
        <w:t>',</w:t>
      </w:r>
      <w:r w:rsidRPr="005E50A8">
        <w:br/>
        <w:t>0.0007467960486673603),</w:t>
      </w:r>
      <w:r w:rsidRPr="005E50A8">
        <w:br/>
      </w:r>
    </w:p>
    <w:p w14:paraId="56B44E93" w14:textId="77777777" w:rsidR="005E50A8" w:rsidRDefault="005E50A8" w:rsidP="005E50A8">
      <w:pPr>
        <w:pStyle w:val="AbsHead"/>
      </w:pPr>
      <w:r w:rsidRPr="005E50A8">
        <w:t>('</w:t>
      </w:r>
      <w:hyperlink r:id="rId124" w:anchor="degreerequirements" w:tgtFrame="_blank" w:history="1">
        <w:r w:rsidRPr="005E50A8">
          <w:rPr>
            <w:rStyle w:val="Hyperlink"/>
            <w:color w:val="1155CC"/>
            <w:u w:val="none"/>
          </w:rPr>
          <w:t>http://catalog.uic.edu/gcat/graduate-study/graduate-study/#degreerequirements</w:t>
        </w:r>
      </w:hyperlink>
      <w:r w:rsidRPr="005E50A8">
        <w:t>',</w:t>
      </w:r>
      <w:r w:rsidRPr="005E50A8">
        <w:br/>
        <w:t>0.0006635332937036185),</w:t>
      </w:r>
    </w:p>
    <w:p w14:paraId="6E60FF56" w14:textId="77777777" w:rsidR="005E50A8" w:rsidRDefault="005E50A8" w:rsidP="005E50A8">
      <w:pPr>
        <w:pStyle w:val="AbsHead"/>
      </w:pPr>
      <w:r w:rsidRPr="005E50A8">
        <w:t>('</w:t>
      </w:r>
      <w:hyperlink r:id="rId125" w:tgtFrame="_blank" w:history="1">
        <w:r w:rsidRPr="005E50A8">
          <w:rPr>
            <w:rStyle w:val="Hyperlink"/>
            <w:color w:val="1155CC"/>
            <w:u w:val="none"/>
          </w:rPr>
          <w:t>https://housing.uic.edu/affiliate/</w:t>
        </w:r>
      </w:hyperlink>
      <w:r w:rsidRPr="005E50A8">
        <w:t>',</w:t>
      </w:r>
      <w:r w:rsidRPr="005E50A8">
        <w:br/>
        <w:t xml:space="preserve">0.0006315325970597307), </w:t>
      </w:r>
    </w:p>
    <w:p w14:paraId="0A896631" w14:textId="33BD2DE7" w:rsidR="005E50A8" w:rsidRDefault="005E50A8" w:rsidP="005E50A8">
      <w:pPr>
        <w:pStyle w:val="AbsHead"/>
      </w:pPr>
      <w:r w:rsidRPr="005E50A8">
        <w:t>('</w:t>
      </w:r>
      <w:hyperlink r:id="rId126" w:tgtFrame="_blank" w:history="1">
        <w:r w:rsidRPr="005E50A8">
          <w:rPr>
            <w:rStyle w:val="Hyperlink"/>
            <w:color w:val="1155CC"/>
            <w:u w:val="none"/>
          </w:rPr>
          <w:t>http://recreation.uic.edu</w:t>
        </w:r>
      </w:hyperlink>
      <w:r w:rsidRPr="005E50A8">
        <w:t>',</w:t>
      </w:r>
      <w:r w:rsidRPr="005E50A8">
        <w:br/>
        <w:t>0.00047985515545840386)</w:t>
      </w:r>
    </w:p>
    <w:p w14:paraId="7B96D360" w14:textId="7AF6A6D2" w:rsidR="00AA32F9" w:rsidRDefault="00AA32F9" w:rsidP="005E50A8">
      <w:pPr>
        <w:pStyle w:val="AbsHead"/>
      </w:pPr>
    </w:p>
    <w:p w14:paraId="636ACB6F" w14:textId="39C4B56D" w:rsidR="00833EFD" w:rsidRDefault="00833EFD" w:rsidP="005E50A8">
      <w:pPr>
        <w:pStyle w:val="AbsHead"/>
        <w:rPr>
          <w:b/>
        </w:rPr>
      </w:pPr>
      <w:r>
        <w:rPr>
          <w:b/>
        </w:rPr>
        <w:t>8 Erroneous results</w:t>
      </w:r>
    </w:p>
    <w:p w14:paraId="75836CE9" w14:textId="77777777" w:rsidR="006C2CC2" w:rsidRDefault="0081412A" w:rsidP="005E50A8">
      <w:pPr>
        <w:pStyle w:val="AbsHead"/>
      </w:pPr>
      <w:r>
        <w:t xml:space="preserve">In certain cases, for few search queries we will have result only based on page rank scores </w:t>
      </w:r>
      <w:r w:rsidR="00BC2293">
        <w:t>but</w:t>
      </w:r>
      <w:r>
        <w:t xml:space="preserve"> not based on combination o</w:t>
      </w:r>
      <w:r w:rsidR="00BC2293">
        <w:t xml:space="preserve">f      </w:t>
      </w:r>
      <w:r>
        <w:t xml:space="preserve"> TF-IDF and page rank scores</w:t>
      </w:r>
      <w:r w:rsidR="00BC2293">
        <w:t xml:space="preserve"> because of scarcity of data</w:t>
      </w:r>
      <w:r>
        <w:t xml:space="preserve">. </w:t>
      </w:r>
    </w:p>
    <w:p w14:paraId="4A70EF63" w14:textId="3B8B5421" w:rsidR="00833EFD" w:rsidRPr="0081412A" w:rsidRDefault="006C2CC2" w:rsidP="005E50A8">
      <w:pPr>
        <w:pStyle w:val="AbsHead"/>
      </w:pPr>
      <w:r>
        <w:t>Additionally, if there are only few search results for the query, the page rank will not work at its best.</w:t>
      </w:r>
      <w:bookmarkStart w:id="0" w:name="_GoBack"/>
      <w:bookmarkEnd w:id="0"/>
    </w:p>
    <w:p w14:paraId="53202146" w14:textId="77777777" w:rsidR="00833EFD" w:rsidRDefault="00833EFD" w:rsidP="005E50A8">
      <w:pPr>
        <w:pStyle w:val="AbsHead"/>
      </w:pPr>
    </w:p>
    <w:p w14:paraId="4FD25F07" w14:textId="56E596D1" w:rsidR="00AA32F9" w:rsidRDefault="00CA41F7" w:rsidP="005E50A8">
      <w:pPr>
        <w:pStyle w:val="AbsHead"/>
        <w:rPr>
          <w:b/>
        </w:rPr>
      </w:pPr>
      <w:r>
        <w:rPr>
          <w:b/>
        </w:rPr>
        <w:t>9</w:t>
      </w:r>
      <w:r w:rsidR="00AA32F9" w:rsidRPr="007F2AE8">
        <w:rPr>
          <w:b/>
        </w:rPr>
        <w:t xml:space="preserve"> Future Work</w:t>
      </w:r>
    </w:p>
    <w:p w14:paraId="3D38982F" w14:textId="67C1A709" w:rsidR="00FA55B2" w:rsidRPr="00FA55B2" w:rsidRDefault="00FA55B2" w:rsidP="005E50A8">
      <w:pPr>
        <w:pStyle w:val="AbsHead"/>
      </w:pPr>
      <w:r>
        <w:t>Combining multiple algorithms to provide better results and adopting the machine learning technique for training the results.</w:t>
      </w:r>
    </w:p>
    <w:sectPr w:rsidR="00FA55B2" w:rsidRPr="00FA55B2"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FCAB2C" w14:textId="77777777" w:rsidR="005B7523" w:rsidRDefault="005B7523">
      <w:r>
        <w:separator/>
      </w:r>
    </w:p>
  </w:endnote>
  <w:endnote w:type="continuationSeparator" w:id="0">
    <w:p w14:paraId="0E203451" w14:textId="77777777" w:rsidR="005B7523" w:rsidRDefault="005B7523">
      <w:r>
        <w:continuationSeparator/>
      </w:r>
    </w:p>
  </w:endnote>
  <w:endnote w:type="continuationNotice" w:id="1">
    <w:p w14:paraId="4DA2F635" w14:textId="77777777" w:rsidR="005B7523" w:rsidRDefault="005B75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8E4F2C" w14:textId="77777777" w:rsidR="0081412A" w:rsidRPr="00586A35" w:rsidRDefault="0081412A" w:rsidP="00586A35">
    <w:pPr>
      <w:pStyle w:val="Footer"/>
      <w:rPr>
        <w:rStyle w:val="PageNumber"/>
        <w:rFonts w:ascii="Linux Biolinum" w:hAnsi="Linux Biolinum" w:cs="Linux Biolinum"/>
      </w:rPr>
    </w:pPr>
  </w:p>
  <w:p w14:paraId="27800F9F" w14:textId="77777777" w:rsidR="0081412A" w:rsidRPr="00586A35" w:rsidRDefault="0081412A"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372E7C" w14:textId="77777777" w:rsidR="0081412A" w:rsidRPr="00586A35" w:rsidRDefault="0081412A">
    <w:pPr>
      <w:pStyle w:val="Footer"/>
      <w:ind w:right="360"/>
      <w:rPr>
        <w:rFonts w:ascii="Linux Biolinum" w:hAnsi="Linux Biolinum" w:cs="Linux Biolinum"/>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EF353" w14:textId="77777777" w:rsidR="0081412A" w:rsidRDefault="008141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6D3359" w14:textId="77777777" w:rsidR="005B7523" w:rsidRDefault="005B7523">
      <w:r>
        <w:separator/>
      </w:r>
    </w:p>
  </w:footnote>
  <w:footnote w:type="continuationSeparator" w:id="0">
    <w:p w14:paraId="1BF91440" w14:textId="77777777" w:rsidR="005B7523" w:rsidRDefault="005B7523">
      <w:r>
        <w:continuationSeparator/>
      </w:r>
    </w:p>
  </w:footnote>
  <w:footnote w:type="continuationNotice" w:id="1">
    <w:p w14:paraId="0A8EE4D8" w14:textId="77777777" w:rsidR="005B7523" w:rsidRDefault="005B752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81412A" w:rsidRPr="00586A35" w14:paraId="71774197" w14:textId="77777777" w:rsidTr="00586A35">
      <w:tc>
        <w:tcPr>
          <w:tcW w:w="2500" w:type="pct"/>
          <w:vAlign w:val="center"/>
        </w:tcPr>
        <w:p w14:paraId="7E23CA29" w14:textId="7C50367F" w:rsidR="0081412A" w:rsidRPr="00586A35" w:rsidRDefault="0081412A" w:rsidP="00586A35">
          <w:pPr>
            <w:pStyle w:val="Header"/>
            <w:tabs>
              <w:tab w:val="clear" w:pos="4320"/>
              <w:tab w:val="clear" w:pos="8640"/>
            </w:tabs>
            <w:jc w:val="left"/>
            <w:rPr>
              <w:rFonts w:ascii="Linux Biolinum" w:hAnsi="Linux Biolinum" w:cs="Linux Biolinum"/>
            </w:rPr>
          </w:pPr>
          <w:r>
            <w:rPr>
              <w:rFonts w:ascii="Linux Biolinum" w:hAnsi="Linux Biolinum" w:cs="Linux Biolinum"/>
            </w:rPr>
            <w:t>Final Project</w:t>
          </w:r>
          <w:r w:rsidRPr="00586A35">
            <w:rPr>
              <w:rFonts w:ascii="Linux Biolinum" w:hAnsi="Linux Biolinum" w:cs="Linux Biolinum"/>
            </w:rPr>
            <w:t xml:space="preserve">’18, </w:t>
          </w:r>
          <w:r>
            <w:rPr>
              <w:rFonts w:ascii="Linux Biolinum" w:hAnsi="Linux Biolinum" w:cs="Linux Biolinum"/>
            </w:rPr>
            <w:t>December</w:t>
          </w:r>
          <w:r w:rsidRPr="00586A35">
            <w:rPr>
              <w:rFonts w:ascii="Linux Biolinum" w:hAnsi="Linux Biolinum" w:cs="Linux Biolinum"/>
            </w:rPr>
            <w:t xml:space="preserve"> 2018, </w:t>
          </w:r>
          <w:r>
            <w:rPr>
              <w:rFonts w:ascii="Linux Biolinum" w:hAnsi="Linux Biolinum" w:cs="Linux Biolinum"/>
            </w:rPr>
            <w:t>Chicago</w:t>
          </w:r>
          <w:r w:rsidRPr="00586A35">
            <w:rPr>
              <w:rFonts w:ascii="Linux Biolinum" w:hAnsi="Linux Biolinum" w:cs="Linux Biolinum"/>
            </w:rPr>
            <w:t xml:space="preserve">, </w:t>
          </w:r>
          <w:r>
            <w:rPr>
              <w:rFonts w:ascii="Linux Biolinum" w:hAnsi="Linux Biolinum" w:cs="Linux Biolinum"/>
            </w:rPr>
            <w:t>Illinois</w:t>
          </w:r>
          <w:r w:rsidRPr="00586A35">
            <w:rPr>
              <w:rFonts w:ascii="Linux Biolinum" w:hAnsi="Linux Biolinum" w:cs="Linux Biolinum"/>
            </w:rPr>
            <w:t xml:space="preserve"> USA</w:t>
          </w:r>
        </w:p>
      </w:tc>
      <w:tc>
        <w:tcPr>
          <w:tcW w:w="2500" w:type="pct"/>
          <w:vAlign w:val="center"/>
        </w:tcPr>
        <w:p w14:paraId="3E0F7138" w14:textId="6B5AE591" w:rsidR="0081412A" w:rsidRPr="00586A35" w:rsidRDefault="0081412A"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Vishal</w:t>
          </w:r>
        </w:p>
      </w:tc>
    </w:tr>
  </w:tbl>
  <w:p w14:paraId="071C2C4E" w14:textId="77777777" w:rsidR="0081412A" w:rsidRPr="00586A35" w:rsidRDefault="0081412A"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81412A" w:rsidRPr="00586A35" w14:paraId="606C3FE5" w14:textId="77777777" w:rsidTr="00586A35">
      <w:tc>
        <w:tcPr>
          <w:tcW w:w="2500" w:type="pct"/>
          <w:vAlign w:val="center"/>
        </w:tcPr>
        <w:p w14:paraId="45D9114E" w14:textId="43EC17B0" w:rsidR="0081412A" w:rsidRPr="00586A35" w:rsidRDefault="0081412A" w:rsidP="008B63F3">
          <w:pPr>
            <w:pStyle w:val="Header"/>
            <w:tabs>
              <w:tab w:val="clear" w:pos="4320"/>
              <w:tab w:val="clear" w:pos="8640"/>
            </w:tabs>
            <w:jc w:val="left"/>
            <w:rPr>
              <w:rFonts w:ascii="Linux Biolinum" w:hAnsi="Linux Biolinum" w:cs="Linux Biolinum"/>
            </w:rPr>
          </w:pPr>
          <w:r>
            <w:rPr>
              <w:rFonts w:ascii="Linux Biolinum" w:hAnsi="Linux Biolinum" w:cs="Linux Biolinum"/>
            </w:rPr>
            <w:t>Final Project</w:t>
          </w:r>
          <w:r w:rsidRPr="00586A35">
            <w:rPr>
              <w:rFonts w:ascii="Linux Biolinum" w:hAnsi="Linux Biolinum" w:cs="Linux Biolinum"/>
            </w:rPr>
            <w:t xml:space="preserve">’18, </w:t>
          </w:r>
          <w:r>
            <w:rPr>
              <w:rFonts w:ascii="Linux Biolinum" w:hAnsi="Linux Biolinum" w:cs="Linux Biolinum"/>
            </w:rPr>
            <w:t>December</w:t>
          </w:r>
          <w:r w:rsidRPr="00586A35">
            <w:rPr>
              <w:rFonts w:ascii="Linux Biolinum" w:hAnsi="Linux Biolinum" w:cs="Linux Biolinum"/>
            </w:rPr>
            <w:t xml:space="preserve"> 2018, </w:t>
          </w:r>
          <w:r>
            <w:rPr>
              <w:rFonts w:ascii="Linux Biolinum" w:hAnsi="Linux Biolinum" w:cs="Linux Biolinum"/>
            </w:rPr>
            <w:t>Chicago</w:t>
          </w:r>
          <w:r w:rsidRPr="00586A35">
            <w:rPr>
              <w:rFonts w:ascii="Linux Biolinum" w:hAnsi="Linux Biolinum" w:cs="Linux Biolinum"/>
            </w:rPr>
            <w:t xml:space="preserve">, </w:t>
          </w:r>
          <w:r>
            <w:rPr>
              <w:rFonts w:ascii="Linux Biolinum" w:hAnsi="Linux Biolinum" w:cs="Linux Biolinum"/>
            </w:rPr>
            <w:t>Illinois</w:t>
          </w:r>
          <w:r w:rsidRPr="00586A35">
            <w:rPr>
              <w:rFonts w:ascii="Linux Biolinum" w:hAnsi="Linux Biolinum" w:cs="Linux Biolinum"/>
            </w:rPr>
            <w:t xml:space="preserve"> USA</w:t>
          </w:r>
        </w:p>
      </w:tc>
      <w:tc>
        <w:tcPr>
          <w:tcW w:w="2500" w:type="pct"/>
          <w:vAlign w:val="center"/>
        </w:tcPr>
        <w:p w14:paraId="3379BD9F" w14:textId="16C05661" w:rsidR="0081412A" w:rsidRPr="00586A35" w:rsidRDefault="0081412A" w:rsidP="008B63F3">
          <w:pPr>
            <w:pStyle w:val="Header"/>
            <w:tabs>
              <w:tab w:val="clear" w:pos="4320"/>
              <w:tab w:val="clear" w:pos="8640"/>
            </w:tabs>
            <w:jc w:val="right"/>
            <w:rPr>
              <w:rFonts w:ascii="Linux Biolinum" w:hAnsi="Linux Biolinum" w:cs="Linux Biolinum"/>
            </w:rPr>
          </w:pPr>
          <w:r>
            <w:rPr>
              <w:rFonts w:ascii="Linux Biolinum" w:hAnsi="Linux Biolinum" w:cs="Linux Biolinum"/>
            </w:rPr>
            <w:t>Vishal</w:t>
          </w:r>
        </w:p>
      </w:tc>
    </w:tr>
  </w:tbl>
  <w:p w14:paraId="33DC2ACE" w14:textId="77777777" w:rsidR="0081412A" w:rsidRPr="00586A35" w:rsidRDefault="0081412A" w:rsidP="00586A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B2BA50" w14:textId="77777777" w:rsidR="0081412A" w:rsidRDefault="008141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7F38B7"/>
    <w:multiLevelType w:val="multilevel"/>
    <w:tmpl w:val="2D183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11397A26"/>
    <w:multiLevelType w:val="multilevel"/>
    <w:tmpl w:val="C122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E67CFD"/>
    <w:multiLevelType w:val="multilevel"/>
    <w:tmpl w:val="12BAA99C"/>
    <w:lvl w:ilvl="0">
      <w:start w:val="1"/>
      <w:numFmt w:val="bullet"/>
      <w:pStyle w:val="ListParagraph"/>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9521C49"/>
    <w:multiLevelType w:val="multilevel"/>
    <w:tmpl w:val="9FBA1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E0144EA"/>
    <w:multiLevelType w:val="hybridMultilevel"/>
    <w:tmpl w:val="F28A4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1DA6FC4"/>
    <w:multiLevelType w:val="hybridMultilevel"/>
    <w:tmpl w:val="5D563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31A25C32"/>
    <w:multiLevelType w:val="hybridMultilevel"/>
    <w:tmpl w:val="60EC9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3" w15:restartNumberingAfterBreak="0">
    <w:nsid w:val="36F354FE"/>
    <w:multiLevelType w:val="hybridMultilevel"/>
    <w:tmpl w:val="CF6C2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5" w15:restartNumberingAfterBreak="0">
    <w:nsid w:val="39C87ABB"/>
    <w:multiLevelType w:val="hybridMultilevel"/>
    <w:tmpl w:val="71821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8"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9" w15:restartNumberingAfterBreak="0">
    <w:nsid w:val="47F66A06"/>
    <w:multiLevelType w:val="hybridMultilevel"/>
    <w:tmpl w:val="2F066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D7702C9"/>
    <w:multiLevelType w:val="hybridMultilevel"/>
    <w:tmpl w:val="C3E00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E525DA4"/>
    <w:multiLevelType w:val="multilevel"/>
    <w:tmpl w:val="2E002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3"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4"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612D4DC5"/>
    <w:multiLevelType w:val="hybridMultilevel"/>
    <w:tmpl w:val="C13A82DE"/>
    <w:lvl w:ilvl="0" w:tplc="0C08F96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7"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8" w15:restartNumberingAfterBreak="0">
    <w:nsid w:val="694835C7"/>
    <w:multiLevelType w:val="multilevel"/>
    <w:tmpl w:val="BD4C9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1" w15:restartNumberingAfterBreak="0">
    <w:nsid w:val="6F5D1D38"/>
    <w:multiLevelType w:val="multilevel"/>
    <w:tmpl w:val="3B48A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0159C2"/>
    <w:multiLevelType w:val="hybridMultilevel"/>
    <w:tmpl w:val="7842D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BD57DE"/>
    <w:multiLevelType w:val="hybridMultilevel"/>
    <w:tmpl w:val="4CD88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45"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F8131F"/>
    <w:multiLevelType w:val="hybridMultilevel"/>
    <w:tmpl w:val="4DD8E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4"/>
  </w:num>
  <w:num w:numId="2">
    <w:abstractNumId w:val="20"/>
  </w:num>
  <w:num w:numId="3">
    <w:abstractNumId w:val="11"/>
  </w:num>
  <w:num w:numId="4">
    <w:abstractNumId w:val="40"/>
  </w:num>
  <w:num w:numId="5">
    <w:abstractNumId w:val="28"/>
  </w:num>
  <w:num w:numId="6">
    <w:abstractNumId w:val="22"/>
  </w:num>
  <w:num w:numId="7">
    <w:abstractNumId w:val="37"/>
  </w:num>
  <w:num w:numId="8">
    <w:abstractNumId w:val="33"/>
  </w:num>
  <w:num w:numId="9">
    <w:abstractNumId w:val="36"/>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32"/>
  </w:num>
  <w:num w:numId="21">
    <w:abstractNumId w:val="35"/>
  </w:num>
  <w:num w:numId="22">
    <w:abstractNumId w:val="45"/>
  </w:num>
  <w:num w:numId="23">
    <w:abstractNumId w:val="19"/>
  </w:num>
  <w:num w:numId="24">
    <w:abstractNumId w:val="39"/>
  </w:num>
  <w:num w:numId="25">
    <w:abstractNumId w:val="34"/>
  </w:num>
  <w:num w:numId="26">
    <w:abstractNumId w:val="24"/>
  </w:num>
  <w:num w:numId="2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6"/>
  </w:num>
  <w:num w:numId="30">
    <w:abstractNumId w:val="18"/>
  </w:num>
  <w:num w:numId="31">
    <w:abstractNumId w:val="16"/>
  </w:num>
  <w:num w:numId="32">
    <w:abstractNumId w:val="31"/>
  </w:num>
  <w:num w:numId="33">
    <w:abstractNumId w:val="17"/>
  </w:num>
  <w:num w:numId="34">
    <w:abstractNumId w:val="12"/>
  </w:num>
  <w:num w:numId="35">
    <w:abstractNumId w:val="21"/>
  </w:num>
  <w:num w:numId="36">
    <w:abstractNumId w:val="14"/>
  </w:num>
  <w:num w:numId="37">
    <w:abstractNumId w:val="43"/>
  </w:num>
  <w:num w:numId="38">
    <w:abstractNumId w:val="42"/>
  </w:num>
  <w:num w:numId="39">
    <w:abstractNumId w:val="30"/>
  </w:num>
  <w:num w:numId="40">
    <w:abstractNumId w:val="13"/>
  </w:num>
  <w:num w:numId="41">
    <w:abstractNumId w:val="25"/>
  </w:num>
  <w:num w:numId="42">
    <w:abstractNumId w:val="23"/>
  </w:num>
  <w:num w:numId="43">
    <w:abstractNumId w:val="38"/>
  </w:num>
  <w:num w:numId="44">
    <w:abstractNumId w:val="10"/>
  </w:num>
  <w:num w:numId="45">
    <w:abstractNumId w:val="41"/>
  </w:num>
  <w:num w:numId="46">
    <w:abstractNumId w:val="15"/>
  </w:num>
  <w:num w:numId="47">
    <w:abstractNumId w:val="29"/>
  </w:num>
  <w:num w:numId="48">
    <w:abstractNumId w:val="4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fr-LU"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5A9"/>
    <w:rsid w:val="0000598B"/>
    <w:rsid w:val="0003089B"/>
    <w:rsid w:val="00035FAD"/>
    <w:rsid w:val="00036D61"/>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A2920"/>
    <w:rsid w:val="000A6229"/>
    <w:rsid w:val="000C050B"/>
    <w:rsid w:val="000D0BD3"/>
    <w:rsid w:val="000D0E9E"/>
    <w:rsid w:val="000E118B"/>
    <w:rsid w:val="000E221F"/>
    <w:rsid w:val="000E278E"/>
    <w:rsid w:val="000E7A87"/>
    <w:rsid w:val="000F6090"/>
    <w:rsid w:val="001041A3"/>
    <w:rsid w:val="0010534D"/>
    <w:rsid w:val="00125AC6"/>
    <w:rsid w:val="00127D30"/>
    <w:rsid w:val="0013113A"/>
    <w:rsid w:val="001314CF"/>
    <w:rsid w:val="001352FE"/>
    <w:rsid w:val="001363F5"/>
    <w:rsid w:val="00140C02"/>
    <w:rsid w:val="00141A17"/>
    <w:rsid w:val="0014244B"/>
    <w:rsid w:val="00142FEA"/>
    <w:rsid w:val="001453E7"/>
    <w:rsid w:val="00145419"/>
    <w:rsid w:val="00145486"/>
    <w:rsid w:val="00152510"/>
    <w:rsid w:val="0015329C"/>
    <w:rsid w:val="001566AE"/>
    <w:rsid w:val="001751F7"/>
    <w:rsid w:val="00193445"/>
    <w:rsid w:val="001961CD"/>
    <w:rsid w:val="001A06AF"/>
    <w:rsid w:val="001A43B1"/>
    <w:rsid w:val="001A71BB"/>
    <w:rsid w:val="001B29D6"/>
    <w:rsid w:val="001C4C48"/>
    <w:rsid w:val="001D5887"/>
    <w:rsid w:val="001E2720"/>
    <w:rsid w:val="001E71D7"/>
    <w:rsid w:val="001F6D0E"/>
    <w:rsid w:val="002003ED"/>
    <w:rsid w:val="00201CE0"/>
    <w:rsid w:val="0020294A"/>
    <w:rsid w:val="002233F8"/>
    <w:rsid w:val="002334D4"/>
    <w:rsid w:val="00236730"/>
    <w:rsid w:val="00245119"/>
    <w:rsid w:val="00246140"/>
    <w:rsid w:val="00250FEF"/>
    <w:rsid w:val="0025161E"/>
    <w:rsid w:val="00252596"/>
    <w:rsid w:val="00264B6B"/>
    <w:rsid w:val="00266F57"/>
    <w:rsid w:val="00270347"/>
    <w:rsid w:val="0027195D"/>
    <w:rsid w:val="002738DA"/>
    <w:rsid w:val="0027486D"/>
    <w:rsid w:val="00275EA2"/>
    <w:rsid w:val="00282789"/>
    <w:rsid w:val="00290DF5"/>
    <w:rsid w:val="00292645"/>
    <w:rsid w:val="0029583F"/>
    <w:rsid w:val="002A0472"/>
    <w:rsid w:val="002A517A"/>
    <w:rsid w:val="002B01E4"/>
    <w:rsid w:val="002B1F59"/>
    <w:rsid w:val="002C4FE2"/>
    <w:rsid w:val="002D26C4"/>
    <w:rsid w:val="002F069E"/>
    <w:rsid w:val="002F2289"/>
    <w:rsid w:val="002F2EB2"/>
    <w:rsid w:val="002F4638"/>
    <w:rsid w:val="003004E5"/>
    <w:rsid w:val="00301545"/>
    <w:rsid w:val="00303FAD"/>
    <w:rsid w:val="003057B1"/>
    <w:rsid w:val="00305971"/>
    <w:rsid w:val="00307501"/>
    <w:rsid w:val="00317850"/>
    <w:rsid w:val="003218BA"/>
    <w:rsid w:val="00321DDC"/>
    <w:rsid w:val="0032775A"/>
    <w:rsid w:val="0033342D"/>
    <w:rsid w:val="003342CD"/>
    <w:rsid w:val="00336D12"/>
    <w:rsid w:val="00340232"/>
    <w:rsid w:val="0034235E"/>
    <w:rsid w:val="00344376"/>
    <w:rsid w:val="00347A60"/>
    <w:rsid w:val="00350B63"/>
    <w:rsid w:val="00356296"/>
    <w:rsid w:val="00357671"/>
    <w:rsid w:val="00373175"/>
    <w:rsid w:val="0037572A"/>
    <w:rsid w:val="00376CCC"/>
    <w:rsid w:val="0038080D"/>
    <w:rsid w:val="00390853"/>
    <w:rsid w:val="0039163B"/>
    <w:rsid w:val="00391F31"/>
    <w:rsid w:val="00392395"/>
    <w:rsid w:val="003936B1"/>
    <w:rsid w:val="003944CF"/>
    <w:rsid w:val="003A1ABD"/>
    <w:rsid w:val="003B1CA3"/>
    <w:rsid w:val="003B324F"/>
    <w:rsid w:val="003B44F3"/>
    <w:rsid w:val="003C3338"/>
    <w:rsid w:val="003D0DD2"/>
    <w:rsid w:val="003D544B"/>
    <w:rsid w:val="003D7001"/>
    <w:rsid w:val="003E6247"/>
    <w:rsid w:val="003F3334"/>
    <w:rsid w:val="003F4297"/>
    <w:rsid w:val="003F5DAE"/>
    <w:rsid w:val="003F5F3D"/>
    <w:rsid w:val="003F7CA2"/>
    <w:rsid w:val="004128EE"/>
    <w:rsid w:val="00414A1C"/>
    <w:rsid w:val="00423B82"/>
    <w:rsid w:val="00424AB6"/>
    <w:rsid w:val="00426F72"/>
    <w:rsid w:val="00427C7D"/>
    <w:rsid w:val="00431CB0"/>
    <w:rsid w:val="00446573"/>
    <w:rsid w:val="00457A83"/>
    <w:rsid w:val="0046042C"/>
    <w:rsid w:val="004709C7"/>
    <w:rsid w:val="0048106F"/>
    <w:rsid w:val="0048126B"/>
    <w:rsid w:val="004825CE"/>
    <w:rsid w:val="004836A6"/>
    <w:rsid w:val="00492EF4"/>
    <w:rsid w:val="004947C9"/>
    <w:rsid w:val="00495781"/>
    <w:rsid w:val="00497365"/>
    <w:rsid w:val="004A7556"/>
    <w:rsid w:val="004B0BF6"/>
    <w:rsid w:val="004C1EDF"/>
    <w:rsid w:val="004C49F3"/>
    <w:rsid w:val="004C6B2D"/>
    <w:rsid w:val="004E1968"/>
    <w:rsid w:val="005006B4"/>
    <w:rsid w:val="0050103C"/>
    <w:rsid w:val="005041C6"/>
    <w:rsid w:val="00504C8B"/>
    <w:rsid w:val="00506EF6"/>
    <w:rsid w:val="00514C89"/>
    <w:rsid w:val="005153AC"/>
    <w:rsid w:val="005160AB"/>
    <w:rsid w:val="00523CD9"/>
    <w:rsid w:val="00540C55"/>
    <w:rsid w:val="00551881"/>
    <w:rsid w:val="005528F6"/>
    <w:rsid w:val="00563638"/>
    <w:rsid w:val="0057331F"/>
    <w:rsid w:val="0058578F"/>
    <w:rsid w:val="00586A35"/>
    <w:rsid w:val="00590DE1"/>
    <w:rsid w:val="005927BE"/>
    <w:rsid w:val="00596082"/>
    <w:rsid w:val="00596F2A"/>
    <w:rsid w:val="005A542A"/>
    <w:rsid w:val="005B2ED3"/>
    <w:rsid w:val="005B493F"/>
    <w:rsid w:val="005B7523"/>
    <w:rsid w:val="005C3D72"/>
    <w:rsid w:val="005C5E36"/>
    <w:rsid w:val="005D0695"/>
    <w:rsid w:val="005D0CCE"/>
    <w:rsid w:val="005D7E6E"/>
    <w:rsid w:val="005E22A3"/>
    <w:rsid w:val="005E50A8"/>
    <w:rsid w:val="005F30FF"/>
    <w:rsid w:val="00605D0C"/>
    <w:rsid w:val="00607A60"/>
    <w:rsid w:val="0061273A"/>
    <w:rsid w:val="00612C56"/>
    <w:rsid w:val="00612E4E"/>
    <w:rsid w:val="00614057"/>
    <w:rsid w:val="006317A6"/>
    <w:rsid w:val="0063608B"/>
    <w:rsid w:val="00644AC8"/>
    <w:rsid w:val="0064766F"/>
    <w:rsid w:val="00650463"/>
    <w:rsid w:val="00651031"/>
    <w:rsid w:val="006514CD"/>
    <w:rsid w:val="0065275A"/>
    <w:rsid w:val="00654D92"/>
    <w:rsid w:val="00660A05"/>
    <w:rsid w:val="00670649"/>
    <w:rsid w:val="00675128"/>
    <w:rsid w:val="0068597E"/>
    <w:rsid w:val="0069472B"/>
    <w:rsid w:val="00694749"/>
    <w:rsid w:val="006978B2"/>
    <w:rsid w:val="006A22F6"/>
    <w:rsid w:val="006A29E8"/>
    <w:rsid w:val="006C2CC2"/>
    <w:rsid w:val="006C4BE3"/>
    <w:rsid w:val="006D0E9B"/>
    <w:rsid w:val="006D2239"/>
    <w:rsid w:val="006D7F6B"/>
    <w:rsid w:val="006E0D12"/>
    <w:rsid w:val="006E4407"/>
    <w:rsid w:val="006E7653"/>
    <w:rsid w:val="006F050A"/>
    <w:rsid w:val="006F0853"/>
    <w:rsid w:val="006F1681"/>
    <w:rsid w:val="006F5AE1"/>
    <w:rsid w:val="006F5C32"/>
    <w:rsid w:val="00701FA6"/>
    <w:rsid w:val="0070306F"/>
    <w:rsid w:val="00703E2A"/>
    <w:rsid w:val="0070473B"/>
    <w:rsid w:val="0070531E"/>
    <w:rsid w:val="00711971"/>
    <w:rsid w:val="00717FB2"/>
    <w:rsid w:val="00720CD1"/>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86F17"/>
    <w:rsid w:val="00793451"/>
    <w:rsid w:val="00793808"/>
    <w:rsid w:val="00793BB2"/>
    <w:rsid w:val="00795FE7"/>
    <w:rsid w:val="0079682F"/>
    <w:rsid w:val="00797D60"/>
    <w:rsid w:val="007A3F4E"/>
    <w:rsid w:val="007A481F"/>
    <w:rsid w:val="007A502C"/>
    <w:rsid w:val="007A579F"/>
    <w:rsid w:val="007C57E7"/>
    <w:rsid w:val="007C6A16"/>
    <w:rsid w:val="007D3C28"/>
    <w:rsid w:val="007E0B4F"/>
    <w:rsid w:val="007E7648"/>
    <w:rsid w:val="007F2AE8"/>
    <w:rsid w:val="007F2D1D"/>
    <w:rsid w:val="008005F4"/>
    <w:rsid w:val="00802E06"/>
    <w:rsid w:val="008051C3"/>
    <w:rsid w:val="00810CE2"/>
    <w:rsid w:val="0081412A"/>
    <w:rsid w:val="008150D4"/>
    <w:rsid w:val="00824131"/>
    <w:rsid w:val="008313F7"/>
    <w:rsid w:val="00833EFD"/>
    <w:rsid w:val="0083735E"/>
    <w:rsid w:val="00837CBF"/>
    <w:rsid w:val="00843705"/>
    <w:rsid w:val="00847A31"/>
    <w:rsid w:val="00850D0C"/>
    <w:rsid w:val="0085553A"/>
    <w:rsid w:val="008645D8"/>
    <w:rsid w:val="00871E83"/>
    <w:rsid w:val="008844D4"/>
    <w:rsid w:val="0089066F"/>
    <w:rsid w:val="00891A1D"/>
    <w:rsid w:val="008949E1"/>
    <w:rsid w:val="008A665A"/>
    <w:rsid w:val="008B165A"/>
    <w:rsid w:val="008B1EFD"/>
    <w:rsid w:val="008B44AD"/>
    <w:rsid w:val="008B63F3"/>
    <w:rsid w:val="008B710D"/>
    <w:rsid w:val="008C6E83"/>
    <w:rsid w:val="008C72C9"/>
    <w:rsid w:val="008D4A83"/>
    <w:rsid w:val="008E0818"/>
    <w:rsid w:val="008F6FB8"/>
    <w:rsid w:val="009010B7"/>
    <w:rsid w:val="009073E1"/>
    <w:rsid w:val="0092209C"/>
    <w:rsid w:val="00922D48"/>
    <w:rsid w:val="00924643"/>
    <w:rsid w:val="009253D5"/>
    <w:rsid w:val="009261FB"/>
    <w:rsid w:val="009268B7"/>
    <w:rsid w:val="00926E45"/>
    <w:rsid w:val="00931F2B"/>
    <w:rsid w:val="00932662"/>
    <w:rsid w:val="00934FE1"/>
    <w:rsid w:val="00936367"/>
    <w:rsid w:val="00936F8D"/>
    <w:rsid w:val="009410FF"/>
    <w:rsid w:val="00947C89"/>
    <w:rsid w:val="0095071A"/>
    <w:rsid w:val="009518D9"/>
    <w:rsid w:val="00955704"/>
    <w:rsid w:val="00962503"/>
    <w:rsid w:val="00966299"/>
    <w:rsid w:val="009668DE"/>
    <w:rsid w:val="00976413"/>
    <w:rsid w:val="00977F30"/>
    <w:rsid w:val="00982C4C"/>
    <w:rsid w:val="00986039"/>
    <w:rsid w:val="00991634"/>
    <w:rsid w:val="009923C7"/>
    <w:rsid w:val="009978A7"/>
    <w:rsid w:val="009B00DC"/>
    <w:rsid w:val="009B7559"/>
    <w:rsid w:val="009C790F"/>
    <w:rsid w:val="009D3C3B"/>
    <w:rsid w:val="009D46EA"/>
    <w:rsid w:val="009E56C5"/>
    <w:rsid w:val="009F19E0"/>
    <w:rsid w:val="009F2833"/>
    <w:rsid w:val="009F6AB4"/>
    <w:rsid w:val="00A012F5"/>
    <w:rsid w:val="00A12291"/>
    <w:rsid w:val="00A15152"/>
    <w:rsid w:val="00A155F9"/>
    <w:rsid w:val="00A164B7"/>
    <w:rsid w:val="00A21DEF"/>
    <w:rsid w:val="00A22DE5"/>
    <w:rsid w:val="00A319FD"/>
    <w:rsid w:val="00A36AE9"/>
    <w:rsid w:val="00A40BEC"/>
    <w:rsid w:val="00A43CFD"/>
    <w:rsid w:val="00A462C6"/>
    <w:rsid w:val="00A55023"/>
    <w:rsid w:val="00A706E4"/>
    <w:rsid w:val="00A71C6A"/>
    <w:rsid w:val="00A739CB"/>
    <w:rsid w:val="00A75047"/>
    <w:rsid w:val="00A80A0D"/>
    <w:rsid w:val="00A8507F"/>
    <w:rsid w:val="00A91E16"/>
    <w:rsid w:val="00A95518"/>
    <w:rsid w:val="00AA10C4"/>
    <w:rsid w:val="00AA32F9"/>
    <w:rsid w:val="00AA4790"/>
    <w:rsid w:val="00AA57D8"/>
    <w:rsid w:val="00AA5BF1"/>
    <w:rsid w:val="00AA6E2B"/>
    <w:rsid w:val="00AB0733"/>
    <w:rsid w:val="00AB21AA"/>
    <w:rsid w:val="00AB2327"/>
    <w:rsid w:val="00AC27AF"/>
    <w:rsid w:val="00AC4630"/>
    <w:rsid w:val="00AD0294"/>
    <w:rsid w:val="00AE1E64"/>
    <w:rsid w:val="00AE591A"/>
    <w:rsid w:val="00B13E4F"/>
    <w:rsid w:val="00B14E51"/>
    <w:rsid w:val="00B15A21"/>
    <w:rsid w:val="00B1638F"/>
    <w:rsid w:val="00B25737"/>
    <w:rsid w:val="00B33269"/>
    <w:rsid w:val="00B350C9"/>
    <w:rsid w:val="00B3715C"/>
    <w:rsid w:val="00B4052C"/>
    <w:rsid w:val="00B41CB4"/>
    <w:rsid w:val="00B43D73"/>
    <w:rsid w:val="00B46551"/>
    <w:rsid w:val="00B50513"/>
    <w:rsid w:val="00B51DB5"/>
    <w:rsid w:val="00B61445"/>
    <w:rsid w:val="00B61DDD"/>
    <w:rsid w:val="00B64DD4"/>
    <w:rsid w:val="00B64F13"/>
    <w:rsid w:val="00B73B9F"/>
    <w:rsid w:val="00B73DEA"/>
    <w:rsid w:val="00B743B3"/>
    <w:rsid w:val="00B91B25"/>
    <w:rsid w:val="00BA00DF"/>
    <w:rsid w:val="00BA5432"/>
    <w:rsid w:val="00BA7DD8"/>
    <w:rsid w:val="00BB333E"/>
    <w:rsid w:val="00BB6CEA"/>
    <w:rsid w:val="00BC2293"/>
    <w:rsid w:val="00BC5BDA"/>
    <w:rsid w:val="00BD304D"/>
    <w:rsid w:val="00BD61E5"/>
    <w:rsid w:val="00BD793B"/>
    <w:rsid w:val="00BF3D6B"/>
    <w:rsid w:val="00BF5BF2"/>
    <w:rsid w:val="00C03DCA"/>
    <w:rsid w:val="00C06212"/>
    <w:rsid w:val="00C1142C"/>
    <w:rsid w:val="00C14A4F"/>
    <w:rsid w:val="00C32613"/>
    <w:rsid w:val="00C41AE1"/>
    <w:rsid w:val="00C4538D"/>
    <w:rsid w:val="00C461FF"/>
    <w:rsid w:val="00C50274"/>
    <w:rsid w:val="00C5423E"/>
    <w:rsid w:val="00C72FAB"/>
    <w:rsid w:val="00C734D9"/>
    <w:rsid w:val="00C822AF"/>
    <w:rsid w:val="00C90428"/>
    <w:rsid w:val="00C9115B"/>
    <w:rsid w:val="00C91C96"/>
    <w:rsid w:val="00C929B0"/>
    <w:rsid w:val="00C9472A"/>
    <w:rsid w:val="00C95C6E"/>
    <w:rsid w:val="00C96C07"/>
    <w:rsid w:val="00CA17C5"/>
    <w:rsid w:val="00CA41F7"/>
    <w:rsid w:val="00CB34FF"/>
    <w:rsid w:val="00CB6709"/>
    <w:rsid w:val="00CC2FE0"/>
    <w:rsid w:val="00CC41B2"/>
    <w:rsid w:val="00CD2CD4"/>
    <w:rsid w:val="00CD4663"/>
    <w:rsid w:val="00CD6914"/>
    <w:rsid w:val="00CE752A"/>
    <w:rsid w:val="00CF2B1E"/>
    <w:rsid w:val="00CF39D4"/>
    <w:rsid w:val="00D04103"/>
    <w:rsid w:val="00D10BFA"/>
    <w:rsid w:val="00D24AA4"/>
    <w:rsid w:val="00D302B2"/>
    <w:rsid w:val="00D31EBA"/>
    <w:rsid w:val="00D341FA"/>
    <w:rsid w:val="00D34435"/>
    <w:rsid w:val="00D4005D"/>
    <w:rsid w:val="00D47BCC"/>
    <w:rsid w:val="00D65585"/>
    <w:rsid w:val="00D658B3"/>
    <w:rsid w:val="00D70EDE"/>
    <w:rsid w:val="00D80FFE"/>
    <w:rsid w:val="00D9290D"/>
    <w:rsid w:val="00DA17A7"/>
    <w:rsid w:val="00DC112E"/>
    <w:rsid w:val="00DC1C49"/>
    <w:rsid w:val="00DC4B20"/>
    <w:rsid w:val="00DC4FC9"/>
    <w:rsid w:val="00DD476E"/>
    <w:rsid w:val="00DD5335"/>
    <w:rsid w:val="00DD59AC"/>
    <w:rsid w:val="00DF0E97"/>
    <w:rsid w:val="00E01124"/>
    <w:rsid w:val="00E016B0"/>
    <w:rsid w:val="00E04496"/>
    <w:rsid w:val="00E13CDC"/>
    <w:rsid w:val="00E2212F"/>
    <w:rsid w:val="00E238F9"/>
    <w:rsid w:val="00E251D2"/>
    <w:rsid w:val="00E270D5"/>
    <w:rsid w:val="00E27659"/>
    <w:rsid w:val="00E320C3"/>
    <w:rsid w:val="00E32C71"/>
    <w:rsid w:val="00E36BC9"/>
    <w:rsid w:val="00E435DA"/>
    <w:rsid w:val="00E44133"/>
    <w:rsid w:val="00E51B27"/>
    <w:rsid w:val="00E53E08"/>
    <w:rsid w:val="00E71D5C"/>
    <w:rsid w:val="00E8170A"/>
    <w:rsid w:val="00E83192"/>
    <w:rsid w:val="00E834D5"/>
    <w:rsid w:val="00E86702"/>
    <w:rsid w:val="00E87E12"/>
    <w:rsid w:val="00E943FF"/>
    <w:rsid w:val="00EA18AE"/>
    <w:rsid w:val="00EA33FF"/>
    <w:rsid w:val="00EB0977"/>
    <w:rsid w:val="00EB13C5"/>
    <w:rsid w:val="00EB2E12"/>
    <w:rsid w:val="00EB3F7D"/>
    <w:rsid w:val="00EB49FA"/>
    <w:rsid w:val="00EB4F52"/>
    <w:rsid w:val="00EB5854"/>
    <w:rsid w:val="00EC4D39"/>
    <w:rsid w:val="00EC5E10"/>
    <w:rsid w:val="00ED4C17"/>
    <w:rsid w:val="00EF03F0"/>
    <w:rsid w:val="00EF45B5"/>
    <w:rsid w:val="00F05887"/>
    <w:rsid w:val="00F06E88"/>
    <w:rsid w:val="00F07F37"/>
    <w:rsid w:val="00F13DDE"/>
    <w:rsid w:val="00F153C4"/>
    <w:rsid w:val="00F2664D"/>
    <w:rsid w:val="00F30418"/>
    <w:rsid w:val="00F3215E"/>
    <w:rsid w:val="00F3231F"/>
    <w:rsid w:val="00F41CC2"/>
    <w:rsid w:val="00F50452"/>
    <w:rsid w:val="00F52D73"/>
    <w:rsid w:val="00F60DB6"/>
    <w:rsid w:val="00F63A19"/>
    <w:rsid w:val="00F65834"/>
    <w:rsid w:val="00F66B6F"/>
    <w:rsid w:val="00F74DA3"/>
    <w:rsid w:val="00F90D6E"/>
    <w:rsid w:val="00F91DFA"/>
    <w:rsid w:val="00F95288"/>
    <w:rsid w:val="00F9791B"/>
    <w:rsid w:val="00FA313D"/>
    <w:rsid w:val="00FA55B2"/>
    <w:rsid w:val="00FB2AFC"/>
    <w:rsid w:val="00FB7A39"/>
    <w:rsid w:val="00FC0E1D"/>
    <w:rsid w:val="00FC53DA"/>
    <w:rsid w:val="00FD16A9"/>
    <w:rsid w:val="00FE3061"/>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1297226"/>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iPriority="99"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39163B"/>
    <w:pPr>
      <w:numPr>
        <w:numId w:val="40"/>
      </w:numPr>
      <w:shd w:val="clear" w:color="auto" w:fill="FFFFFF"/>
      <w:spacing w:before="120"/>
      <w:contextualSpacing/>
      <w:textAlignment w:val="baseline"/>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2003ED"/>
    <w:pPr>
      <w:spacing w:before="40" w:after="100"/>
      <w:jc w:val="center"/>
    </w:pPr>
    <w:rPr>
      <w:rFonts w:ascii="Arial" w:eastAsia="Times New Roman" w:hAnsi="Arial"/>
      <w:b/>
      <w:bCs/>
      <w:lang w:val="en-US" w:eastAsia="en-US"/>
      <w14:ligatures w14:val="standard"/>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E50A8"/>
    <w:pPr>
      <w:spacing w:before="120" w:after="80"/>
    </w:pPr>
    <w:rPr>
      <w:rFonts w:ascii="Arial" w:eastAsiaTheme="minorHAnsi" w:hAnsi="Arial"/>
      <w:color w:val="222222"/>
      <w:sz w:val="16"/>
      <w:szCs w:val="16"/>
      <w:shd w:val="clear" w:color="auto" w:fill="FFFFFF"/>
      <w:lang w:val="en-US" w:eastAsia="en-US"/>
      <w14:ligatures w14:val="standard"/>
    </w:rPr>
  </w:style>
  <w:style w:type="character" w:customStyle="1" w:styleId="AbsHeadChar">
    <w:name w:val="AbsHead Char"/>
    <w:basedOn w:val="DefaultParagraphFont"/>
    <w:link w:val="AbsHead"/>
    <w:rsid w:val="005E50A8"/>
    <w:rPr>
      <w:rFonts w:ascii="Arial" w:eastAsiaTheme="minorHAnsi" w:hAnsi="Arial"/>
      <w:color w:val="222222"/>
      <w:sz w:val="16"/>
      <w:szCs w:val="16"/>
      <w:lang w:val="en-US" w:eastAsia="en-US"/>
      <w14:ligatures w14:val="standard"/>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2003ED"/>
    <w:pPr>
      <w:spacing w:before="280" w:after="160"/>
    </w:pPr>
    <w:rPr>
      <w:rFonts w:ascii="Arial" w:eastAsiaTheme="minorHAnsi" w:hAnsi="Arial"/>
      <w:sz w:val="16"/>
      <w:szCs w:val="16"/>
      <w:lang w:val="en-US" w:eastAsia="en-US"/>
      <w14:ligatures w14:val="standard"/>
    </w:rPr>
  </w:style>
  <w:style w:type="character" w:customStyle="1" w:styleId="AuthorsChar">
    <w:name w:val="Authors Char"/>
    <w:basedOn w:val="DefaultParagraphFont"/>
    <w:link w:val="Authors"/>
    <w:rsid w:val="002003ED"/>
    <w:rPr>
      <w:rFonts w:ascii="Arial" w:eastAsiaTheme="minorHAnsi" w:hAnsi="Arial"/>
      <w:sz w:val="16"/>
      <w:szCs w:val="16"/>
      <w:lang w:val="en-US" w:eastAsia="en-US"/>
      <w14:ligatures w14:val="standard"/>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uiPriority w:val="99"/>
    <w:rPr>
      <w:rFonts w:ascii="Consolas" w:hAnsi="Consolas" w:cs="Consolas"/>
      <w:sz w:val="20"/>
      <w:szCs w:val="20"/>
    </w:rPr>
  </w:style>
  <w:style w:type="character" w:customStyle="1" w:styleId="HTMLPreformattedChar">
    <w:name w:val="HTML Preformatted Char"/>
    <w:basedOn w:val="DefaultParagraphFont"/>
    <w:link w:val="HTMLPreformatted"/>
    <w:uiPriority w:val="99"/>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C9115B"/>
    <w:rPr>
      <w:color w:val="605E5C"/>
      <w:shd w:val="clear" w:color="auto" w:fill="E1DFDD"/>
    </w:rPr>
  </w:style>
  <w:style w:type="character" w:styleId="HTMLCode">
    <w:name w:val="HTML Code"/>
    <w:basedOn w:val="DefaultParagraphFont"/>
    <w:uiPriority w:val="99"/>
    <w:semiHidden/>
    <w:unhideWhenUsed/>
    <w:rsid w:val="00350B63"/>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350B6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135177866">
      <w:bodyDiv w:val="1"/>
      <w:marLeft w:val="0"/>
      <w:marRight w:val="0"/>
      <w:marTop w:val="0"/>
      <w:marBottom w:val="0"/>
      <w:divBdr>
        <w:top w:val="none" w:sz="0" w:space="0" w:color="auto"/>
        <w:left w:val="none" w:sz="0" w:space="0" w:color="auto"/>
        <w:bottom w:val="none" w:sz="0" w:space="0" w:color="auto"/>
        <w:right w:val="none" w:sz="0" w:space="0" w:color="auto"/>
      </w:divBdr>
      <w:divsChild>
        <w:div w:id="1258291377">
          <w:marLeft w:val="0"/>
          <w:marRight w:val="0"/>
          <w:marTop w:val="0"/>
          <w:marBottom w:val="0"/>
          <w:divBdr>
            <w:top w:val="none" w:sz="0" w:space="0" w:color="auto"/>
            <w:left w:val="none" w:sz="0" w:space="0" w:color="auto"/>
            <w:bottom w:val="none" w:sz="0" w:space="0" w:color="auto"/>
            <w:right w:val="none" w:sz="0" w:space="0" w:color="auto"/>
          </w:divBdr>
          <w:divsChild>
            <w:div w:id="1355962112">
              <w:marLeft w:val="0"/>
              <w:marRight w:val="0"/>
              <w:marTop w:val="0"/>
              <w:marBottom w:val="0"/>
              <w:divBdr>
                <w:top w:val="none" w:sz="0" w:space="0" w:color="auto"/>
                <w:left w:val="none" w:sz="0" w:space="0" w:color="auto"/>
                <w:bottom w:val="none" w:sz="0" w:space="0" w:color="auto"/>
                <w:right w:val="none" w:sz="0" w:space="0" w:color="auto"/>
              </w:divBdr>
              <w:divsChild>
                <w:div w:id="710496370">
                  <w:marLeft w:val="0"/>
                  <w:marRight w:val="0"/>
                  <w:marTop w:val="120"/>
                  <w:marBottom w:val="0"/>
                  <w:divBdr>
                    <w:top w:val="none" w:sz="0" w:space="0" w:color="auto"/>
                    <w:left w:val="none" w:sz="0" w:space="0" w:color="auto"/>
                    <w:bottom w:val="none" w:sz="0" w:space="0" w:color="auto"/>
                    <w:right w:val="none" w:sz="0" w:space="0" w:color="auto"/>
                  </w:divBdr>
                  <w:divsChild>
                    <w:div w:id="62141395">
                      <w:marLeft w:val="0"/>
                      <w:marRight w:val="0"/>
                      <w:marTop w:val="0"/>
                      <w:marBottom w:val="0"/>
                      <w:divBdr>
                        <w:top w:val="none" w:sz="0" w:space="0" w:color="auto"/>
                        <w:left w:val="none" w:sz="0" w:space="0" w:color="auto"/>
                        <w:bottom w:val="none" w:sz="0" w:space="0" w:color="auto"/>
                        <w:right w:val="none" w:sz="0" w:space="0" w:color="auto"/>
                      </w:divBdr>
                      <w:divsChild>
                        <w:div w:id="167669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oday.uic.edu/tag/residence-halls" TargetMode="External"/><Relationship Id="rId117" Type="http://schemas.openxmlformats.org/officeDocument/2006/relationships/hyperlink" Target="https://today.uic.edu/resources/current-students" TargetMode="External"/><Relationship Id="rId21" Type="http://schemas.openxmlformats.org/officeDocument/2006/relationships/image" Target="media/image6.png"/><Relationship Id="rId42" Type="http://schemas.openxmlformats.org/officeDocument/2006/relationships/hyperlink" Target="https://today.uic.edu/credit-union-1-and-uic-poised-to-strengthen-partnership-with-naming-rights-agreement" TargetMode="External"/><Relationship Id="rId47" Type="http://schemas.openxmlformats.org/officeDocument/2006/relationships/hyperlink" Target="http://catalog.uic.edu/gcat/course-descriptions/" TargetMode="External"/><Relationship Id="rId63" Type="http://schemas.openxmlformats.org/officeDocument/2006/relationships/hyperlink" Target="https://www.cs.uic.edu/k-Teacher/isabel-cruzphd/" TargetMode="External"/><Relationship Id="rId68" Type="http://schemas.openxmlformats.org/officeDocument/2006/relationships/hyperlink" Target="http://recreation.uic.edu/" TargetMode="External"/><Relationship Id="rId84" Type="http://schemas.openxmlformats.org/officeDocument/2006/relationships/hyperlink" Target="https://engineering.uic.edu/expo-2018/" TargetMode="External"/><Relationship Id="rId89" Type="http://schemas.openxmlformats.org/officeDocument/2006/relationships/hyperlink" Target="https://today.uic.edu/uic-resource-guide" TargetMode="External"/><Relationship Id="rId112" Type="http://schemas.openxmlformats.org/officeDocument/2006/relationships/hyperlink" Target="https://housing.uic.edu/affiliate/" TargetMode="External"/><Relationship Id="rId16" Type="http://schemas.openxmlformats.org/officeDocument/2006/relationships/image" Target="media/image1.png"/><Relationship Id="rId107" Type="http://schemas.openxmlformats.org/officeDocument/2006/relationships/hyperlink" Target="http://recreation.uic.edu/" TargetMode="External"/><Relationship Id="rId11" Type="http://schemas.openxmlformats.org/officeDocument/2006/relationships/footer" Target="footer1.xml"/><Relationship Id="rId32" Type="http://schemas.openxmlformats.org/officeDocument/2006/relationships/hyperlink" Target="http://involvement.uic.edu/" TargetMode="External"/><Relationship Id="rId37" Type="http://schemas.openxmlformats.org/officeDocument/2006/relationships/hyperlink" Target="https://today.uic.edu/uic-resource-guide" TargetMode="External"/><Relationship Id="rId53" Type="http://schemas.openxmlformats.org/officeDocument/2006/relationships/hyperlink" Target="https://catalog.uic.edu/gcat/course-descriptions/cs/" TargetMode="External"/><Relationship Id="rId58" Type="http://schemas.openxmlformats.org/officeDocument/2006/relationships/hyperlink" Target="https://www.ece.uic.edu/our-department/" TargetMode="External"/><Relationship Id="rId74" Type="http://schemas.openxmlformats.org/officeDocument/2006/relationships/hyperlink" Target="https://today.uic.edu/campus-news/campus-newspaper/subscribe-to-uic-today" TargetMode="External"/><Relationship Id="rId79" Type="http://schemas.openxmlformats.org/officeDocument/2006/relationships/hyperlink" Target="https://today.uic.edu/contact" TargetMode="External"/><Relationship Id="rId102" Type="http://schemas.openxmlformats.org/officeDocument/2006/relationships/hyperlink" Target="https://today.uic.edu/uics-mission-to-model-life-on-saturns-moon-in-the-lab" TargetMode="External"/><Relationship Id="rId123" Type="http://schemas.openxmlformats.org/officeDocument/2006/relationships/hyperlink" Target="https://today.uic.edu/uics-mission-to-model-life-on-saturns-moon-in-the-lab" TargetMode="External"/><Relationship Id="rId128" Type="http://schemas.openxmlformats.org/officeDocument/2006/relationships/theme" Target="theme/theme1.xml"/><Relationship Id="rId5" Type="http://schemas.openxmlformats.org/officeDocument/2006/relationships/settings" Target="settings.xml"/><Relationship Id="rId90" Type="http://schemas.openxmlformats.org/officeDocument/2006/relationships/hyperlink" Target="http://www.uic.edu/life-at-uic" TargetMode="External"/><Relationship Id="rId95" Type="http://schemas.openxmlformats.org/officeDocument/2006/relationships/hyperlink" Target="https://www.ece.uic.edu/2018/06/01/ece-students-show-talent-and-ingenuity-at-design-expo/" TargetMode="External"/><Relationship Id="rId19" Type="http://schemas.openxmlformats.org/officeDocument/2006/relationships/image" Target="media/image4.png"/><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hyperlink" Target="https://involvement.uic.edu/" TargetMode="External"/><Relationship Id="rId30" Type="http://schemas.openxmlformats.org/officeDocument/2006/relationships/hyperlink" Target="http://www.uic.edu/depts/campusprograms/" TargetMode="External"/><Relationship Id="rId35" Type="http://schemas.openxmlformats.org/officeDocument/2006/relationships/hyperlink" Target="http://today.uic.edu/home-away-from-home-2" TargetMode="External"/><Relationship Id="rId43" Type="http://schemas.openxmlformats.org/officeDocument/2006/relationships/image" Target="media/image8.png"/><Relationship Id="rId48" Type="http://schemas.openxmlformats.org/officeDocument/2006/relationships/hyperlink" Target="http://tbp.engr.uic.edu/spreadsheet-test/" TargetMode="External"/><Relationship Id="rId56" Type="http://schemas.openxmlformats.org/officeDocument/2006/relationships/hyperlink" Target="https://today.uic.edu/resources/faculty-staff" TargetMode="External"/><Relationship Id="rId64" Type="http://schemas.openxmlformats.org/officeDocument/2006/relationships/image" Target="media/image9.png"/><Relationship Id="rId69" Type="http://schemas.openxmlformats.org/officeDocument/2006/relationships/hyperlink" Target="https://today.uic.edu/contact/communicating-on-campus/sending-massmails-dddh" TargetMode="External"/><Relationship Id="rId77" Type="http://schemas.openxmlformats.org/officeDocument/2006/relationships/hyperlink" Target="https://today.uic.edu/contact/communicating-on-campus" TargetMode="External"/><Relationship Id="rId100" Type="http://schemas.openxmlformats.org/officeDocument/2006/relationships/hyperlink" Target="https://www.ece.uic.edu/2018/06/01/ece-students-show-talent-and-ingenuity-at-design-expo/" TargetMode="External"/><Relationship Id="rId105" Type="http://schemas.openxmlformats.org/officeDocument/2006/relationships/hyperlink" Target="http://recreation.uic.edu/" TargetMode="External"/><Relationship Id="rId113" Type="http://schemas.openxmlformats.org/officeDocument/2006/relationships/hyperlink" Target="https://today.uic.edu/resources/current-students" TargetMode="External"/><Relationship Id="rId118" Type="http://schemas.openxmlformats.org/officeDocument/2006/relationships/hyperlink" Target="http://www.uic.edu/life-at-uic" TargetMode="External"/><Relationship Id="rId126" Type="http://schemas.openxmlformats.org/officeDocument/2006/relationships/hyperlink" Target="http://recreation.uic.edu/" TargetMode="External"/><Relationship Id="rId8" Type="http://schemas.openxmlformats.org/officeDocument/2006/relationships/endnotes" Target="endnotes.xml"/><Relationship Id="rId51" Type="http://schemas.openxmlformats.org/officeDocument/2006/relationships/hyperlink" Target="https://catalog.uic.edu/gcat/degree-programs/grad-prof-degree-programs/" TargetMode="External"/><Relationship Id="rId72" Type="http://schemas.openxmlformats.org/officeDocument/2006/relationships/hyperlink" Target="http://news.uic.edu/communicating-on-campus" TargetMode="External"/><Relationship Id="rId80" Type="http://schemas.openxmlformats.org/officeDocument/2006/relationships/hyperlink" Target="https://today.uic.edu/campus-news/campus-newspaper" TargetMode="External"/><Relationship Id="rId85" Type="http://schemas.openxmlformats.org/officeDocument/2006/relationships/image" Target="media/image10.png"/><Relationship Id="rId93" Type="http://schemas.openxmlformats.org/officeDocument/2006/relationships/hyperlink" Target="https://today.uic.edu/uics-mission-to-model-life-on-saturns-moon-in-the-lab" TargetMode="External"/><Relationship Id="rId98" Type="http://schemas.openxmlformats.org/officeDocument/2006/relationships/hyperlink" Target="https://today.uic.edu/uic-resource-guide" TargetMode="External"/><Relationship Id="rId121" Type="http://schemas.openxmlformats.org/officeDocument/2006/relationships/hyperlink" Target="https://www.ece.uic.edu/2018/06/01/ece-students-show-talent-and-ingenuity-at-design-expo/" TargetMode="Externa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today.uic.edu/tag/freshmen" TargetMode="External"/><Relationship Id="rId33" Type="http://schemas.openxmlformats.org/officeDocument/2006/relationships/hyperlink" Target="https://www.ece.uic.edu/news/" TargetMode="External"/><Relationship Id="rId38" Type="http://schemas.openxmlformats.org/officeDocument/2006/relationships/hyperlink" Target="http://campusprograms.uic.edu/" TargetMode="External"/><Relationship Id="rId46" Type="http://schemas.openxmlformats.org/officeDocument/2006/relationships/hyperlink" Target="https://www.cs.uic.edu/k-tag-category/new/" TargetMode="External"/><Relationship Id="rId59" Type="http://schemas.openxmlformats.org/officeDocument/2006/relationships/hyperlink" Target="http://catalog.uic.edu/gcat/degree-programs/grad-prof-degree-programs/" TargetMode="External"/><Relationship Id="rId67" Type="http://schemas.openxmlformats.org/officeDocument/2006/relationships/hyperlink" Target="http://recreation.uic.edu/" TargetMode="External"/><Relationship Id="rId103" Type="http://schemas.openxmlformats.org/officeDocument/2006/relationships/hyperlink" Target="http://catalog.uic.edu/gcat/graduate-study/graduate-study/" TargetMode="External"/><Relationship Id="rId108" Type="http://schemas.openxmlformats.org/officeDocument/2006/relationships/hyperlink" Target="http://recreation.uic.edu/" TargetMode="External"/><Relationship Id="rId116" Type="http://schemas.openxmlformats.org/officeDocument/2006/relationships/hyperlink" Target="https://www.ece.uic.edu/2018/06/01/ece-students-show-talent-and-ingenuity-at-design-expo/" TargetMode="External"/><Relationship Id="rId124" Type="http://schemas.openxmlformats.org/officeDocument/2006/relationships/hyperlink" Target="http://catalog.uic.edu/gcat/graduate-study/graduate-study/" TargetMode="External"/><Relationship Id="rId20" Type="http://schemas.openxmlformats.org/officeDocument/2006/relationships/image" Target="media/image5.png"/><Relationship Id="rId41" Type="http://schemas.openxmlformats.org/officeDocument/2006/relationships/hyperlink" Target="https://involvement.uic.edu/" TargetMode="External"/><Relationship Id="rId54" Type="http://schemas.openxmlformats.org/officeDocument/2006/relationships/hyperlink" Target="https://catalog.uic.edu/ucat/academic-calendar/" TargetMode="External"/><Relationship Id="rId62" Type="http://schemas.openxmlformats.org/officeDocument/2006/relationships/hyperlink" Target="https://www.cs.uic.edu/k-Teacher/cornelia-caragea-phd/" TargetMode="External"/><Relationship Id="rId70" Type="http://schemas.openxmlformats.org/officeDocument/2006/relationships/hyperlink" Target="https://today.uic.edu/campus-news/campus-newspaper" TargetMode="External"/><Relationship Id="rId75" Type="http://schemas.openxmlformats.org/officeDocument/2006/relationships/hyperlink" Target="https://today.uic.edu/campus-news/campus-newspaper/subscribe-to-uic-today" TargetMode="External"/><Relationship Id="rId83" Type="http://schemas.openxmlformats.org/officeDocument/2006/relationships/hyperlink" Target="http://advance.uic.edu/giving/" TargetMode="External"/><Relationship Id="rId88" Type="http://schemas.openxmlformats.org/officeDocument/2006/relationships/hyperlink" Target="http://economicimpact.uic.edu/" TargetMode="External"/><Relationship Id="rId91" Type="http://schemas.openxmlformats.org/officeDocument/2006/relationships/hyperlink" Target="https://housing.uic.edu/affiliate/" TargetMode="External"/><Relationship Id="rId96" Type="http://schemas.openxmlformats.org/officeDocument/2006/relationships/hyperlink" Target="https://today.uic.edu/resources/current-students" TargetMode="External"/><Relationship Id="rId111" Type="http://schemas.openxmlformats.org/officeDocument/2006/relationships/hyperlink" Target="http://www.uic.edu/life-at-uic"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crummy.com/software/BeautifulSoup/" TargetMode="External"/><Relationship Id="rId23" Type="http://schemas.openxmlformats.org/officeDocument/2006/relationships/hyperlink" Target="https://today.uic.edu/category/category-flames-athletics" TargetMode="External"/><Relationship Id="rId28" Type="http://schemas.openxmlformats.org/officeDocument/2006/relationships/hyperlink" Target="http://campusprograms.uic.edu/solist.shtml" TargetMode="External"/><Relationship Id="rId36" Type="http://schemas.openxmlformats.org/officeDocument/2006/relationships/hyperlink" Target="http://www.uic.edu/life-at-uic" TargetMode="External"/><Relationship Id="rId49" Type="http://schemas.openxmlformats.org/officeDocument/2006/relationships/hyperlink" Target="https://www.cs.uic.edu/k-Teacher/isabel-cruzphd/" TargetMode="External"/><Relationship Id="rId57" Type="http://schemas.openxmlformats.org/officeDocument/2006/relationships/hyperlink" Target="http://catalog.uic.edu/ucat/academic-calendar/" TargetMode="External"/><Relationship Id="rId106" Type="http://schemas.openxmlformats.org/officeDocument/2006/relationships/image" Target="media/image11.png"/><Relationship Id="rId114" Type="http://schemas.openxmlformats.org/officeDocument/2006/relationships/hyperlink" Target="https://today.uic.edu/uics-mission-to-model-life-on-saturns-moon-in-the-lab" TargetMode="External"/><Relationship Id="rId119" Type="http://schemas.openxmlformats.org/officeDocument/2006/relationships/hyperlink" Target="https://today.uic.edu/uic-resource-guide" TargetMode="External"/><Relationship Id="rId127" Type="http://schemas.openxmlformats.org/officeDocument/2006/relationships/fontTable" Target="fontTable.xml"/><Relationship Id="rId10" Type="http://schemas.openxmlformats.org/officeDocument/2006/relationships/header" Target="header2.xml"/><Relationship Id="rId31" Type="http://schemas.openxmlformats.org/officeDocument/2006/relationships/hyperlink" Target="https://involvement.uic.edu/" TargetMode="External"/><Relationship Id="rId44" Type="http://schemas.openxmlformats.org/officeDocument/2006/relationships/hyperlink" Target="http://catalog.uic.edu/ucat/course-descriptions/" TargetMode="External"/><Relationship Id="rId52" Type="http://schemas.openxmlformats.org/officeDocument/2006/relationships/hyperlink" Target="http://catalog.uic.edu/ucat/course-descriptions/ece/" TargetMode="External"/><Relationship Id="rId60" Type="http://schemas.openxmlformats.org/officeDocument/2006/relationships/hyperlink" Target="https://www.cs.uic.edu/k-tag-category/new/" TargetMode="External"/><Relationship Id="rId65" Type="http://schemas.openxmlformats.org/officeDocument/2006/relationships/hyperlink" Target="https://today.uic.edu/campus-news" TargetMode="External"/><Relationship Id="rId73" Type="http://schemas.openxmlformats.org/officeDocument/2006/relationships/hyperlink" Target="https://www.ece.uic.edu/2017/11/09/professor-danilo-erricolo-named-university-scholar/" TargetMode="External"/><Relationship Id="rId78" Type="http://schemas.openxmlformats.org/officeDocument/2006/relationships/hyperlink" Target="https://today.uic.edu/contact/communicating-on-campus/sending-massmails-dddh" TargetMode="External"/><Relationship Id="rId81" Type="http://schemas.openxmlformats.org/officeDocument/2006/relationships/hyperlink" Target="https://today.uic.edu/contact/communicating-on-campus/submit-announcements" TargetMode="External"/><Relationship Id="rId86" Type="http://schemas.openxmlformats.org/officeDocument/2006/relationships/hyperlink" Target="http://recreation.uic.edu/" TargetMode="External"/><Relationship Id="rId94" Type="http://schemas.openxmlformats.org/officeDocument/2006/relationships/hyperlink" Target="https://www.ece.uic.edu/2018/06/01/ece-students-show-talent-and-ingenuity-at-design-expo/" TargetMode="External"/><Relationship Id="rId99" Type="http://schemas.openxmlformats.org/officeDocument/2006/relationships/hyperlink" Target="https://www.ece.uic.edu/2018/06/01/ece-students-show-talent-and-ingenuity-at-design-expo/" TargetMode="External"/><Relationship Id="rId101" Type="http://schemas.openxmlformats.org/officeDocument/2006/relationships/hyperlink" Target="http://recreation.uic.edu/" TargetMode="External"/><Relationship Id="rId122" Type="http://schemas.openxmlformats.org/officeDocument/2006/relationships/hyperlink" Target="http://recreation.uic.edu/" TargetMode="Externa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3.png"/><Relationship Id="rId39" Type="http://schemas.openxmlformats.org/officeDocument/2006/relationships/hyperlink" Target="http://campusprograms.uic.edu/solist.shtml" TargetMode="External"/><Relationship Id="rId109" Type="http://schemas.openxmlformats.org/officeDocument/2006/relationships/hyperlink" Target="http://economicimpact.uic.edu/" TargetMode="External"/><Relationship Id="rId34" Type="http://schemas.openxmlformats.org/officeDocument/2006/relationships/hyperlink" Target="https://today.uic.edu/credit-union-1-arena-celebrates-grand-opening" TargetMode="External"/><Relationship Id="rId50" Type="http://schemas.openxmlformats.org/officeDocument/2006/relationships/hyperlink" Target="http://catalog.uic.edu/gcat/degree-programs/grad-prof-degree-programs/" TargetMode="External"/><Relationship Id="rId55" Type="http://schemas.openxmlformats.org/officeDocument/2006/relationships/hyperlink" Target="https://today.uic.edu/resources/current-students" TargetMode="External"/><Relationship Id="rId76" Type="http://schemas.openxmlformats.org/officeDocument/2006/relationships/hyperlink" Target="https://today.uic.edu/campus-news" TargetMode="External"/><Relationship Id="rId97" Type="http://schemas.openxmlformats.org/officeDocument/2006/relationships/hyperlink" Target="http://www.uic.edu/life-at-uic" TargetMode="External"/><Relationship Id="rId104" Type="http://schemas.openxmlformats.org/officeDocument/2006/relationships/hyperlink" Target="https://housing.uic.edu/affiliate/" TargetMode="External"/><Relationship Id="rId120" Type="http://schemas.openxmlformats.org/officeDocument/2006/relationships/hyperlink" Target="https://www.ece.uic.edu/2018/06/01/ece-students-show-talent-and-ingenuity-at-design-expo/" TargetMode="External"/><Relationship Id="rId125" Type="http://schemas.openxmlformats.org/officeDocument/2006/relationships/hyperlink" Target="https://housing.uic.edu/affiliate/" TargetMode="External"/><Relationship Id="rId7" Type="http://schemas.openxmlformats.org/officeDocument/2006/relationships/footnotes" Target="footnotes.xml"/><Relationship Id="rId71" Type="http://schemas.openxmlformats.org/officeDocument/2006/relationships/hyperlink" Target="https://today.uic.edu/contact/communicating-on-campus" TargetMode="External"/><Relationship Id="rId92" Type="http://schemas.openxmlformats.org/officeDocument/2006/relationships/hyperlink" Target="https://today.uic.edu/resources/current-students" TargetMode="External"/><Relationship Id="rId2" Type="http://schemas.openxmlformats.org/officeDocument/2006/relationships/customXml" Target="../customXml/item2.xml"/><Relationship Id="rId29" Type="http://schemas.openxmlformats.org/officeDocument/2006/relationships/hyperlink" Target="http://campusprograms.uic.edu/" TargetMode="External"/><Relationship Id="rId24" Type="http://schemas.openxmlformats.org/officeDocument/2006/relationships/hyperlink" Target="http://flamestutoring.uic.edu/" TargetMode="External"/><Relationship Id="rId40" Type="http://schemas.openxmlformats.org/officeDocument/2006/relationships/hyperlink" Target="https://involvement.uic.edu/" TargetMode="External"/><Relationship Id="rId45" Type="http://schemas.openxmlformats.org/officeDocument/2006/relationships/hyperlink" Target="http://catalog.uic.edu/all-course-descriptions/" TargetMode="External"/><Relationship Id="rId66" Type="http://schemas.openxmlformats.org/officeDocument/2006/relationships/hyperlink" Target="https://today.uic.edu/help-us-ignitegivingtuesday" TargetMode="External"/><Relationship Id="rId87" Type="http://schemas.openxmlformats.org/officeDocument/2006/relationships/hyperlink" Target="http://recreation.uic.edu/" TargetMode="External"/><Relationship Id="rId110" Type="http://schemas.openxmlformats.org/officeDocument/2006/relationships/hyperlink" Target="https://today.uic.edu/uic-resource-guide" TargetMode="External"/><Relationship Id="rId115" Type="http://schemas.openxmlformats.org/officeDocument/2006/relationships/hyperlink" Target="https://www.ece.uic.edu/2018/06/01/ece-students-show-talent-and-ingenuity-at-design-expo/" TargetMode="External"/><Relationship Id="rId61" Type="http://schemas.openxmlformats.org/officeDocument/2006/relationships/hyperlink" Target="http://tbp.engr.uic.edu/spreadsheet-test/" TargetMode="External"/><Relationship Id="rId82" Type="http://schemas.openxmlformats.org/officeDocument/2006/relationships/hyperlink" Target="http://engineering.uic.edu/expo-201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04CD2396-77B2-4323-9BF7-B337B5FEF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415</TotalTime>
  <Pages>6</Pages>
  <Words>3668</Words>
  <Characters>20910</Characters>
  <Application>Microsoft Office Word</Application>
  <DocSecurity>0</DocSecurity>
  <Lines>174</Lines>
  <Paragraphs>49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24529</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Vishal Kumar Malli Gunasekaran</cp:lastModifiedBy>
  <cp:revision>96</cp:revision>
  <cp:lastPrinted>2018-05-22T11:24:00Z</cp:lastPrinted>
  <dcterms:created xsi:type="dcterms:W3CDTF">2018-12-15T04:46:00Z</dcterms:created>
  <dcterms:modified xsi:type="dcterms:W3CDTF">2018-12-16T06:16:00Z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